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971E8" w14:textId="77777777" w:rsidR="00906F8C" w:rsidRDefault="00906F8C" w:rsidP="004771C9">
      <w:pPr>
        <w:pStyle w:val="Vireliouraai"/>
      </w:pPr>
      <w:r>
        <w:rPr>
          <w:noProof/>
          <w:lang w:eastAsia="lt-LT"/>
        </w:rPr>
        <w:drawing>
          <wp:inline distT="0" distB="0" distL="0" distR="0" wp14:anchorId="0E3CD751" wp14:editId="4F1CF160">
            <wp:extent cx="640800" cy="734400"/>
            <wp:effectExtent l="0" t="0" r="6985" b="8890"/>
            <wp:docPr id="1" name="Picture 1" descr="KTU logo_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U logo_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7" t="9830" r="11285" b="9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0" cy="7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8A01" w14:textId="77777777" w:rsidR="00D560C9" w:rsidRPr="00844988" w:rsidRDefault="00906F8C" w:rsidP="00906F8C">
      <w:pPr>
        <w:pStyle w:val="Vireliouraaiparykintas"/>
      </w:pPr>
      <w:r w:rsidRPr="00844988">
        <w:t>Kauno technologijos universitetas</w:t>
      </w:r>
    </w:p>
    <w:p w14:paraId="45820F18" w14:textId="77777777" w:rsidR="00D560C9" w:rsidRPr="00844988" w:rsidRDefault="00906F8C" w:rsidP="00906F8C">
      <w:pPr>
        <w:pStyle w:val="Vireliouraai"/>
      </w:pPr>
      <w:r>
        <w:t xml:space="preserve">Informatikos </w:t>
      </w:r>
      <w:r w:rsidRPr="00906F8C">
        <w:t>fakultetas</w:t>
      </w:r>
    </w:p>
    <w:p w14:paraId="2989F78B" w14:textId="77777777" w:rsidR="00D560C9" w:rsidRPr="00906F8C" w:rsidRDefault="00D560C9" w:rsidP="00906F8C">
      <w:pPr>
        <w:pStyle w:val="Vireliouraai"/>
      </w:pPr>
    </w:p>
    <w:p w14:paraId="2CEA5196" w14:textId="77777777" w:rsidR="00D560C9" w:rsidRPr="00906F8C" w:rsidRDefault="00D560C9" w:rsidP="00906F8C">
      <w:pPr>
        <w:pStyle w:val="Vireliouraai"/>
      </w:pPr>
    </w:p>
    <w:p w14:paraId="3448A2E9" w14:textId="77777777" w:rsidR="00D560C9" w:rsidRPr="00906F8C" w:rsidRDefault="00D560C9" w:rsidP="00906F8C">
      <w:pPr>
        <w:pStyle w:val="Vireliouraai"/>
      </w:pPr>
    </w:p>
    <w:p w14:paraId="619EA00E" w14:textId="77777777" w:rsidR="00D560C9" w:rsidRPr="00906F8C" w:rsidRDefault="00D560C9" w:rsidP="00906F8C">
      <w:pPr>
        <w:pStyle w:val="Vireliouraai"/>
      </w:pPr>
    </w:p>
    <w:p w14:paraId="1D6F2A01" w14:textId="77777777" w:rsidR="00D560C9" w:rsidRPr="00906F8C" w:rsidRDefault="00D560C9" w:rsidP="00906F8C">
      <w:pPr>
        <w:pStyle w:val="Vireliouraai"/>
      </w:pPr>
    </w:p>
    <w:p w14:paraId="4CAB37F0" w14:textId="77777777" w:rsidR="00D560C9" w:rsidRPr="00906F8C" w:rsidRDefault="00D560C9" w:rsidP="00906F8C">
      <w:pPr>
        <w:pStyle w:val="Vireliouraai"/>
      </w:pPr>
    </w:p>
    <w:p w14:paraId="5F8DC847" w14:textId="77777777" w:rsidR="004C3D88" w:rsidRPr="00906F8C" w:rsidRDefault="004C3D88" w:rsidP="00906F8C">
      <w:pPr>
        <w:pStyle w:val="Vireliouraai"/>
      </w:pPr>
    </w:p>
    <w:p w14:paraId="5D4940AE" w14:textId="77777777" w:rsidR="004C3D88" w:rsidRPr="00906F8C" w:rsidRDefault="004C3D88" w:rsidP="00906F8C">
      <w:pPr>
        <w:pStyle w:val="Vireliouraai"/>
      </w:pPr>
    </w:p>
    <w:p w14:paraId="5E433AD6" w14:textId="77777777" w:rsidR="00D560C9" w:rsidRPr="00906F8C" w:rsidRDefault="00D560C9" w:rsidP="00906F8C">
      <w:pPr>
        <w:pStyle w:val="Vireliouraai"/>
      </w:pPr>
    </w:p>
    <w:p w14:paraId="54350599" w14:textId="77777777" w:rsidR="00D560C9" w:rsidRPr="00906F8C" w:rsidRDefault="00D560C9" w:rsidP="00906F8C">
      <w:pPr>
        <w:pStyle w:val="Vireliouraai"/>
      </w:pPr>
    </w:p>
    <w:p w14:paraId="1124A0F7" w14:textId="77777777" w:rsidR="00D560C9" w:rsidRPr="00906F8C" w:rsidRDefault="00D560C9" w:rsidP="00906F8C">
      <w:pPr>
        <w:pStyle w:val="Vireliouraai"/>
      </w:pPr>
    </w:p>
    <w:p w14:paraId="453FEA2A" w14:textId="77777777" w:rsidR="004C3D88" w:rsidRPr="00844988" w:rsidRDefault="00906F8C" w:rsidP="004771C9">
      <w:pPr>
        <w:pStyle w:val="Ataskaitospavadinimas"/>
      </w:pPr>
      <w:r>
        <w:t>Objektinis programavimas</w:t>
      </w:r>
      <w:r w:rsidR="009E0401">
        <w:t xml:space="preserve"> </w:t>
      </w:r>
      <w:r w:rsidR="00970322">
        <w:t>I</w:t>
      </w:r>
      <w:r w:rsidR="009E0401">
        <w:t xml:space="preserve"> (P175B118</w:t>
      </w:r>
      <w:r w:rsidR="00D5274E" w:rsidRPr="00844988">
        <w:t>)</w:t>
      </w:r>
    </w:p>
    <w:p w14:paraId="40071D35" w14:textId="77777777" w:rsidR="00D560C9" w:rsidRPr="00844988" w:rsidRDefault="00906F8C" w:rsidP="004771C9">
      <w:pPr>
        <w:pStyle w:val="Ataskaita"/>
      </w:pPr>
      <w:r>
        <w:t>Laboratorinių darbų ataskaita</w:t>
      </w:r>
    </w:p>
    <w:p w14:paraId="6BF84CD3" w14:textId="77777777" w:rsidR="00D560C9" w:rsidRPr="00844988" w:rsidRDefault="00D560C9" w:rsidP="004771C9">
      <w:pPr>
        <w:pStyle w:val="Vireliouraai"/>
      </w:pPr>
    </w:p>
    <w:p w14:paraId="2FA81AF0" w14:textId="77777777" w:rsidR="00D560C9" w:rsidRPr="00844988" w:rsidRDefault="00D560C9" w:rsidP="004771C9">
      <w:pPr>
        <w:pStyle w:val="Vireliouraai"/>
      </w:pPr>
    </w:p>
    <w:p w14:paraId="5F1E2C66" w14:textId="77777777" w:rsidR="00D560C9" w:rsidRPr="00844988" w:rsidRDefault="00D560C9" w:rsidP="004771C9">
      <w:pPr>
        <w:pStyle w:val="Vireliouraai"/>
      </w:pPr>
    </w:p>
    <w:p w14:paraId="239A1C46" w14:textId="77777777" w:rsidR="00D560C9" w:rsidRPr="00844988" w:rsidRDefault="00D560C9" w:rsidP="00C423D0">
      <w:pPr>
        <w:pStyle w:val="Autorirmasvirutinis"/>
      </w:pPr>
    </w:p>
    <w:p w14:paraId="6A3B6D63" w14:textId="67669C6A" w:rsidR="00B9724D" w:rsidRDefault="00A0560D" w:rsidP="00A0560D">
      <w:pPr>
        <w:pStyle w:val="Autoriusparykintas"/>
      </w:pPr>
      <w:r>
        <w:fldChar w:fldCharType="begin">
          <w:ffData>
            <w:name w:val="Pavarde1"/>
            <w:enabled/>
            <w:calcOnExit w:val="0"/>
            <w:helpText w:type="text" w:val="Įveskite savo vardą ir pavardę"/>
            <w:statusText w:type="text" w:val="Įveskite savo vardą ir pavardę"/>
            <w:textInput>
              <w:default w:val="Studento Vardas Pavardė Ir Akad. Gr."/>
            </w:textInput>
          </w:ffData>
        </w:fldChar>
      </w:r>
      <w:bookmarkStart w:id="0" w:name="Pavarde1"/>
      <w:r>
        <w:instrText xml:space="preserve"> FORMTEXT </w:instrText>
      </w:r>
      <w:r>
        <w:fldChar w:fldCharType="separate"/>
      </w:r>
      <w:r w:rsidR="00CE5F99" w:rsidRPr="00CE5F99">
        <w:rPr>
          <w:noProof/>
        </w:rPr>
        <w:t>Vytenis Kriščiūnas IFF-1/1</w:t>
      </w:r>
      <w:r w:rsidR="00CE5F99" w:rsidRPr="00CE5F99">
        <w:rPr>
          <w:noProof/>
        </w:rPr>
        <w:tab/>
      </w:r>
      <w:r>
        <w:fldChar w:fldCharType="end"/>
      </w:r>
      <w:bookmarkEnd w:id="0"/>
    </w:p>
    <w:p w14:paraId="04E06581" w14:textId="716B4820" w:rsidR="0045736B" w:rsidRDefault="00D665F7" w:rsidP="0045736B">
      <w:pPr>
        <w:pStyle w:val="Autorius"/>
      </w:pPr>
      <w:r>
        <w:fldChar w:fldCharType="begin">
          <w:ffData>
            <w:name w:val="Dropdown2"/>
            <w:enabled/>
            <w:calcOnExit w:val="0"/>
            <w:ddList>
              <w:result w:val="1"/>
              <w:listEntry w:val="Studentė/Studentas"/>
              <w:listEntry w:val="Studentas"/>
              <w:listEntry w:val="Studentė"/>
            </w:ddList>
          </w:ffData>
        </w:fldChar>
      </w:r>
      <w:bookmarkStart w:id="1" w:name="Dropdown2"/>
      <w:r>
        <w:instrText xml:space="preserve"> FORMDROPDOWN </w:instrText>
      </w:r>
      <w:r w:rsidR="00CF458D">
        <w:fldChar w:fldCharType="separate"/>
      </w:r>
      <w:r>
        <w:fldChar w:fldCharType="end"/>
      </w:r>
      <w:bookmarkEnd w:id="1"/>
    </w:p>
    <w:p w14:paraId="2FA2C6FA" w14:textId="77777777" w:rsidR="00D560C9" w:rsidRPr="0052026C" w:rsidRDefault="00D560C9" w:rsidP="00EB5168">
      <w:pPr>
        <w:pStyle w:val="Autorius"/>
      </w:pPr>
    </w:p>
    <w:p w14:paraId="12B838BE" w14:textId="0EC136D6" w:rsidR="00D560C9" w:rsidRDefault="00C804C0" w:rsidP="0045736B">
      <w:pPr>
        <w:pStyle w:val="Autoriusparykintas"/>
      </w:pPr>
      <w:r>
        <w:fldChar w:fldCharType="begin">
          <w:ffData>
            <w:name w:val="Destytojas"/>
            <w:enabled/>
            <w:calcOnExit w:val="0"/>
            <w:helpText w:type="text" w:val="Įveskite laborastorinių darbų dėstytojo pareigas, vardą ir pavardę."/>
            <w:statusText w:type="text" w:val="Įveskite laborastorinių darbų dėstytojo pareigas, vardą ir pavardę."/>
            <w:textInput>
              <w:default w:val="Pareigų Sutrumpinimas Vardas Pavardė"/>
              <w:format w:val="TITLE CASE"/>
            </w:textInput>
          </w:ffData>
        </w:fldChar>
      </w:r>
      <w:bookmarkStart w:id="2" w:name="Destytojas"/>
      <w:r>
        <w:instrText xml:space="preserve"> FORMTEXT </w:instrText>
      </w:r>
      <w:r>
        <w:fldChar w:fldCharType="separate"/>
      </w:r>
      <w:r w:rsidR="00CE5F99" w:rsidRPr="00CE5F99">
        <w:rPr>
          <w:noProof/>
        </w:rPr>
        <w:t>Docentas Giedrius Ziberkas</w:t>
      </w:r>
      <w:r w:rsidR="00CE5F99" w:rsidRPr="00CE5F99">
        <w:rPr>
          <w:noProof/>
        </w:rPr>
        <w:tab/>
      </w:r>
      <w:r>
        <w:fldChar w:fldCharType="end"/>
      </w:r>
      <w:bookmarkEnd w:id="2"/>
    </w:p>
    <w:p w14:paraId="40659549" w14:textId="5B5B5DCA" w:rsidR="0045736B" w:rsidRPr="0052026C" w:rsidRDefault="00D665F7" w:rsidP="00EB5168">
      <w:pPr>
        <w:pStyle w:val="Autorius"/>
      </w:pPr>
      <w:r>
        <w:fldChar w:fldCharType="begin">
          <w:ffData>
            <w:name w:val="Dropdown1"/>
            <w:enabled/>
            <w:calcOnExit w:val="0"/>
            <w:ddList>
              <w:result w:val="2"/>
              <w:listEntry w:val="Dėstytoja / Dėstytojas"/>
              <w:listEntry w:val="Dėstytoja"/>
              <w:listEntry w:val="Dėstytojas"/>
            </w:ddList>
          </w:ffData>
        </w:fldChar>
      </w:r>
      <w:bookmarkStart w:id="3" w:name="Dropdown1"/>
      <w:r>
        <w:instrText xml:space="preserve"> FORMDROPDOWN </w:instrText>
      </w:r>
      <w:r w:rsidR="00CF458D">
        <w:fldChar w:fldCharType="separate"/>
      </w:r>
      <w:r>
        <w:fldChar w:fldCharType="end"/>
      </w:r>
      <w:bookmarkEnd w:id="3"/>
    </w:p>
    <w:p w14:paraId="141CD735" w14:textId="77777777" w:rsidR="00CD58DB" w:rsidRPr="00844988" w:rsidRDefault="00CD58DB" w:rsidP="00C423D0">
      <w:pPr>
        <w:pStyle w:val="Autorirmasapatinis"/>
      </w:pPr>
    </w:p>
    <w:p w14:paraId="3178BCE2" w14:textId="77777777" w:rsidR="00D560C9" w:rsidRPr="00844988" w:rsidRDefault="00D560C9" w:rsidP="004771C9">
      <w:pPr>
        <w:pStyle w:val="Vireliouraai"/>
      </w:pPr>
    </w:p>
    <w:p w14:paraId="7FF2FF84" w14:textId="77777777" w:rsidR="00D560C9" w:rsidRPr="00844988" w:rsidRDefault="00D560C9" w:rsidP="004771C9">
      <w:pPr>
        <w:pStyle w:val="Vireliouraai"/>
      </w:pPr>
    </w:p>
    <w:p w14:paraId="28416DDB" w14:textId="77777777" w:rsidR="00CD58DB" w:rsidRDefault="00CD58DB" w:rsidP="004771C9">
      <w:pPr>
        <w:pStyle w:val="Vireliouraai"/>
      </w:pPr>
    </w:p>
    <w:p w14:paraId="71202A9F" w14:textId="77777777" w:rsidR="00CD58DB" w:rsidRDefault="00CD58DB" w:rsidP="004771C9">
      <w:pPr>
        <w:pStyle w:val="Vireliouraai"/>
      </w:pPr>
    </w:p>
    <w:p w14:paraId="7A0FFB36" w14:textId="77777777" w:rsidR="00A0560D" w:rsidRDefault="00A0560D" w:rsidP="004771C9">
      <w:pPr>
        <w:pStyle w:val="Vireliouraai"/>
      </w:pPr>
    </w:p>
    <w:p w14:paraId="522544B9" w14:textId="77777777" w:rsidR="00A0560D" w:rsidRDefault="00A0560D" w:rsidP="004771C9">
      <w:pPr>
        <w:pStyle w:val="Vireliouraai"/>
      </w:pPr>
    </w:p>
    <w:p w14:paraId="7ACA3BA7" w14:textId="77777777" w:rsidR="00A0560D" w:rsidRDefault="00A0560D" w:rsidP="004771C9">
      <w:pPr>
        <w:pStyle w:val="Vireliouraai"/>
      </w:pPr>
    </w:p>
    <w:p w14:paraId="3B5F7CB0" w14:textId="77777777" w:rsidR="00A0560D" w:rsidRDefault="00A0560D" w:rsidP="004771C9">
      <w:pPr>
        <w:pStyle w:val="Vireliouraai"/>
      </w:pPr>
    </w:p>
    <w:p w14:paraId="593F5210" w14:textId="77777777" w:rsidR="00A0560D" w:rsidRDefault="00A0560D" w:rsidP="004771C9">
      <w:pPr>
        <w:pStyle w:val="Vireliouraai"/>
      </w:pPr>
    </w:p>
    <w:p w14:paraId="6D3C1FC1" w14:textId="77777777" w:rsidR="00CD58DB" w:rsidRDefault="00CD58DB" w:rsidP="004771C9">
      <w:pPr>
        <w:pStyle w:val="Vireliouraai"/>
      </w:pPr>
    </w:p>
    <w:p w14:paraId="369B1731" w14:textId="77777777" w:rsidR="0052026C" w:rsidRPr="00844988" w:rsidRDefault="0052026C" w:rsidP="004771C9">
      <w:pPr>
        <w:pStyle w:val="Vireliouraai"/>
      </w:pPr>
    </w:p>
    <w:p w14:paraId="76D571D0" w14:textId="7EE711DF" w:rsidR="0052026C" w:rsidRDefault="00906F8C" w:rsidP="00906F8C">
      <w:pPr>
        <w:pStyle w:val="Vireliouraaiparykintas"/>
      </w:pPr>
      <w:r w:rsidRPr="00844988">
        <w:t xml:space="preserve">Kaunas </w:t>
      </w:r>
      <w:r w:rsidR="00727B09">
        <w:fldChar w:fldCharType="begin"/>
      </w:r>
      <w:r w:rsidR="00727B09">
        <w:instrText xml:space="preserve"> TIME \@ "yyyy" </w:instrText>
      </w:r>
      <w:r w:rsidR="00727B09">
        <w:fldChar w:fldCharType="separate"/>
      </w:r>
      <w:r w:rsidR="00AE5C30">
        <w:rPr>
          <w:noProof/>
        </w:rPr>
        <w:t>2021</w:t>
      </w:r>
      <w:r w:rsidR="00727B09">
        <w:fldChar w:fldCharType="end"/>
      </w:r>
    </w:p>
    <w:p w14:paraId="757C2F8C" w14:textId="77777777" w:rsidR="0052026C" w:rsidRDefault="0052026C" w:rsidP="0015714D">
      <w:pPr>
        <w:sectPr w:rsidR="0052026C" w:rsidSect="00906F8C">
          <w:footerReference w:type="even" r:id="rId9"/>
          <w:footerReference w:type="default" r:id="rId10"/>
          <w:headerReference w:type="first" r:id="rId11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3838F8C8" w14:textId="77777777" w:rsidR="00D560C9" w:rsidRPr="0015714D" w:rsidRDefault="00D560C9" w:rsidP="004771C9">
      <w:pPr>
        <w:pStyle w:val="Vireliouraai"/>
      </w:pPr>
      <w:r w:rsidRPr="00844988">
        <w:lastRenderedPageBreak/>
        <w:t>TURINYS</w:t>
      </w:r>
    </w:p>
    <w:p w14:paraId="7CACF249" w14:textId="77777777" w:rsidR="00291C8F" w:rsidRPr="00844988" w:rsidRDefault="00291C8F" w:rsidP="0052026C"/>
    <w:p w14:paraId="11D7CE5D" w14:textId="77777777" w:rsidR="00572435" w:rsidRDefault="00572435">
      <w:pPr>
        <w:pStyle w:val="TOC1"/>
        <w:sectPr w:rsidR="00572435" w:rsidSect="00906F8C">
          <w:footerReference w:type="first" r:id="rId12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68CB76F9" w14:textId="461B66C4" w:rsidR="001956C0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1956C0">
        <w:rPr>
          <w:noProof/>
        </w:rPr>
        <w:t>1.</w:t>
      </w:r>
      <w:r w:rsidR="001956C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="001956C0">
        <w:rPr>
          <w:noProof/>
        </w:rPr>
        <w:t>Duomenų klasė</w:t>
      </w:r>
      <w:r w:rsidR="001956C0">
        <w:rPr>
          <w:noProof/>
        </w:rPr>
        <w:tab/>
      </w:r>
      <w:r w:rsidR="001956C0">
        <w:rPr>
          <w:noProof/>
        </w:rPr>
        <w:fldChar w:fldCharType="begin"/>
      </w:r>
      <w:r w:rsidR="001956C0">
        <w:rPr>
          <w:noProof/>
        </w:rPr>
        <w:instrText xml:space="preserve"> PAGEREF _Toc88511713 \h </w:instrText>
      </w:r>
      <w:r w:rsidR="001956C0">
        <w:rPr>
          <w:noProof/>
        </w:rPr>
      </w:r>
      <w:r w:rsidR="001956C0">
        <w:rPr>
          <w:noProof/>
        </w:rPr>
        <w:fldChar w:fldCharType="separate"/>
      </w:r>
      <w:r w:rsidR="00AE5C30">
        <w:rPr>
          <w:noProof/>
        </w:rPr>
        <w:t>4</w:t>
      </w:r>
      <w:r w:rsidR="001956C0">
        <w:rPr>
          <w:noProof/>
        </w:rPr>
        <w:fldChar w:fldCharType="end"/>
      </w:r>
    </w:p>
    <w:p w14:paraId="60A01050" w14:textId="1D64715E" w:rsidR="001956C0" w:rsidRDefault="00195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_Toc88511714 \h </w:instrText>
      </w:r>
      <w:r>
        <w:rPr>
          <w:noProof/>
        </w:rPr>
      </w:r>
      <w:r>
        <w:rPr>
          <w:noProof/>
        </w:rPr>
        <w:fldChar w:fldCharType="separate"/>
      </w:r>
      <w:r w:rsidR="00AE5C30">
        <w:rPr>
          <w:noProof/>
        </w:rPr>
        <w:t>4</w:t>
      </w:r>
      <w:r>
        <w:rPr>
          <w:noProof/>
        </w:rPr>
        <w:fldChar w:fldCharType="end"/>
      </w:r>
    </w:p>
    <w:p w14:paraId="779EAF71" w14:textId="7AABAB04" w:rsidR="001956C0" w:rsidRDefault="00195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_Toc88511715 \h </w:instrText>
      </w:r>
      <w:r>
        <w:rPr>
          <w:noProof/>
        </w:rPr>
      </w:r>
      <w:r>
        <w:rPr>
          <w:noProof/>
        </w:rPr>
        <w:fldChar w:fldCharType="separate"/>
      </w:r>
      <w:r w:rsidR="00AE5C30">
        <w:rPr>
          <w:noProof/>
        </w:rPr>
        <w:t>4</w:t>
      </w:r>
      <w:r>
        <w:rPr>
          <w:noProof/>
        </w:rPr>
        <w:fldChar w:fldCharType="end"/>
      </w:r>
    </w:p>
    <w:p w14:paraId="1DBD6ED9" w14:textId="1381FD10" w:rsidR="001956C0" w:rsidRDefault="00195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_Toc88511716 \h </w:instrText>
      </w:r>
      <w:r>
        <w:rPr>
          <w:noProof/>
        </w:rPr>
      </w:r>
      <w:r>
        <w:rPr>
          <w:noProof/>
        </w:rPr>
        <w:fldChar w:fldCharType="separate"/>
      </w:r>
      <w:r w:rsidR="00AE5C30">
        <w:rPr>
          <w:noProof/>
        </w:rPr>
        <w:t>9</w:t>
      </w:r>
      <w:r>
        <w:rPr>
          <w:noProof/>
        </w:rPr>
        <w:fldChar w:fldCharType="end"/>
      </w:r>
    </w:p>
    <w:p w14:paraId="07524AC9" w14:textId="38F1C4C1" w:rsidR="001956C0" w:rsidRDefault="00195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_Toc88511717 \h </w:instrText>
      </w:r>
      <w:r>
        <w:rPr>
          <w:noProof/>
        </w:rPr>
      </w:r>
      <w:r>
        <w:rPr>
          <w:noProof/>
        </w:rPr>
        <w:fldChar w:fldCharType="separate"/>
      </w:r>
      <w:r w:rsidR="00AE5C30">
        <w:rPr>
          <w:noProof/>
        </w:rPr>
        <w:t>11</w:t>
      </w:r>
      <w:r>
        <w:rPr>
          <w:noProof/>
        </w:rPr>
        <w:fldChar w:fldCharType="end"/>
      </w:r>
    </w:p>
    <w:p w14:paraId="7B0BAD39" w14:textId="1B14A379" w:rsidR="001956C0" w:rsidRDefault="001956C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Skaičiavimų klasė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_Toc88511718 \h </w:instrText>
      </w:r>
      <w:r>
        <w:rPr>
          <w:noProof/>
        </w:rPr>
      </w:r>
      <w:r>
        <w:rPr>
          <w:noProof/>
        </w:rPr>
        <w:fldChar w:fldCharType="separate"/>
      </w:r>
      <w:r w:rsidR="00AE5C30">
        <w:rPr>
          <w:noProof/>
        </w:rPr>
        <w:t>12</w:t>
      </w:r>
      <w:r>
        <w:rPr>
          <w:noProof/>
        </w:rPr>
        <w:fldChar w:fldCharType="end"/>
      </w:r>
    </w:p>
    <w:p w14:paraId="0A016A5B" w14:textId="25F84A4F" w:rsidR="001956C0" w:rsidRDefault="00195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_Toc88511719 \h </w:instrText>
      </w:r>
      <w:r>
        <w:rPr>
          <w:noProof/>
        </w:rPr>
      </w:r>
      <w:r>
        <w:rPr>
          <w:noProof/>
        </w:rPr>
        <w:fldChar w:fldCharType="separate"/>
      </w:r>
      <w:r w:rsidR="00AE5C30">
        <w:rPr>
          <w:noProof/>
        </w:rPr>
        <w:t>12</w:t>
      </w:r>
      <w:r>
        <w:rPr>
          <w:noProof/>
        </w:rPr>
        <w:fldChar w:fldCharType="end"/>
      </w:r>
    </w:p>
    <w:p w14:paraId="7359E844" w14:textId="6D8F11B1" w:rsidR="001956C0" w:rsidRDefault="00195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_Toc88511720 \h </w:instrText>
      </w:r>
      <w:r>
        <w:rPr>
          <w:noProof/>
        </w:rPr>
      </w:r>
      <w:r>
        <w:rPr>
          <w:noProof/>
        </w:rPr>
        <w:fldChar w:fldCharType="separate"/>
      </w:r>
      <w:r w:rsidR="00AE5C30">
        <w:rPr>
          <w:noProof/>
        </w:rPr>
        <w:t>12</w:t>
      </w:r>
      <w:r>
        <w:rPr>
          <w:noProof/>
        </w:rPr>
        <w:fldChar w:fldCharType="end"/>
      </w:r>
    </w:p>
    <w:p w14:paraId="5B307648" w14:textId="268F783C" w:rsidR="001956C0" w:rsidRDefault="00195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_Toc88511721 \h </w:instrText>
      </w:r>
      <w:r>
        <w:rPr>
          <w:noProof/>
        </w:rPr>
      </w:r>
      <w:r>
        <w:rPr>
          <w:noProof/>
        </w:rPr>
        <w:fldChar w:fldCharType="separate"/>
      </w:r>
      <w:r w:rsidR="00AE5C30">
        <w:rPr>
          <w:noProof/>
        </w:rPr>
        <w:t>22</w:t>
      </w:r>
      <w:r>
        <w:rPr>
          <w:noProof/>
        </w:rPr>
        <w:fldChar w:fldCharType="end"/>
      </w:r>
    </w:p>
    <w:p w14:paraId="6D36927A" w14:textId="68784630" w:rsidR="001956C0" w:rsidRDefault="00195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_Toc88511722 \h </w:instrText>
      </w:r>
      <w:r>
        <w:rPr>
          <w:noProof/>
        </w:rPr>
      </w:r>
      <w:r>
        <w:rPr>
          <w:noProof/>
        </w:rPr>
        <w:fldChar w:fldCharType="separate"/>
      </w:r>
      <w:r w:rsidR="00AE5C30">
        <w:rPr>
          <w:noProof/>
        </w:rPr>
        <w:t>26</w:t>
      </w:r>
      <w:r>
        <w:rPr>
          <w:noProof/>
        </w:rPr>
        <w:fldChar w:fldCharType="end"/>
      </w:r>
    </w:p>
    <w:p w14:paraId="619E48DB" w14:textId="7C0691F2" w:rsidR="001956C0" w:rsidRDefault="001956C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Konteineris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_Toc88511723 \h </w:instrText>
      </w:r>
      <w:r>
        <w:rPr>
          <w:noProof/>
        </w:rPr>
      </w:r>
      <w:r>
        <w:rPr>
          <w:noProof/>
        </w:rPr>
        <w:fldChar w:fldCharType="separate"/>
      </w:r>
      <w:r w:rsidR="00AE5C30">
        <w:rPr>
          <w:noProof/>
        </w:rPr>
        <w:t>27</w:t>
      </w:r>
      <w:r>
        <w:rPr>
          <w:noProof/>
        </w:rPr>
        <w:fldChar w:fldCharType="end"/>
      </w:r>
    </w:p>
    <w:p w14:paraId="105DE130" w14:textId="3585FABF" w:rsidR="001956C0" w:rsidRDefault="00195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_Toc88511724 \h </w:instrText>
      </w:r>
      <w:r>
        <w:rPr>
          <w:noProof/>
        </w:rPr>
      </w:r>
      <w:r>
        <w:rPr>
          <w:noProof/>
        </w:rPr>
        <w:fldChar w:fldCharType="separate"/>
      </w:r>
      <w:r w:rsidR="00AE5C30">
        <w:rPr>
          <w:noProof/>
        </w:rPr>
        <w:t>27</w:t>
      </w:r>
      <w:r>
        <w:rPr>
          <w:noProof/>
        </w:rPr>
        <w:fldChar w:fldCharType="end"/>
      </w:r>
    </w:p>
    <w:p w14:paraId="7C94A9ED" w14:textId="163069A2" w:rsidR="001956C0" w:rsidRDefault="00195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_Toc88511725 \h </w:instrText>
      </w:r>
      <w:r>
        <w:rPr>
          <w:noProof/>
        </w:rPr>
      </w:r>
      <w:r>
        <w:rPr>
          <w:noProof/>
        </w:rPr>
        <w:fldChar w:fldCharType="separate"/>
      </w:r>
      <w:r w:rsidR="00AE5C30">
        <w:rPr>
          <w:noProof/>
        </w:rPr>
        <w:t>27</w:t>
      </w:r>
      <w:r>
        <w:rPr>
          <w:noProof/>
        </w:rPr>
        <w:fldChar w:fldCharType="end"/>
      </w:r>
    </w:p>
    <w:p w14:paraId="6E47F1D7" w14:textId="784AC73B" w:rsidR="001956C0" w:rsidRDefault="00195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_Toc88511726 \h </w:instrText>
      </w:r>
      <w:r>
        <w:rPr>
          <w:noProof/>
        </w:rPr>
      </w:r>
      <w:r>
        <w:rPr>
          <w:noProof/>
        </w:rPr>
        <w:fldChar w:fldCharType="separate"/>
      </w:r>
      <w:r w:rsidR="00AE5C30">
        <w:rPr>
          <w:noProof/>
        </w:rPr>
        <w:t>43</w:t>
      </w:r>
      <w:r>
        <w:rPr>
          <w:noProof/>
        </w:rPr>
        <w:fldChar w:fldCharType="end"/>
      </w:r>
    </w:p>
    <w:p w14:paraId="5915B1FA" w14:textId="515790AF" w:rsidR="001956C0" w:rsidRDefault="00195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_Toc88511727 \h </w:instrText>
      </w:r>
      <w:r>
        <w:rPr>
          <w:noProof/>
        </w:rPr>
      </w:r>
      <w:r>
        <w:rPr>
          <w:noProof/>
        </w:rPr>
        <w:fldChar w:fldCharType="separate"/>
      </w:r>
      <w:r w:rsidR="00AE5C30">
        <w:rPr>
          <w:noProof/>
        </w:rPr>
        <w:t>46</w:t>
      </w:r>
      <w:r>
        <w:rPr>
          <w:noProof/>
        </w:rPr>
        <w:fldChar w:fldCharType="end"/>
      </w:r>
    </w:p>
    <w:p w14:paraId="30599AD0" w14:textId="39E2B7A7" w:rsidR="001956C0" w:rsidRDefault="001956C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Teksto analizė ir redagavimas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_Toc88511728 \h </w:instrText>
      </w:r>
      <w:r>
        <w:rPr>
          <w:noProof/>
        </w:rPr>
      </w:r>
      <w:r>
        <w:rPr>
          <w:noProof/>
        </w:rPr>
        <w:fldChar w:fldCharType="separate"/>
      </w:r>
      <w:r w:rsidR="00AE5C30">
        <w:rPr>
          <w:noProof/>
        </w:rPr>
        <w:t>47</w:t>
      </w:r>
      <w:r>
        <w:rPr>
          <w:noProof/>
        </w:rPr>
        <w:fldChar w:fldCharType="end"/>
      </w:r>
    </w:p>
    <w:p w14:paraId="7894F2FA" w14:textId="72E94B49" w:rsidR="001956C0" w:rsidRDefault="00195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_Toc88511729 \h </w:instrText>
      </w:r>
      <w:r>
        <w:rPr>
          <w:noProof/>
        </w:rPr>
      </w:r>
      <w:r>
        <w:rPr>
          <w:noProof/>
        </w:rPr>
        <w:fldChar w:fldCharType="separate"/>
      </w:r>
      <w:r w:rsidR="00AE5C30">
        <w:rPr>
          <w:noProof/>
        </w:rPr>
        <w:t>47</w:t>
      </w:r>
      <w:r>
        <w:rPr>
          <w:noProof/>
        </w:rPr>
        <w:fldChar w:fldCharType="end"/>
      </w:r>
    </w:p>
    <w:p w14:paraId="053A63B9" w14:textId="69B54D28" w:rsidR="001956C0" w:rsidRDefault="00195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_Toc88511730 \h </w:instrText>
      </w:r>
      <w:r>
        <w:rPr>
          <w:noProof/>
        </w:rPr>
      </w:r>
      <w:r>
        <w:rPr>
          <w:noProof/>
        </w:rPr>
        <w:fldChar w:fldCharType="separate"/>
      </w:r>
      <w:r w:rsidR="00AE5C30">
        <w:rPr>
          <w:noProof/>
        </w:rPr>
        <w:t>47</w:t>
      </w:r>
      <w:r>
        <w:rPr>
          <w:noProof/>
        </w:rPr>
        <w:fldChar w:fldCharType="end"/>
      </w:r>
    </w:p>
    <w:p w14:paraId="2C107046" w14:textId="0E82BE25" w:rsidR="001956C0" w:rsidRDefault="00195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_Toc88511731 \h </w:instrText>
      </w:r>
      <w:r>
        <w:rPr>
          <w:noProof/>
        </w:rPr>
      </w:r>
      <w:r>
        <w:rPr>
          <w:noProof/>
        </w:rPr>
        <w:fldChar w:fldCharType="separate"/>
      </w:r>
      <w:r w:rsidR="00AE5C30">
        <w:rPr>
          <w:noProof/>
        </w:rPr>
        <w:t>52</w:t>
      </w:r>
      <w:r>
        <w:rPr>
          <w:noProof/>
        </w:rPr>
        <w:fldChar w:fldCharType="end"/>
      </w:r>
    </w:p>
    <w:p w14:paraId="0DAFEC86" w14:textId="549B29E7" w:rsidR="001956C0" w:rsidRDefault="001956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_Toc88511732 \h </w:instrText>
      </w:r>
      <w:r>
        <w:rPr>
          <w:noProof/>
        </w:rPr>
      </w:r>
      <w:r>
        <w:rPr>
          <w:noProof/>
        </w:rPr>
        <w:fldChar w:fldCharType="separate"/>
      </w:r>
      <w:r w:rsidR="00AE5C30">
        <w:rPr>
          <w:noProof/>
        </w:rPr>
        <w:t>54</w:t>
      </w:r>
      <w:r>
        <w:rPr>
          <w:noProof/>
        </w:rPr>
        <w:fldChar w:fldCharType="end"/>
      </w:r>
    </w:p>
    <w:p w14:paraId="7FDD53CA" w14:textId="311181E9" w:rsidR="00572435" w:rsidRDefault="00D560C9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  <w:r w:rsidRPr="00EB5168">
        <w:fldChar w:fldCharType="end"/>
      </w:r>
    </w:p>
    <w:p w14:paraId="4460D9B9" w14:textId="77777777" w:rsidR="00572435" w:rsidRDefault="00572435" w:rsidP="002949A3"/>
    <w:p w14:paraId="7C663D81" w14:textId="57CF5C13" w:rsidR="009A5E24" w:rsidRDefault="009A5E24">
      <w:pPr>
        <w:spacing w:after="0" w:line="240" w:lineRule="auto"/>
        <w:ind w:firstLine="0"/>
        <w:jc w:val="left"/>
      </w:pPr>
      <w:r>
        <w:br w:type="page"/>
      </w:r>
    </w:p>
    <w:p w14:paraId="79D9EE3C" w14:textId="77777777" w:rsidR="009A5E24" w:rsidRDefault="00136AE6" w:rsidP="00136AE6">
      <w:pPr>
        <w:jc w:val="center"/>
        <w:rPr>
          <w:b/>
          <w:bCs/>
          <w:sz w:val="28"/>
          <w:szCs w:val="28"/>
        </w:rPr>
      </w:pPr>
      <w:r w:rsidRPr="00136AE6">
        <w:rPr>
          <w:b/>
          <w:bCs/>
          <w:sz w:val="28"/>
          <w:szCs w:val="28"/>
        </w:rPr>
        <w:lastRenderedPageBreak/>
        <w:t>Paveikslų sąrašas</w:t>
      </w:r>
    </w:p>
    <w:p w14:paraId="7A82B2BE" w14:textId="77777777" w:rsidR="00136AE6" w:rsidRDefault="00136AE6" w:rsidP="00136AE6">
      <w:pPr>
        <w:jc w:val="left"/>
        <w:rPr>
          <w:b/>
          <w:bCs/>
          <w:sz w:val="28"/>
          <w:szCs w:val="28"/>
        </w:rPr>
      </w:pPr>
    </w:p>
    <w:p w14:paraId="1C824A00" w14:textId="19AE8A34" w:rsidR="001956C0" w:rsidRDefault="00136AE6">
      <w:pPr>
        <w:pStyle w:val="TableofFigure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136AE6">
        <w:rPr>
          <w:b/>
          <w:bCs/>
          <w:sz w:val="28"/>
          <w:szCs w:val="28"/>
        </w:rPr>
        <w:fldChar w:fldCharType="begin"/>
      </w:r>
      <w:r w:rsidRPr="00136AE6">
        <w:rPr>
          <w:b/>
          <w:bCs/>
          <w:sz w:val="28"/>
          <w:szCs w:val="28"/>
        </w:rPr>
        <w:instrText xml:space="preserve"> TOC \h \z \c "Pav." </w:instrText>
      </w:r>
      <w:r w:rsidRPr="00136AE6">
        <w:rPr>
          <w:b/>
          <w:bCs/>
          <w:sz w:val="28"/>
          <w:szCs w:val="28"/>
        </w:rPr>
        <w:fldChar w:fldCharType="separate"/>
      </w:r>
      <w:hyperlink w:anchor="_Toc88511734" w:history="1">
        <w:r w:rsidR="001956C0" w:rsidRPr="00CB4B43">
          <w:rPr>
            <w:rStyle w:val="Hyperlink"/>
            <w:rFonts w:ascii="Courier New" w:hAnsi="Courier New" w:cs="Courier New"/>
            <w:noProof/>
          </w:rPr>
          <w:t>1 pav. Atspausdinti rezultatai ekrane</w:t>
        </w:r>
        <w:r w:rsidR="001956C0">
          <w:rPr>
            <w:noProof/>
            <w:webHidden/>
          </w:rPr>
          <w:tab/>
        </w:r>
        <w:r w:rsidR="001956C0">
          <w:rPr>
            <w:noProof/>
            <w:webHidden/>
          </w:rPr>
          <w:fldChar w:fldCharType="begin"/>
        </w:r>
        <w:r w:rsidR="001956C0">
          <w:rPr>
            <w:noProof/>
            <w:webHidden/>
          </w:rPr>
          <w:instrText xml:space="preserve"> PAGEREF _Toc88511734 \h </w:instrText>
        </w:r>
        <w:r w:rsidR="001956C0">
          <w:rPr>
            <w:noProof/>
            <w:webHidden/>
          </w:rPr>
        </w:r>
        <w:r w:rsidR="001956C0">
          <w:rPr>
            <w:noProof/>
            <w:webHidden/>
          </w:rPr>
          <w:fldChar w:fldCharType="separate"/>
        </w:r>
        <w:r w:rsidR="00AE5C30">
          <w:rPr>
            <w:noProof/>
            <w:webHidden/>
          </w:rPr>
          <w:t>10</w:t>
        </w:r>
        <w:r w:rsidR="001956C0">
          <w:rPr>
            <w:noProof/>
            <w:webHidden/>
          </w:rPr>
          <w:fldChar w:fldCharType="end"/>
        </w:r>
      </w:hyperlink>
    </w:p>
    <w:p w14:paraId="4D5D9147" w14:textId="787204B7" w:rsidR="001956C0" w:rsidRDefault="001956C0">
      <w:pPr>
        <w:pStyle w:val="TableofFigure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511735" w:history="1">
        <w:r w:rsidRPr="00CB4B43">
          <w:rPr>
            <w:rStyle w:val="Hyperlink"/>
            <w:rFonts w:ascii="Courier New" w:hAnsi="Courier New" w:cs="Courier New"/>
            <w:noProof/>
          </w:rPr>
          <w:t>2 pav. Atspausdinti rezultatai ekrane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_Toc88511735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C3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9B423D" w14:textId="2FF35261" w:rsidR="001956C0" w:rsidRDefault="001956C0">
      <w:pPr>
        <w:pStyle w:val="TableofFigure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511736" w:history="1">
        <w:r w:rsidRPr="00CB4B43">
          <w:rPr>
            <w:rStyle w:val="Hyperlink"/>
            <w:rFonts w:ascii="Courier New" w:hAnsi="Courier New" w:cs="Courier New"/>
            <w:noProof/>
          </w:rPr>
          <w:t>3 pav. Atspausdinti rezultatai ekrane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_Toc88511736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C3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448D1C8" w14:textId="7A0E23AC" w:rsidR="001956C0" w:rsidRDefault="001956C0">
      <w:pPr>
        <w:pStyle w:val="TableofFigure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511737" w:history="1">
        <w:r w:rsidRPr="00CB4B43">
          <w:rPr>
            <w:rStyle w:val="Hyperlink"/>
            <w:rFonts w:ascii="Courier New" w:hAnsi="Courier New" w:cs="Courier New"/>
            <w:noProof/>
          </w:rPr>
          <w:t>4 pav. Atspausdinti rezultatai ekrane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_Toc88511737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C3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8A4EBA1" w14:textId="17EB64CB" w:rsidR="001956C0" w:rsidRDefault="001956C0">
      <w:pPr>
        <w:pStyle w:val="TableofFigure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511738" w:history="1">
        <w:r w:rsidRPr="00CB4B43">
          <w:rPr>
            <w:rStyle w:val="Hyperlink"/>
            <w:rFonts w:ascii="Courier New" w:hAnsi="Courier New" w:cs="Courier New"/>
            <w:noProof/>
          </w:rPr>
          <w:t>5 pav.  Atspausdinti rezultatai ekrane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_Toc88511738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C30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59F050A2" w14:textId="0E8331EC" w:rsidR="001956C0" w:rsidRDefault="001956C0">
      <w:pPr>
        <w:pStyle w:val="TableofFigure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511739" w:history="1">
        <w:r w:rsidRPr="00CB4B43">
          <w:rPr>
            <w:rStyle w:val="Hyperlink"/>
            <w:rFonts w:ascii="Courier New" w:hAnsi="Courier New" w:cs="Courier New"/>
            <w:noProof/>
          </w:rPr>
          <w:t xml:space="preserve">6 </w:t>
        </w:r>
        <w:r w:rsidRPr="00CB4B43">
          <w:rPr>
            <w:rStyle w:val="Hyperlink"/>
            <w:rFonts w:ascii="Courier New" w:hAnsi="Courier New" w:cs="Courier New"/>
            <w:noProof/>
          </w:rPr>
          <w:t>p</w:t>
        </w:r>
        <w:r w:rsidRPr="00CB4B43">
          <w:rPr>
            <w:rStyle w:val="Hyperlink"/>
            <w:rFonts w:ascii="Courier New" w:hAnsi="Courier New" w:cs="Courier New"/>
            <w:noProof/>
          </w:rPr>
          <w:t>av. Atspausdinti rezultatai ekrane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_Toc88511739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C30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12877AB0" w14:textId="73524C30" w:rsidR="00136AE6" w:rsidRPr="00136AE6" w:rsidRDefault="00136AE6" w:rsidP="00136AE6">
      <w:pPr>
        <w:jc w:val="center"/>
        <w:rPr>
          <w:b/>
          <w:bCs/>
          <w:sz w:val="28"/>
          <w:szCs w:val="28"/>
        </w:rPr>
        <w:sectPr w:rsidR="00136AE6" w:rsidRPr="00136AE6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  <w:r w:rsidRPr="00136AE6">
        <w:rPr>
          <w:b/>
          <w:bCs/>
          <w:sz w:val="28"/>
          <w:szCs w:val="28"/>
        </w:rPr>
        <w:fldChar w:fldCharType="end"/>
      </w:r>
    </w:p>
    <w:p w14:paraId="1E82841A" w14:textId="77777777" w:rsidR="00844988" w:rsidRPr="0015714D" w:rsidRDefault="00B62B7E" w:rsidP="00A943A7">
      <w:pPr>
        <w:pStyle w:val="Heading1"/>
        <w:ind w:left="426"/>
      </w:pPr>
      <w:bookmarkStart w:id="4" w:name="_Toc88511713"/>
      <w:r>
        <w:lastRenderedPageBreak/>
        <w:t>Duomenų klasė</w:t>
      </w:r>
      <w:bookmarkEnd w:id="4"/>
    </w:p>
    <w:p w14:paraId="1012A906" w14:textId="77777777" w:rsidR="00844988" w:rsidRPr="00844988" w:rsidRDefault="00844988" w:rsidP="00F16C66">
      <w:pPr>
        <w:pStyle w:val="Heading2"/>
      </w:pPr>
      <w:bookmarkStart w:id="5" w:name="_Toc88511714"/>
      <w:r w:rsidRPr="00844988">
        <w:t>Darbo užduotis</w:t>
      </w:r>
      <w:bookmarkEnd w:id="5"/>
    </w:p>
    <w:p w14:paraId="4B850B9E" w14:textId="77777777" w:rsidR="00CE5F99" w:rsidRDefault="00CE5F99" w:rsidP="00CE5F99">
      <w:pPr>
        <w:ind w:firstLine="567"/>
        <w:rPr>
          <w:szCs w:val="24"/>
        </w:rPr>
      </w:pPr>
      <w:r>
        <w:t xml:space="preserve">U1-13. </w:t>
      </w:r>
      <w:r w:rsidRPr="001C5785">
        <w:rPr>
          <w:szCs w:val="24"/>
        </w:rPr>
        <w:t xml:space="preserve">Krepšinio rinktinė. Artėja Pasaulio vyrų krepšinio čempionatas. Turime į rinktinės stovyklą pakviestų kandidatų sąrašą. Duomenų faile pateikiama informacija apie pakviestus krepšininkus: vardas, pavardė, gimimo data, ūgis, pozicija, klubas, požymis „pakviestas“, požymis „kapitonas“ (true, false). </w:t>
      </w:r>
    </w:p>
    <w:p w14:paraId="4A1B9812" w14:textId="77777777" w:rsidR="00CE5F99" w:rsidRDefault="00CE5F99" w:rsidP="00CE5F99">
      <w:pPr>
        <w:ind w:firstLine="567"/>
        <w:rPr>
          <w:szCs w:val="24"/>
        </w:rPr>
      </w:pPr>
      <w:r w:rsidRPr="001C5785">
        <w:rPr>
          <w:szCs w:val="24"/>
        </w:rPr>
        <w:t xml:space="preserve">• Raskite jauniausią į rinktinę pakviestą krepšininką, ekrane atspausdinkite jo vardą, pavardę, amžių ir poziciją. Jei yra keli, spausdinkite visus. </w:t>
      </w:r>
    </w:p>
    <w:p w14:paraId="1FA5C50E" w14:textId="77777777" w:rsidR="00CE5F99" w:rsidRDefault="00CE5F99" w:rsidP="00CE5F99">
      <w:pPr>
        <w:ind w:firstLine="567"/>
        <w:rPr>
          <w:szCs w:val="24"/>
        </w:rPr>
      </w:pPr>
      <w:r w:rsidRPr="001C5785">
        <w:rPr>
          <w:szCs w:val="24"/>
        </w:rPr>
        <w:t xml:space="preserve">• Raskite krepšininkus, žaidusius Kauno „Žalgiryje“, ekrane atspausdinkite jų vardus, pavardes bei pozicijas. </w:t>
      </w:r>
    </w:p>
    <w:p w14:paraId="2FEFD840" w14:textId="1F730D57" w:rsidR="002E3EF8" w:rsidRPr="00CE5F99" w:rsidRDefault="00CE5F99" w:rsidP="00CE5F99">
      <w:pPr>
        <w:ind w:firstLine="567"/>
        <w:rPr>
          <w:szCs w:val="24"/>
        </w:rPr>
      </w:pPr>
      <w:r w:rsidRPr="001C5785">
        <w:rPr>
          <w:szCs w:val="24"/>
        </w:rPr>
        <w:t>• Krepšininkai mėgsta švęsti gimtadienius. Sudarykite sąrašą krepšininkų, kurie švęs gimtadienius pasirengimo krepšinio čempionatui metu (liepos 20d. – rugsėjo 3d.), į failą „Gimtadieniai.csv“ įrašykite krepšininkų vardus, pavardes bei gimimo mėnesį ir dieną.</w:t>
      </w:r>
    </w:p>
    <w:p w14:paraId="1F47CAD2" w14:textId="77777777" w:rsidR="00844988" w:rsidRPr="00844988" w:rsidRDefault="00844988" w:rsidP="00F16C66">
      <w:pPr>
        <w:pStyle w:val="Heading2"/>
      </w:pPr>
      <w:bookmarkStart w:id="6" w:name="_Toc88511715"/>
      <w:r w:rsidRPr="00844988">
        <w:t>Programos tekstas</w:t>
      </w:r>
      <w:bookmarkEnd w:id="6"/>
    </w:p>
    <w:p w14:paraId="252E7781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FF"/>
          <w:sz w:val="20"/>
        </w:rPr>
        <w:t>using</w:t>
      </w:r>
      <w:r w:rsidRPr="004A63BE">
        <w:rPr>
          <w:rFonts w:ascii="Courier New" w:hAnsi="Courier New" w:cs="Courier New"/>
          <w:color w:val="000000"/>
          <w:sz w:val="20"/>
        </w:rPr>
        <w:t xml:space="preserve"> System;</w:t>
      </w:r>
    </w:p>
    <w:p w14:paraId="02AB510E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FF"/>
          <w:sz w:val="20"/>
        </w:rPr>
        <w:t>using</w:t>
      </w:r>
      <w:r w:rsidRPr="004A63BE">
        <w:rPr>
          <w:rFonts w:ascii="Courier New" w:hAnsi="Courier New" w:cs="Courier New"/>
          <w:color w:val="000000"/>
          <w:sz w:val="20"/>
        </w:rPr>
        <w:t xml:space="preserve"> System.Collections.Generic;</w:t>
      </w:r>
    </w:p>
    <w:p w14:paraId="01513A9D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FF"/>
          <w:sz w:val="20"/>
        </w:rPr>
        <w:t>using</w:t>
      </w:r>
      <w:r w:rsidRPr="004A63BE">
        <w:rPr>
          <w:rFonts w:ascii="Courier New" w:hAnsi="Courier New" w:cs="Courier New"/>
          <w:color w:val="000000"/>
          <w:sz w:val="20"/>
        </w:rPr>
        <w:t xml:space="preserve"> System.Linq;</w:t>
      </w:r>
    </w:p>
    <w:p w14:paraId="2442592E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FF"/>
          <w:sz w:val="20"/>
        </w:rPr>
        <w:t>using</w:t>
      </w:r>
      <w:r w:rsidRPr="004A63BE">
        <w:rPr>
          <w:rFonts w:ascii="Courier New" w:hAnsi="Courier New" w:cs="Courier New"/>
          <w:color w:val="000000"/>
          <w:sz w:val="20"/>
        </w:rPr>
        <w:t xml:space="preserve"> System.Text;</w:t>
      </w:r>
    </w:p>
    <w:p w14:paraId="2063F068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FF"/>
          <w:sz w:val="20"/>
        </w:rPr>
        <w:t>using</w:t>
      </w:r>
      <w:r w:rsidRPr="004A63BE">
        <w:rPr>
          <w:rFonts w:ascii="Courier New" w:hAnsi="Courier New" w:cs="Courier New"/>
          <w:color w:val="000000"/>
          <w:sz w:val="20"/>
        </w:rPr>
        <w:t xml:space="preserve"> System.Threading.Tasks;</w:t>
      </w:r>
    </w:p>
    <w:p w14:paraId="350A7D0B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6E6BD41D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FF"/>
          <w:sz w:val="20"/>
        </w:rPr>
        <w:t>namespace</w:t>
      </w:r>
      <w:r w:rsidRPr="004A63BE">
        <w:rPr>
          <w:rFonts w:ascii="Courier New" w:hAnsi="Courier New" w:cs="Courier New"/>
          <w:color w:val="000000"/>
          <w:sz w:val="20"/>
        </w:rPr>
        <w:t xml:space="preserve"> _13_uzduotis</w:t>
      </w:r>
    </w:p>
    <w:p w14:paraId="39B55F2C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>{</w:t>
      </w:r>
    </w:p>
    <w:p w14:paraId="7E10FC2A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</w:t>
      </w:r>
      <w:r w:rsidRPr="004A63BE">
        <w:rPr>
          <w:rFonts w:ascii="Courier New" w:hAnsi="Courier New" w:cs="Courier New"/>
          <w:color w:val="008000"/>
          <w:sz w:val="20"/>
        </w:rPr>
        <w:t>//Class that saves information about one basketball player</w:t>
      </w:r>
    </w:p>
    <w:p w14:paraId="6CA6C7A6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</w:t>
      </w:r>
      <w:r w:rsidRPr="004A63BE">
        <w:rPr>
          <w:rFonts w:ascii="Courier New" w:hAnsi="Courier New" w:cs="Courier New"/>
          <w:color w:val="0000FF"/>
          <w:sz w:val="20"/>
        </w:rPr>
        <w:t>class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2B91AF"/>
          <w:sz w:val="20"/>
        </w:rPr>
        <w:t>Player</w:t>
      </w:r>
    </w:p>
    <w:p w14:paraId="554616D3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{</w:t>
      </w:r>
    </w:p>
    <w:p w14:paraId="7CE68FAA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</w:rPr>
        <w:t>public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 xml:space="preserve"> Name { </w:t>
      </w:r>
      <w:r w:rsidRPr="004A63BE">
        <w:rPr>
          <w:rFonts w:ascii="Courier New" w:hAnsi="Courier New" w:cs="Courier New"/>
          <w:color w:val="0000FF"/>
          <w:sz w:val="20"/>
        </w:rPr>
        <w:t>get</w:t>
      </w:r>
      <w:r w:rsidRPr="004A63BE">
        <w:rPr>
          <w:rFonts w:ascii="Courier New" w:hAnsi="Courier New" w:cs="Courier New"/>
          <w:color w:val="000000"/>
          <w:sz w:val="20"/>
        </w:rPr>
        <w:t xml:space="preserve">; </w:t>
      </w:r>
      <w:r w:rsidRPr="004A63BE">
        <w:rPr>
          <w:rFonts w:ascii="Courier New" w:hAnsi="Courier New" w:cs="Courier New"/>
          <w:color w:val="0000FF"/>
          <w:sz w:val="20"/>
        </w:rPr>
        <w:t>set</w:t>
      </w:r>
      <w:r w:rsidRPr="004A63BE">
        <w:rPr>
          <w:rFonts w:ascii="Courier New" w:hAnsi="Courier New" w:cs="Courier New"/>
          <w:color w:val="000000"/>
          <w:sz w:val="20"/>
        </w:rPr>
        <w:t xml:space="preserve">; } </w:t>
      </w:r>
    </w:p>
    <w:p w14:paraId="342265FE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</w:rPr>
        <w:t>public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 xml:space="preserve"> Surname { </w:t>
      </w:r>
      <w:r w:rsidRPr="004A63BE">
        <w:rPr>
          <w:rFonts w:ascii="Courier New" w:hAnsi="Courier New" w:cs="Courier New"/>
          <w:color w:val="0000FF"/>
          <w:sz w:val="20"/>
        </w:rPr>
        <w:t>get</w:t>
      </w:r>
      <w:r w:rsidRPr="004A63BE">
        <w:rPr>
          <w:rFonts w:ascii="Courier New" w:hAnsi="Courier New" w:cs="Courier New"/>
          <w:color w:val="000000"/>
          <w:sz w:val="20"/>
        </w:rPr>
        <w:t xml:space="preserve">; </w:t>
      </w:r>
      <w:r w:rsidRPr="004A63BE">
        <w:rPr>
          <w:rFonts w:ascii="Courier New" w:hAnsi="Courier New" w:cs="Courier New"/>
          <w:color w:val="0000FF"/>
          <w:sz w:val="20"/>
        </w:rPr>
        <w:t>set</w:t>
      </w:r>
      <w:r w:rsidRPr="004A63BE">
        <w:rPr>
          <w:rFonts w:ascii="Courier New" w:hAnsi="Courier New" w:cs="Courier New"/>
          <w:color w:val="000000"/>
          <w:sz w:val="20"/>
        </w:rPr>
        <w:t>; }</w:t>
      </w:r>
    </w:p>
    <w:p w14:paraId="26AF9738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</w:rPr>
        <w:t>public</w:t>
      </w:r>
      <w:r w:rsidRPr="004A63BE">
        <w:rPr>
          <w:rFonts w:ascii="Courier New" w:hAnsi="Courier New" w:cs="Courier New"/>
          <w:color w:val="000000"/>
          <w:sz w:val="20"/>
        </w:rPr>
        <w:t xml:space="preserve"> DateTime BirthDate { </w:t>
      </w:r>
      <w:r w:rsidRPr="004A63BE">
        <w:rPr>
          <w:rFonts w:ascii="Courier New" w:hAnsi="Courier New" w:cs="Courier New"/>
          <w:color w:val="0000FF"/>
          <w:sz w:val="20"/>
        </w:rPr>
        <w:t>get</w:t>
      </w:r>
      <w:r w:rsidRPr="004A63BE">
        <w:rPr>
          <w:rFonts w:ascii="Courier New" w:hAnsi="Courier New" w:cs="Courier New"/>
          <w:color w:val="000000"/>
          <w:sz w:val="20"/>
        </w:rPr>
        <w:t xml:space="preserve">; </w:t>
      </w:r>
      <w:r w:rsidRPr="004A63BE">
        <w:rPr>
          <w:rFonts w:ascii="Courier New" w:hAnsi="Courier New" w:cs="Courier New"/>
          <w:color w:val="0000FF"/>
          <w:sz w:val="20"/>
        </w:rPr>
        <w:t>set</w:t>
      </w:r>
      <w:r w:rsidRPr="004A63BE">
        <w:rPr>
          <w:rFonts w:ascii="Courier New" w:hAnsi="Courier New" w:cs="Courier New"/>
          <w:color w:val="000000"/>
          <w:sz w:val="20"/>
        </w:rPr>
        <w:t>; }</w:t>
      </w:r>
    </w:p>
    <w:p w14:paraId="3948FFEF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</w:rPr>
        <w:t>public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int</w:t>
      </w:r>
      <w:r w:rsidRPr="004A63BE">
        <w:rPr>
          <w:rFonts w:ascii="Courier New" w:hAnsi="Courier New" w:cs="Courier New"/>
          <w:color w:val="000000"/>
          <w:sz w:val="20"/>
        </w:rPr>
        <w:t xml:space="preserve"> Hight { </w:t>
      </w:r>
      <w:r w:rsidRPr="004A63BE">
        <w:rPr>
          <w:rFonts w:ascii="Courier New" w:hAnsi="Courier New" w:cs="Courier New"/>
          <w:color w:val="0000FF"/>
          <w:sz w:val="20"/>
        </w:rPr>
        <w:t>get</w:t>
      </w:r>
      <w:r w:rsidRPr="004A63BE">
        <w:rPr>
          <w:rFonts w:ascii="Courier New" w:hAnsi="Courier New" w:cs="Courier New"/>
          <w:color w:val="000000"/>
          <w:sz w:val="20"/>
        </w:rPr>
        <w:t xml:space="preserve">; </w:t>
      </w:r>
      <w:r w:rsidRPr="004A63BE">
        <w:rPr>
          <w:rFonts w:ascii="Courier New" w:hAnsi="Courier New" w:cs="Courier New"/>
          <w:color w:val="0000FF"/>
          <w:sz w:val="20"/>
        </w:rPr>
        <w:t>set</w:t>
      </w:r>
      <w:r w:rsidRPr="004A63BE">
        <w:rPr>
          <w:rFonts w:ascii="Courier New" w:hAnsi="Courier New" w:cs="Courier New"/>
          <w:color w:val="000000"/>
          <w:sz w:val="20"/>
        </w:rPr>
        <w:t>; }</w:t>
      </w:r>
    </w:p>
    <w:p w14:paraId="408F3D54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</w:rPr>
        <w:t>public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int</w:t>
      </w:r>
      <w:r w:rsidRPr="004A63BE">
        <w:rPr>
          <w:rFonts w:ascii="Courier New" w:hAnsi="Courier New" w:cs="Courier New"/>
          <w:color w:val="000000"/>
          <w:sz w:val="20"/>
        </w:rPr>
        <w:t xml:space="preserve"> Number { </w:t>
      </w:r>
      <w:r w:rsidRPr="004A63BE">
        <w:rPr>
          <w:rFonts w:ascii="Courier New" w:hAnsi="Courier New" w:cs="Courier New"/>
          <w:color w:val="0000FF"/>
          <w:sz w:val="20"/>
        </w:rPr>
        <w:t>get</w:t>
      </w:r>
      <w:r w:rsidRPr="004A63BE">
        <w:rPr>
          <w:rFonts w:ascii="Courier New" w:hAnsi="Courier New" w:cs="Courier New"/>
          <w:color w:val="000000"/>
          <w:sz w:val="20"/>
        </w:rPr>
        <w:t xml:space="preserve">; </w:t>
      </w:r>
      <w:r w:rsidRPr="004A63BE">
        <w:rPr>
          <w:rFonts w:ascii="Courier New" w:hAnsi="Courier New" w:cs="Courier New"/>
          <w:color w:val="0000FF"/>
          <w:sz w:val="20"/>
        </w:rPr>
        <w:t>set</w:t>
      </w:r>
      <w:r w:rsidRPr="004A63BE">
        <w:rPr>
          <w:rFonts w:ascii="Courier New" w:hAnsi="Courier New" w:cs="Courier New"/>
          <w:color w:val="000000"/>
          <w:sz w:val="20"/>
        </w:rPr>
        <w:t>; }</w:t>
      </w:r>
    </w:p>
    <w:p w14:paraId="5230A09F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</w:rPr>
        <w:t>public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 xml:space="preserve"> Club { </w:t>
      </w:r>
      <w:r w:rsidRPr="004A63BE">
        <w:rPr>
          <w:rFonts w:ascii="Courier New" w:hAnsi="Courier New" w:cs="Courier New"/>
          <w:color w:val="0000FF"/>
          <w:sz w:val="20"/>
        </w:rPr>
        <w:t>get</w:t>
      </w:r>
      <w:r w:rsidRPr="004A63BE">
        <w:rPr>
          <w:rFonts w:ascii="Courier New" w:hAnsi="Courier New" w:cs="Courier New"/>
          <w:color w:val="000000"/>
          <w:sz w:val="20"/>
        </w:rPr>
        <w:t xml:space="preserve">; </w:t>
      </w:r>
      <w:r w:rsidRPr="004A63BE">
        <w:rPr>
          <w:rFonts w:ascii="Courier New" w:hAnsi="Courier New" w:cs="Courier New"/>
          <w:color w:val="0000FF"/>
          <w:sz w:val="20"/>
        </w:rPr>
        <w:t>set</w:t>
      </w:r>
      <w:r w:rsidRPr="004A63BE">
        <w:rPr>
          <w:rFonts w:ascii="Courier New" w:hAnsi="Courier New" w:cs="Courier New"/>
          <w:color w:val="000000"/>
          <w:sz w:val="20"/>
        </w:rPr>
        <w:t>; }</w:t>
      </w:r>
    </w:p>
    <w:p w14:paraId="2E8EDD30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</w:rPr>
        <w:t>public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bool</w:t>
      </w:r>
      <w:r w:rsidRPr="004A63BE">
        <w:rPr>
          <w:rFonts w:ascii="Courier New" w:hAnsi="Courier New" w:cs="Courier New"/>
          <w:color w:val="000000"/>
          <w:sz w:val="20"/>
        </w:rPr>
        <w:t xml:space="preserve"> Invited { </w:t>
      </w:r>
      <w:r w:rsidRPr="004A63BE">
        <w:rPr>
          <w:rFonts w:ascii="Courier New" w:hAnsi="Courier New" w:cs="Courier New"/>
          <w:color w:val="0000FF"/>
          <w:sz w:val="20"/>
        </w:rPr>
        <w:t>get</w:t>
      </w:r>
      <w:r w:rsidRPr="004A63BE">
        <w:rPr>
          <w:rFonts w:ascii="Courier New" w:hAnsi="Courier New" w:cs="Courier New"/>
          <w:color w:val="000000"/>
          <w:sz w:val="20"/>
        </w:rPr>
        <w:t xml:space="preserve">; </w:t>
      </w:r>
      <w:r w:rsidRPr="004A63BE">
        <w:rPr>
          <w:rFonts w:ascii="Courier New" w:hAnsi="Courier New" w:cs="Courier New"/>
          <w:color w:val="0000FF"/>
          <w:sz w:val="20"/>
        </w:rPr>
        <w:t>set</w:t>
      </w:r>
      <w:r w:rsidRPr="004A63BE">
        <w:rPr>
          <w:rFonts w:ascii="Courier New" w:hAnsi="Courier New" w:cs="Courier New"/>
          <w:color w:val="000000"/>
          <w:sz w:val="20"/>
        </w:rPr>
        <w:t>; }</w:t>
      </w:r>
    </w:p>
    <w:p w14:paraId="39C843B8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</w:rPr>
        <w:t>public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bool</w:t>
      </w:r>
      <w:r w:rsidRPr="004A63BE">
        <w:rPr>
          <w:rFonts w:ascii="Courier New" w:hAnsi="Courier New" w:cs="Courier New"/>
          <w:color w:val="000000"/>
          <w:sz w:val="20"/>
        </w:rPr>
        <w:t xml:space="preserve"> CaptainOrNot { </w:t>
      </w:r>
      <w:r w:rsidRPr="004A63BE">
        <w:rPr>
          <w:rFonts w:ascii="Courier New" w:hAnsi="Courier New" w:cs="Courier New"/>
          <w:color w:val="0000FF"/>
          <w:sz w:val="20"/>
        </w:rPr>
        <w:t>get</w:t>
      </w:r>
      <w:r w:rsidRPr="004A63BE">
        <w:rPr>
          <w:rFonts w:ascii="Courier New" w:hAnsi="Courier New" w:cs="Courier New"/>
          <w:color w:val="000000"/>
          <w:sz w:val="20"/>
        </w:rPr>
        <w:t xml:space="preserve">; </w:t>
      </w:r>
      <w:r w:rsidRPr="004A63BE">
        <w:rPr>
          <w:rFonts w:ascii="Courier New" w:hAnsi="Courier New" w:cs="Courier New"/>
          <w:color w:val="0000FF"/>
          <w:sz w:val="20"/>
        </w:rPr>
        <w:t>set</w:t>
      </w:r>
      <w:r w:rsidRPr="004A63BE">
        <w:rPr>
          <w:rFonts w:ascii="Courier New" w:hAnsi="Courier New" w:cs="Courier New"/>
          <w:color w:val="000000"/>
          <w:sz w:val="20"/>
        </w:rPr>
        <w:t>; }</w:t>
      </w:r>
    </w:p>
    <w:p w14:paraId="52DAB60C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B86B9C9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&lt;summary&gt;</w:t>
      </w:r>
    </w:p>
    <w:p w14:paraId="6A921C2C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Creates public method with the same name as class name</w:t>
      </w:r>
    </w:p>
    <w:p w14:paraId="024FC11E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&lt;/summary&gt;</w:t>
      </w:r>
    </w:p>
    <w:p w14:paraId="48B05C69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</w:rPr>
        <w:t>name</w:t>
      </w:r>
      <w:r w:rsidRPr="004A63BE">
        <w:rPr>
          <w:rFonts w:ascii="Courier New" w:hAnsi="Courier New" w:cs="Courier New"/>
          <w:color w:val="808080"/>
          <w:sz w:val="20"/>
        </w:rPr>
        <w:t>"&gt;</w:t>
      </w:r>
      <w:r w:rsidRPr="004A63BE">
        <w:rPr>
          <w:rFonts w:ascii="Courier New" w:hAnsi="Courier New" w:cs="Courier New"/>
          <w:color w:val="008000"/>
          <w:sz w:val="20"/>
        </w:rPr>
        <w:t>Name of player</w:t>
      </w:r>
      <w:r w:rsidRPr="004A63BE">
        <w:rPr>
          <w:rFonts w:ascii="Courier New" w:hAnsi="Courier New" w:cs="Courier New"/>
          <w:color w:val="808080"/>
          <w:sz w:val="20"/>
        </w:rPr>
        <w:t>&lt;/param&gt;</w:t>
      </w:r>
    </w:p>
    <w:p w14:paraId="30D6110C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</w:rPr>
        <w:t>surname</w:t>
      </w:r>
      <w:r w:rsidRPr="004A63BE">
        <w:rPr>
          <w:rFonts w:ascii="Courier New" w:hAnsi="Courier New" w:cs="Courier New"/>
          <w:color w:val="808080"/>
          <w:sz w:val="20"/>
        </w:rPr>
        <w:t>"&gt;</w:t>
      </w:r>
      <w:r w:rsidRPr="004A63BE">
        <w:rPr>
          <w:rFonts w:ascii="Courier New" w:hAnsi="Courier New" w:cs="Courier New"/>
          <w:color w:val="008000"/>
          <w:sz w:val="20"/>
        </w:rPr>
        <w:t>Surname of player</w:t>
      </w:r>
      <w:r w:rsidRPr="004A63BE">
        <w:rPr>
          <w:rFonts w:ascii="Courier New" w:hAnsi="Courier New" w:cs="Courier New"/>
          <w:color w:val="808080"/>
          <w:sz w:val="20"/>
        </w:rPr>
        <w:t>&lt;/param&gt;</w:t>
      </w:r>
    </w:p>
    <w:p w14:paraId="1F58CF3B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</w:rPr>
        <w:t>birthDate</w:t>
      </w:r>
      <w:r w:rsidRPr="004A63BE">
        <w:rPr>
          <w:rFonts w:ascii="Courier New" w:hAnsi="Courier New" w:cs="Courier New"/>
          <w:color w:val="808080"/>
          <w:sz w:val="20"/>
        </w:rPr>
        <w:t>"&gt;</w:t>
      </w:r>
      <w:r w:rsidRPr="004A63BE">
        <w:rPr>
          <w:rFonts w:ascii="Courier New" w:hAnsi="Courier New" w:cs="Courier New"/>
          <w:color w:val="008000"/>
          <w:sz w:val="20"/>
        </w:rPr>
        <w:t>Birth date of player</w:t>
      </w:r>
      <w:r w:rsidRPr="004A63BE">
        <w:rPr>
          <w:rFonts w:ascii="Courier New" w:hAnsi="Courier New" w:cs="Courier New"/>
          <w:color w:val="808080"/>
          <w:sz w:val="20"/>
        </w:rPr>
        <w:t>&lt;/param&gt;</w:t>
      </w:r>
    </w:p>
    <w:p w14:paraId="2D12C40E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</w:rPr>
        <w:t>hight</w:t>
      </w:r>
      <w:r w:rsidRPr="004A63BE">
        <w:rPr>
          <w:rFonts w:ascii="Courier New" w:hAnsi="Courier New" w:cs="Courier New"/>
          <w:color w:val="808080"/>
          <w:sz w:val="20"/>
        </w:rPr>
        <w:t>"&gt;</w:t>
      </w:r>
      <w:r w:rsidRPr="004A63BE">
        <w:rPr>
          <w:rFonts w:ascii="Courier New" w:hAnsi="Courier New" w:cs="Courier New"/>
          <w:color w:val="008000"/>
          <w:sz w:val="20"/>
        </w:rPr>
        <w:t>Hight of player</w:t>
      </w:r>
      <w:r w:rsidRPr="004A63BE">
        <w:rPr>
          <w:rFonts w:ascii="Courier New" w:hAnsi="Courier New" w:cs="Courier New"/>
          <w:color w:val="808080"/>
          <w:sz w:val="20"/>
        </w:rPr>
        <w:t>&lt;/param&gt;</w:t>
      </w:r>
    </w:p>
    <w:p w14:paraId="43F81AB6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</w:rPr>
        <w:t>number</w:t>
      </w:r>
      <w:r w:rsidRPr="004A63BE">
        <w:rPr>
          <w:rFonts w:ascii="Courier New" w:hAnsi="Courier New" w:cs="Courier New"/>
          <w:color w:val="808080"/>
          <w:sz w:val="20"/>
        </w:rPr>
        <w:t>"&gt;</w:t>
      </w:r>
      <w:r w:rsidRPr="004A63BE">
        <w:rPr>
          <w:rFonts w:ascii="Courier New" w:hAnsi="Courier New" w:cs="Courier New"/>
          <w:color w:val="008000"/>
          <w:sz w:val="20"/>
        </w:rPr>
        <w:t>Number of player</w:t>
      </w:r>
      <w:r w:rsidRPr="004A63BE">
        <w:rPr>
          <w:rFonts w:ascii="Courier New" w:hAnsi="Courier New" w:cs="Courier New"/>
          <w:color w:val="808080"/>
          <w:sz w:val="20"/>
        </w:rPr>
        <w:t>&lt;/param&gt;</w:t>
      </w:r>
    </w:p>
    <w:p w14:paraId="202598DA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</w:rPr>
        <w:t>club</w:t>
      </w:r>
      <w:r w:rsidRPr="004A63BE">
        <w:rPr>
          <w:rFonts w:ascii="Courier New" w:hAnsi="Courier New" w:cs="Courier New"/>
          <w:color w:val="808080"/>
          <w:sz w:val="20"/>
        </w:rPr>
        <w:t>"&gt;</w:t>
      </w:r>
      <w:r w:rsidRPr="004A63BE">
        <w:rPr>
          <w:rFonts w:ascii="Courier New" w:hAnsi="Courier New" w:cs="Courier New"/>
          <w:color w:val="008000"/>
          <w:sz w:val="20"/>
        </w:rPr>
        <w:t>Club of player</w:t>
      </w:r>
      <w:r w:rsidRPr="004A63BE">
        <w:rPr>
          <w:rFonts w:ascii="Courier New" w:hAnsi="Courier New" w:cs="Courier New"/>
          <w:color w:val="808080"/>
          <w:sz w:val="20"/>
        </w:rPr>
        <w:t>&lt;/param&gt;</w:t>
      </w:r>
    </w:p>
    <w:p w14:paraId="5D65A9C7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</w:rPr>
        <w:t>invited</w:t>
      </w:r>
      <w:r w:rsidRPr="004A63BE">
        <w:rPr>
          <w:rFonts w:ascii="Courier New" w:hAnsi="Courier New" w:cs="Courier New"/>
          <w:color w:val="808080"/>
          <w:sz w:val="20"/>
        </w:rPr>
        <w:t>"&gt;</w:t>
      </w:r>
      <w:r w:rsidRPr="004A63BE">
        <w:rPr>
          <w:rFonts w:ascii="Courier New" w:hAnsi="Courier New" w:cs="Courier New"/>
          <w:color w:val="008000"/>
          <w:sz w:val="20"/>
        </w:rPr>
        <w:t>Invited or not invited player</w:t>
      </w:r>
      <w:r w:rsidRPr="004A63BE">
        <w:rPr>
          <w:rFonts w:ascii="Courier New" w:hAnsi="Courier New" w:cs="Courier New"/>
          <w:color w:val="808080"/>
          <w:sz w:val="20"/>
        </w:rPr>
        <w:t>&lt;/param&gt;</w:t>
      </w:r>
    </w:p>
    <w:p w14:paraId="202F152E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</w:rPr>
        <w:t>captainOrNot</w:t>
      </w:r>
      <w:r w:rsidRPr="004A63BE">
        <w:rPr>
          <w:rFonts w:ascii="Courier New" w:hAnsi="Courier New" w:cs="Courier New"/>
          <w:color w:val="808080"/>
          <w:sz w:val="20"/>
        </w:rPr>
        <w:t>"&gt;</w:t>
      </w:r>
      <w:r w:rsidRPr="004A63BE">
        <w:rPr>
          <w:rFonts w:ascii="Courier New" w:hAnsi="Courier New" w:cs="Courier New"/>
          <w:color w:val="008000"/>
          <w:sz w:val="20"/>
        </w:rPr>
        <w:t>Player who is captain or not</w:t>
      </w:r>
      <w:r w:rsidRPr="004A63BE">
        <w:rPr>
          <w:rFonts w:ascii="Courier New" w:hAnsi="Courier New" w:cs="Courier New"/>
          <w:color w:val="808080"/>
          <w:sz w:val="20"/>
        </w:rPr>
        <w:t>&lt;/param&gt;</w:t>
      </w:r>
    </w:p>
    <w:p w14:paraId="494C500A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</w:rPr>
        <w:t>public</w:t>
      </w:r>
      <w:r w:rsidRPr="004A63BE">
        <w:rPr>
          <w:rFonts w:ascii="Courier New" w:hAnsi="Courier New" w:cs="Courier New"/>
          <w:color w:val="000000"/>
          <w:sz w:val="20"/>
        </w:rPr>
        <w:t xml:space="preserve"> Player(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 xml:space="preserve"> name, 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 xml:space="preserve"> surname, DateTime birthDate, </w:t>
      </w:r>
      <w:r w:rsidRPr="004A63BE">
        <w:rPr>
          <w:rFonts w:ascii="Courier New" w:hAnsi="Courier New" w:cs="Courier New"/>
          <w:color w:val="0000FF"/>
          <w:sz w:val="20"/>
        </w:rPr>
        <w:t>int</w:t>
      </w:r>
      <w:r w:rsidRPr="004A63BE">
        <w:rPr>
          <w:rFonts w:ascii="Courier New" w:hAnsi="Courier New" w:cs="Courier New"/>
          <w:color w:val="000000"/>
          <w:sz w:val="20"/>
        </w:rPr>
        <w:t xml:space="preserve"> hight, </w:t>
      </w:r>
      <w:r w:rsidRPr="004A63BE">
        <w:rPr>
          <w:rFonts w:ascii="Courier New" w:hAnsi="Courier New" w:cs="Courier New"/>
          <w:color w:val="0000FF"/>
          <w:sz w:val="20"/>
        </w:rPr>
        <w:t>int</w:t>
      </w:r>
      <w:r w:rsidRPr="004A63BE">
        <w:rPr>
          <w:rFonts w:ascii="Courier New" w:hAnsi="Courier New" w:cs="Courier New"/>
          <w:color w:val="000000"/>
          <w:sz w:val="20"/>
        </w:rPr>
        <w:t xml:space="preserve"> number, 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 xml:space="preserve"> club, </w:t>
      </w:r>
      <w:r w:rsidRPr="004A63BE">
        <w:rPr>
          <w:rFonts w:ascii="Courier New" w:hAnsi="Courier New" w:cs="Courier New"/>
          <w:color w:val="0000FF"/>
          <w:sz w:val="20"/>
        </w:rPr>
        <w:t>bool</w:t>
      </w:r>
      <w:r w:rsidRPr="004A63BE">
        <w:rPr>
          <w:rFonts w:ascii="Courier New" w:hAnsi="Courier New" w:cs="Courier New"/>
          <w:color w:val="000000"/>
          <w:sz w:val="20"/>
        </w:rPr>
        <w:t xml:space="preserve"> invited, </w:t>
      </w:r>
      <w:r w:rsidRPr="004A63BE">
        <w:rPr>
          <w:rFonts w:ascii="Courier New" w:hAnsi="Courier New" w:cs="Courier New"/>
          <w:color w:val="0000FF"/>
          <w:sz w:val="20"/>
        </w:rPr>
        <w:t>bool</w:t>
      </w:r>
      <w:r w:rsidRPr="004A63BE">
        <w:rPr>
          <w:rFonts w:ascii="Courier New" w:hAnsi="Courier New" w:cs="Courier New"/>
          <w:color w:val="000000"/>
          <w:sz w:val="20"/>
        </w:rPr>
        <w:t xml:space="preserve"> captainOrNot)</w:t>
      </w:r>
    </w:p>
    <w:p w14:paraId="0FA770AB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{</w:t>
      </w:r>
    </w:p>
    <w:p w14:paraId="259A0C37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</w:rPr>
        <w:t>this</w:t>
      </w:r>
      <w:r w:rsidRPr="004A63BE">
        <w:rPr>
          <w:rFonts w:ascii="Courier New" w:hAnsi="Courier New" w:cs="Courier New"/>
          <w:color w:val="000000"/>
          <w:sz w:val="20"/>
        </w:rPr>
        <w:t>.Name = name;</w:t>
      </w:r>
    </w:p>
    <w:p w14:paraId="21D36762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</w:rPr>
        <w:t>this</w:t>
      </w:r>
      <w:r w:rsidRPr="004A63BE">
        <w:rPr>
          <w:rFonts w:ascii="Courier New" w:hAnsi="Courier New" w:cs="Courier New"/>
          <w:color w:val="000000"/>
          <w:sz w:val="20"/>
        </w:rPr>
        <w:t>.Surname = surname;</w:t>
      </w:r>
    </w:p>
    <w:p w14:paraId="4631E66E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</w:rPr>
        <w:t>this</w:t>
      </w:r>
      <w:r w:rsidRPr="004A63BE">
        <w:rPr>
          <w:rFonts w:ascii="Courier New" w:hAnsi="Courier New" w:cs="Courier New"/>
          <w:color w:val="000000"/>
          <w:sz w:val="20"/>
        </w:rPr>
        <w:t>.BirthDate = birthDate;</w:t>
      </w:r>
    </w:p>
    <w:p w14:paraId="0361DCE9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</w:rPr>
        <w:t>this</w:t>
      </w:r>
      <w:r w:rsidRPr="004A63BE">
        <w:rPr>
          <w:rFonts w:ascii="Courier New" w:hAnsi="Courier New" w:cs="Courier New"/>
          <w:color w:val="000000"/>
          <w:sz w:val="20"/>
        </w:rPr>
        <w:t>.Hight = hight;</w:t>
      </w:r>
    </w:p>
    <w:p w14:paraId="5C648D0B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</w:rPr>
        <w:t>this</w:t>
      </w:r>
      <w:r w:rsidRPr="004A63BE">
        <w:rPr>
          <w:rFonts w:ascii="Courier New" w:hAnsi="Courier New" w:cs="Courier New"/>
          <w:color w:val="000000"/>
          <w:sz w:val="20"/>
        </w:rPr>
        <w:t>.Number = number;</w:t>
      </w:r>
    </w:p>
    <w:p w14:paraId="1883B3E5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</w:rPr>
        <w:t>this</w:t>
      </w:r>
      <w:r w:rsidRPr="004A63BE">
        <w:rPr>
          <w:rFonts w:ascii="Courier New" w:hAnsi="Courier New" w:cs="Courier New"/>
          <w:color w:val="000000"/>
          <w:sz w:val="20"/>
        </w:rPr>
        <w:t>.Club = club;</w:t>
      </w:r>
    </w:p>
    <w:p w14:paraId="0F9903F4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lastRenderedPageBreak/>
        <w:t xml:space="preserve">            </w:t>
      </w:r>
      <w:r w:rsidRPr="004A63BE">
        <w:rPr>
          <w:rFonts w:ascii="Courier New" w:hAnsi="Courier New" w:cs="Courier New"/>
          <w:color w:val="0000FF"/>
          <w:sz w:val="20"/>
        </w:rPr>
        <w:t>this</w:t>
      </w:r>
      <w:r w:rsidRPr="004A63BE">
        <w:rPr>
          <w:rFonts w:ascii="Courier New" w:hAnsi="Courier New" w:cs="Courier New"/>
          <w:color w:val="000000"/>
          <w:sz w:val="20"/>
        </w:rPr>
        <w:t>.Invited = invited;</w:t>
      </w:r>
    </w:p>
    <w:p w14:paraId="7C395E1C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</w:rPr>
        <w:t>this</w:t>
      </w:r>
      <w:r w:rsidRPr="004A63BE">
        <w:rPr>
          <w:rFonts w:ascii="Courier New" w:hAnsi="Courier New" w:cs="Courier New"/>
          <w:color w:val="000000"/>
          <w:sz w:val="20"/>
        </w:rPr>
        <w:t>.CaptainOrNot = captainOrNot;</w:t>
      </w:r>
    </w:p>
    <w:p w14:paraId="3FDC5A66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384C935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}</w:t>
      </w:r>
    </w:p>
    <w:p w14:paraId="1827BB0A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473F3EBB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&lt;summary&gt;</w:t>
      </w:r>
    </w:p>
    <w:p w14:paraId="60566C71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Creates int method</w:t>
      </w:r>
    </w:p>
    <w:p w14:paraId="6E8B0317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&lt;/summary&gt;</w:t>
      </w:r>
    </w:p>
    <w:p w14:paraId="6602739A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&lt;returns&gt;</w:t>
      </w:r>
      <w:r w:rsidRPr="004A63BE">
        <w:rPr>
          <w:rFonts w:ascii="Courier New" w:hAnsi="Courier New" w:cs="Courier New"/>
          <w:color w:val="008000"/>
          <w:sz w:val="20"/>
        </w:rPr>
        <w:t>Formated int value</w:t>
      </w:r>
      <w:r w:rsidRPr="004A63BE">
        <w:rPr>
          <w:rFonts w:ascii="Courier New" w:hAnsi="Courier New" w:cs="Courier New"/>
          <w:color w:val="808080"/>
          <w:sz w:val="20"/>
        </w:rPr>
        <w:t>&lt;/returns&gt;</w:t>
      </w:r>
    </w:p>
    <w:p w14:paraId="0719CAAB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</w:rPr>
        <w:t>public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int</w:t>
      </w:r>
      <w:r w:rsidRPr="004A63BE">
        <w:rPr>
          <w:rFonts w:ascii="Courier New" w:hAnsi="Courier New" w:cs="Courier New"/>
          <w:color w:val="000000"/>
          <w:sz w:val="20"/>
        </w:rPr>
        <w:t xml:space="preserve"> CalculateAge()</w:t>
      </w:r>
    </w:p>
    <w:p w14:paraId="0380AEEF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{</w:t>
      </w:r>
    </w:p>
    <w:p w14:paraId="7AC3ABC3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DateTime today = DateTime.Today;</w:t>
      </w:r>
    </w:p>
    <w:p w14:paraId="3FA146BC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</w:rPr>
        <w:t>int</w:t>
      </w:r>
      <w:r w:rsidRPr="004A63BE">
        <w:rPr>
          <w:rFonts w:ascii="Courier New" w:hAnsi="Courier New" w:cs="Courier New"/>
          <w:color w:val="000000"/>
          <w:sz w:val="20"/>
        </w:rPr>
        <w:t xml:space="preserve"> age = today.Year - </w:t>
      </w:r>
      <w:r w:rsidRPr="004A63BE">
        <w:rPr>
          <w:rFonts w:ascii="Courier New" w:hAnsi="Courier New" w:cs="Courier New"/>
          <w:color w:val="0000FF"/>
          <w:sz w:val="20"/>
        </w:rPr>
        <w:t>this</w:t>
      </w:r>
      <w:r w:rsidRPr="004A63BE">
        <w:rPr>
          <w:rFonts w:ascii="Courier New" w:hAnsi="Courier New" w:cs="Courier New"/>
          <w:color w:val="000000"/>
          <w:sz w:val="20"/>
        </w:rPr>
        <w:t>.BirthDate.Year;</w:t>
      </w:r>
    </w:p>
    <w:p w14:paraId="29236D8B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</w:rPr>
        <w:t>if</w:t>
      </w:r>
      <w:r w:rsidRPr="004A63BE">
        <w:rPr>
          <w:rFonts w:ascii="Courier New" w:hAnsi="Courier New" w:cs="Courier New"/>
          <w:color w:val="000000"/>
          <w:sz w:val="20"/>
        </w:rPr>
        <w:t xml:space="preserve"> (</w:t>
      </w:r>
      <w:r w:rsidRPr="004A63BE">
        <w:rPr>
          <w:rFonts w:ascii="Courier New" w:hAnsi="Courier New" w:cs="Courier New"/>
          <w:color w:val="0000FF"/>
          <w:sz w:val="20"/>
        </w:rPr>
        <w:t>this</w:t>
      </w:r>
      <w:r w:rsidRPr="004A63BE">
        <w:rPr>
          <w:rFonts w:ascii="Courier New" w:hAnsi="Courier New" w:cs="Courier New"/>
          <w:color w:val="000000"/>
          <w:sz w:val="20"/>
        </w:rPr>
        <w:t>.BirthDate.Date &gt; today.AddYears(-age))</w:t>
      </w:r>
    </w:p>
    <w:p w14:paraId="4F2E3FC4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{</w:t>
      </w:r>
    </w:p>
    <w:p w14:paraId="3C512CFA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age--;</w:t>
      </w:r>
    </w:p>
    <w:p w14:paraId="11374672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}</w:t>
      </w:r>
    </w:p>
    <w:p w14:paraId="10962BCE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</w:rPr>
        <w:t>return</w:t>
      </w:r>
      <w:r w:rsidRPr="004A63BE">
        <w:rPr>
          <w:rFonts w:ascii="Courier New" w:hAnsi="Courier New" w:cs="Courier New"/>
          <w:color w:val="000000"/>
          <w:sz w:val="20"/>
        </w:rPr>
        <w:t xml:space="preserve"> age;</w:t>
      </w:r>
    </w:p>
    <w:p w14:paraId="6C1B2DA3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}</w:t>
      </w:r>
    </w:p>
    <w:p w14:paraId="69B2C212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}</w:t>
      </w:r>
    </w:p>
    <w:p w14:paraId="09CC101F" w14:textId="7960AD8B" w:rsidR="00CE5F99" w:rsidRDefault="00CE5F99" w:rsidP="00CE5F99">
      <w:pPr>
        <w:pStyle w:val="Programostekstas"/>
        <w:rPr>
          <w:rFonts w:cs="Courier New"/>
          <w:color w:val="000000"/>
        </w:rPr>
      </w:pPr>
      <w:r w:rsidRPr="004A63BE">
        <w:rPr>
          <w:rFonts w:cs="Courier New"/>
          <w:color w:val="000000"/>
        </w:rPr>
        <w:t>}</w:t>
      </w:r>
    </w:p>
    <w:p w14:paraId="0CEEA6CF" w14:textId="3A8209AC" w:rsidR="00CE5F99" w:rsidRDefault="00CE5F99" w:rsidP="00CE5F99">
      <w:pPr>
        <w:pStyle w:val="Programostekstas"/>
        <w:rPr>
          <w:rFonts w:cs="Courier New"/>
          <w:color w:val="000000"/>
        </w:rPr>
      </w:pPr>
    </w:p>
    <w:p w14:paraId="4D7878FA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FF"/>
          <w:sz w:val="20"/>
        </w:rPr>
        <w:t>using</w:t>
      </w:r>
      <w:r w:rsidRPr="004A63BE">
        <w:rPr>
          <w:rFonts w:ascii="Courier New" w:hAnsi="Courier New" w:cs="Courier New"/>
          <w:color w:val="000000"/>
          <w:sz w:val="20"/>
        </w:rPr>
        <w:t xml:space="preserve"> System;</w:t>
      </w:r>
    </w:p>
    <w:p w14:paraId="21C5E883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FF"/>
          <w:sz w:val="20"/>
        </w:rPr>
        <w:t>using</w:t>
      </w:r>
      <w:r w:rsidRPr="004A63BE">
        <w:rPr>
          <w:rFonts w:ascii="Courier New" w:hAnsi="Courier New" w:cs="Courier New"/>
          <w:color w:val="000000"/>
          <w:sz w:val="20"/>
        </w:rPr>
        <w:t xml:space="preserve"> System.Collections.Generic;</w:t>
      </w:r>
    </w:p>
    <w:p w14:paraId="4075AD53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FF"/>
          <w:sz w:val="20"/>
        </w:rPr>
        <w:t>using</w:t>
      </w:r>
      <w:r w:rsidRPr="004A63BE">
        <w:rPr>
          <w:rFonts w:ascii="Courier New" w:hAnsi="Courier New" w:cs="Courier New"/>
          <w:color w:val="000000"/>
          <w:sz w:val="20"/>
        </w:rPr>
        <w:t xml:space="preserve"> System.Linq;</w:t>
      </w:r>
    </w:p>
    <w:p w14:paraId="7D872AC8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FF"/>
          <w:sz w:val="20"/>
        </w:rPr>
        <w:t>using</w:t>
      </w:r>
      <w:r w:rsidRPr="004A63BE">
        <w:rPr>
          <w:rFonts w:ascii="Courier New" w:hAnsi="Courier New" w:cs="Courier New"/>
          <w:color w:val="000000"/>
          <w:sz w:val="20"/>
        </w:rPr>
        <w:t xml:space="preserve"> System.Text;</w:t>
      </w:r>
    </w:p>
    <w:p w14:paraId="45812E7F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FF"/>
          <w:sz w:val="20"/>
        </w:rPr>
        <w:t>using</w:t>
      </w:r>
      <w:r w:rsidRPr="004A63BE">
        <w:rPr>
          <w:rFonts w:ascii="Courier New" w:hAnsi="Courier New" w:cs="Courier New"/>
          <w:color w:val="000000"/>
          <w:sz w:val="20"/>
        </w:rPr>
        <w:t xml:space="preserve"> System.IO;</w:t>
      </w:r>
    </w:p>
    <w:p w14:paraId="07E19116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FF"/>
          <w:sz w:val="20"/>
        </w:rPr>
        <w:t>using</w:t>
      </w:r>
      <w:r w:rsidRPr="004A63BE">
        <w:rPr>
          <w:rFonts w:ascii="Courier New" w:hAnsi="Courier New" w:cs="Courier New"/>
          <w:color w:val="000000"/>
          <w:sz w:val="20"/>
        </w:rPr>
        <w:t xml:space="preserve"> System.Threading.Tasks;</w:t>
      </w:r>
    </w:p>
    <w:p w14:paraId="7387AF63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37606439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FF"/>
          <w:sz w:val="20"/>
        </w:rPr>
        <w:t>namespace</w:t>
      </w:r>
      <w:r w:rsidRPr="004A63BE">
        <w:rPr>
          <w:rFonts w:ascii="Courier New" w:hAnsi="Courier New" w:cs="Courier New"/>
          <w:color w:val="000000"/>
          <w:sz w:val="20"/>
        </w:rPr>
        <w:t xml:space="preserve"> _13_uzduotis</w:t>
      </w:r>
    </w:p>
    <w:p w14:paraId="07F1B0E8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>{</w:t>
      </w:r>
    </w:p>
    <w:p w14:paraId="5E1C71B9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</w:t>
      </w:r>
      <w:r w:rsidRPr="004A63BE">
        <w:rPr>
          <w:rFonts w:ascii="Courier New" w:hAnsi="Courier New" w:cs="Courier New"/>
          <w:color w:val="008000"/>
          <w:sz w:val="20"/>
        </w:rPr>
        <w:t>//Class that prints or reads information</w:t>
      </w:r>
    </w:p>
    <w:p w14:paraId="04439DF4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</w:t>
      </w:r>
      <w:r w:rsidRPr="004A63BE">
        <w:rPr>
          <w:rFonts w:ascii="Courier New" w:hAnsi="Courier New" w:cs="Courier New"/>
          <w:color w:val="0000FF"/>
          <w:sz w:val="20"/>
        </w:rPr>
        <w:t>class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2B91AF"/>
          <w:sz w:val="20"/>
        </w:rPr>
        <w:t>InOutUtils</w:t>
      </w:r>
    </w:p>
    <w:p w14:paraId="310F41A7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{</w:t>
      </w:r>
    </w:p>
    <w:p w14:paraId="31567D5C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&lt;summary&gt;</w:t>
      </w:r>
    </w:p>
    <w:p w14:paraId="5E13F628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Creates a list to disperse the information</w:t>
      </w:r>
    </w:p>
    <w:p w14:paraId="3ED73E2A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&lt;/summary&gt;</w:t>
      </w:r>
    </w:p>
    <w:p w14:paraId="62789EBB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</w:rPr>
        <w:t>fileName</w:t>
      </w:r>
      <w:r w:rsidRPr="004A63BE">
        <w:rPr>
          <w:rFonts w:ascii="Courier New" w:hAnsi="Courier New" w:cs="Courier New"/>
          <w:color w:val="808080"/>
          <w:sz w:val="20"/>
        </w:rPr>
        <w:t>"&gt;</w:t>
      </w:r>
      <w:r w:rsidRPr="004A63BE">
        <w:rPr>
          <w:rFonts w:ascii="Courier New" w:hAnsi="Courier New" w:cs="Courier New"/>
          <w:color w:val="008000"/>
          <w:sz w:val="20"/>
        </w:rPr>
        <w:t>Specific file name</w:t>
      </w:r>
      <w:r w:rsidRPr="004A63BE">
        <w:rPr>
          <w:rFonts w:ascii="Courier New" w:hAnsi="Courier New" w:cs="Courier New"/>
          <w:color w:val="808080"/>
          <w:sz w:val="20"/>
        </w:rPr>
        <w:t>&lt;/param&gt;</w:t>
      </w:r>
    </w:p>
    <w:p w14:paraId="486E6518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&lt;returns&gt;</w:t>
      </w:r>
      <w:r w:rsidRPr="004A63BE">
        <w:rPr>
          <w:rFonts w:ascii="Courier New" w:hAnsi="Courier New" w:cs="Courier New"/>
          <w:color w:val="008000"/>
          <w:sz w:val="20"/>
        </w:rPr>
        <w:t>Formated list</w:t>
      </w:r>
      <w:r w:rsidRPr="004A63BE">
        <w:rPr>
          <w:rFonts w:ascii="Courier New" w:hAnsi="Courier New" w:cs="Courier New"/>
          <w:color w:val="808080"/>
          <w:sz w:val="20"/>
        </w:rPr>
        <w:t>&lt;/returns&gt;</w:t>
      </w:r>
    </w:p>
    <w:p w14:paraId="4E29188B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</w:rPr>
        <w:t>public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static</w:t>
      </w:r>
      <w:r w:rsidRPr="004A63BE">
        <w:rPr>
          <w:rFonts w:ascii="Courier New" w:hAnsi="Courier New" w:cs="Courier New"/>
          <w:color w:val="000000"/>
          <w:sz w:val="20"/>
        </w:rPr>
        <w:t xml:space="preserve"> List&lt;Player&gt; ReadFile(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 xml:space="preserve"> fileName)</w:t>
      </w:r>
    </w:p>
    <w:p w14:paraId="199F69A2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{</w:t>
      </w:r>
    </w:p>
    <w:p w14:paraId="13A43D3A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List&lt;Player&gt; Players = </w:t>
      </w:r>
      <w:r w:rsidRPr="004A63BE">
        <w:rPr>
          <w:rFonts w:ascii="Courier New" w:hAnsi="Courier New" w:cs="Courier New"/>
          <w:color w:val="0000FF"/>
          <w:sz w:val="20"/>
        </w:rPr>
        <w:t>new</w:t>
      </w:r>
      <w:r w:rsidRPr="004A63BE">
        <w:rPr>
          <w:rFonts w:ascii="Courier New" w:hAnsi="Courier New" w:cs="Courier New"/>
          <w:color w:val="000000"/>
          <w:sz w:val="20"/>
        </w:rPr>
        <w:t xml:space="preserve"> List&lt;Player&gt;();</w:t>
      </w:r>
    </w:p>
    <w:p w14:paraId="1ECD9797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>[] Lines = File.ReadAllLines(fileName, Encoding.UTF8);</w:t>
      </w:r>
    </w:p>
    <w:p w14:paraId="503D3433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</w:rPr>
        <w:t>foreach</w:t>
      </w:r>
      <w:r w:rsidRPr="004A63BE">
        <w:rPr>
          <w:rFonts w:ascii="Courier New" w:hAnsi="Courier New" w:cs="Courier New"/>
          <w:color w:val="000000"/>
          <w:sz w:val="20"/>
        </w:rPr>
        <w:t xml:space="preserve"> (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 xml:space="preserve"> line </w:t>
      </w:r>
      <w:r w:rsidRPr="004A63BE">
        <w:rPr>
          <w:rFonts w:ascii="Courier New" w:hAnsi="Courier New" w:cs="Courier New"/>
          <w:color w:val="0000FF"/>
          <w:sz w:val="20"/>
        </w:rPr>
        <w:t>in</w:t>
      </w:r>
      <w:r w:rsidRPr="004A63BE">
        <w:rPr>
          <w:rFonts w:ascii="Courier New" w:hAnsi="Courier New" w:cs="Courier New"/>
          <w:color w:val="000000"/>
          <w:sz w:val="20"/>
        </w:rPr>
        <w:t xml:space="preserve"> Lines)</w:t>
      </w:r>
    </w:p>
    <w:p w14:paraId="57087925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{</w:t>
      </w:r>
    </w:p>
    <w:p w14:paraId="7B1C5A80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>[] Values = line.Split(</w:t>
      </w:r>
      <w:r w:rsidRPr="004A63BE">
        <w:rPr>
          <w:rFonts w:ascii="Courier New" w:hAnsi="Courier New" w:cs="Courier New"/>
          <w:color w:val="A31515"/>
          <w:sz w:val="20"/>
        </w:rPr>
        <w:t>';'</w:t>
      </w:r>
      <w:r w:rsidRPr="004A63BE">
        <w:rPr>
          <w:rFonts w:ascii="Courier New" w:hAnsi="Courier New" w:cs="Courier New"/>
          <w:color w:val="000000"/>
          <w:sz w:val="20"/>
        </w:rPr>
        <w:t>);</w:t>
      </w:r>
    </w:p>
    <w:p w14:paraId="09C8ED72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 xml:space="preserve"> name = Values[0];</w:t>
      </w:r>
    </w:p>
    <w:p w14:paraId="7C49D526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 xml:space="preserve"> surname = Values[1];</w:t>
      </w:r>
    </w:p>
    <w:p w14:paraId="37830F7C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DateTime birthDate = DateTime.Parse(Values[2]);</w:t>
      </w:r>
    </w:p>
    <w:p w14:paraId="39F5EB7A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4A63BE">
        <w:rPr>
          <w:rFonts w:ascii="Courier New" w:hAnsi="Courier New" w:cs="Courier New"/>
          <w:color w:val="0000FF"/>
          <w:sz w:val="20"/>
        </w:rPr>
        <w:t>int</w:t>
      </w:r>
      <w:r w:rsidRPr="004A63BE">
        <w:rPr>
          <w:rFonts w:ascii="Courier New" w:hAnsi="Courier New" w:cs="Courier New"/>
          <w:color w:val="000000"/>
          <w:sz w:val="20"/>
        </w:rPr>
        <w:t xml:space="preserve"> hight = </w:t>
      </w:r>
      <w:r w:rsidRPr="004A63BE">
        <w:rPr>
          <w:rFonts w:ascii="Courier New" w:hAnsi="Courier New" w:cs="Courier New"/>
          <w:color w:val="0000FF"/>
          <w:sz w:val="20"/>
        </w:rPr>
        <w:t>int</w:t>
      </w:r>
      <w:r w:rsidRPr="004A63BE">
        <w:rPr>
          <w:rFonts w:ascii="Courier New" w:hAnsi="Courier New" w:cs="Courier New"/>
          <w:color w:val="000000"/>
          <w:sz w:val="20"/>
        </w:rPr>
        <w:t>.Parse(Values[3]);</w:t>
      </w:r>
    </w:p>
    <w:p w14:paraId="2A578296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4A63BE">
        <w:rPr>
          <w:rFonts w:ascii="Courier New" w:hAnsi="Courier New" w:cs="Courier New"/>
          <w:color w:val="0000FF"/>
          <w:sz w:val="20"/>
        </w:rPr>
        <w:t>int</w:t>
      </w:r>
      <w:r w:rsidRPr="004A63BE">
        <w:rPr>
          <w:rFonts w:ascii="Courier New" w:hAnsi="Courier New" w:cs="Courier New"/>
          <w:color w:val="000000"/>
          <w:sz w:val="20"/>
        </w:rPr>
        <w:t xml:space="preserve"> number = </w:t>
      </w:r>
      <w:r w:rsidRPr="004A63BE">
        <w:rPr>
          <w:rFonts w:ascii="Courier New" w:hAnsi="Courier New" w:cs="Courier New"/>
          <w:color w:val="0000FF"/>
          <w:sz w:val="20"/>
        </w:rPr>
        <w:t>int</w:t>
      </w:r>
      <w:r w:rsidRPr="004A63BE">
        <w:rPr>
          <w:rFonts w:ascii="Courier New" w:hAnsi="Courier New" w:cs="Courier New"/>
          <w:color w:val="000000"/>
          <w:sz w:val="20"/>
        </w:rPr>
        <w:t>.Parse(Values[4]);</w:t>
      </w:r>
    </w:p>
    <w:p w14:paraId="7A39711B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 xml:space="preserve"> club = Values[5];</w:t>
      </w:r>
    </w:p>
    <w:p w14:paraId="08B516FE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4A63BE">
        <w:rPr>
          <w:rFonts w:ascii="Courier New" w:hAnsi="Courier New" w:cs="Courier New"/>
          <w:color w:val="008000"/>
          <w:sz w:val="20"/>
        </w:rPr>
        <w:t>//Finding out if player is invited or not</w:t>
      </w:r>
    </w:p>
    <w:p w14:paraId="263FBD41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4A63BE">
        <w:rPr>
          <w:rFonts w:ascii="Courier New" w:hAnsi="Courier New" w:cs="Courier New"/>
          <w:color w:val="0000FF"/>
          <w:sz w:val="20"/>
        </w:rPr>
        <w:t>bool</w:t>
      </w:r>
      <w:r w:rsidRPr="004A63BE">
        <w:rPr>
          <w:rFonts w:ascii="Courier New" w:hAnsi="Courier New" w:cs="Courier New"/>
          <w:color w:val="000000"/>
          <w:sz w:val="20"/>
        </w:rPr>
        <w:t xml:space="preserve"> Invited = </w:t>
      </w:r>
      <w:r w:rsidRPr="004A63BE">
        <w:rPr>
          <w:rFonts w:ascii="Courier New" w:hAnsi="Courier New" w:cs="Courier New"/>
          <w:color w:val="0000FF"/>
          <w:sz w:val="20"/>
        </w:rPr>
        <w:t>false</w:t>
      </w:r>
      <w:r w:rsidRPr="004A63BE">
        <w:rPr>
          <w:rFonts w:ascii="Courier New" w:hAnsi="Courier New" w:cs="Courier New"/>
          <w:color w:val="000000"/>
          <w:sz w:val="20"/>
        </w:rPr>
        <w:t xml:space="preserve">; </w:t>
      </w:r>
    </w:p>
    <w:p w14:paraId="764C3C2E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4A63BE">
        <w:rPr>
          <w:rFonts w:ascii="Courier New" w:hAnsi="Courier New" w:cs="Courier New"/>
          <w:color w:val="0000FF"/>
          <w:sz w:val="20"/>
        </w:rPr>
        <w:t>if</w:t>
      </w:r>
      <w:r w:rsidRPr="004A63BE">
        <w:rPr>
          <w:rFonts w:ascii="Courier New" w:hAnsi="Courier New" w:cs="Courier New"/>
          <w:color w:val="000000"/>
          <w:sz w:val="20"/>
        </w:rPr>
        <w:t xml:space="preserve"> (Values[6] == </w:t>
      </w:r>
      <w:r w:rsidRPr="004A63BE">
        <w:rPr>
          <w:rFonts w:ascii="Courier New" w:hAnsi="Courier New" w:cs="Courier New"/>
          <w:color w:val="A31515"/>
          <w:sz w:val="20"/>
        </w:rPr>
        <w:t>"pakviestas"</w:t>
      </w:r>
      <w:r w:rsidRPr="004A63BE">
        <w:rPr>
          <w:rFonts w:ascii="Courier New" w:hAnsi="Courier New" w:cs="Courier New"/>
          <w:color w:val="000000"/>
          <w:sz w:val="20"/>
        </w:rPr>
        <w:t>)</w:t>
      </w:r>
    </w:p>
    <w:p w14:paraId="65AD9B2F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{</w:t>
      </w:r>
    </w:p>
    <w:p w14:paraId="50273842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    Invited = </w:t>
      </w:r>
      <w:r w:rsidRPr="004A63BE">
        <w:rPr>
          <w:rFonts w:ascii="Courier New" w:hAnsi="Courier New" w:cs="Courier New"/>
          <w:color w:val="0000FF"/>
          <w:sz w:val="20"/>
        </w:rPr>
        <w:t>true</w:t>
      </w:r>
      <w:r w:rsidRPr="004A63BE">
        <w:rPr>
          <w:rFonts w:ascii="Courier New" w:hAnsi="Courier New" w:cs="Courier New"/>
          <w:color w:val="000000"/>
          <w:sz w:val="20"/>
        </w:rPr>
        <w:t>;</w:t>
      </w:r>
    </w:p>
    <w:p w14:paraId="0BA6222F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}</w:t>
      </w:r>
    </w:p>
    <w:p w14:paraId="7F7A0F41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4A63BE">
        <w:rPr>
          <w:rFonts w:ascii="Courier New" w:hAnsi="Courier New" w:cs="Courier New"/>
          <w:color w:val="008000"/>
          <w:sz w:val="20"/>
        </w:rPr>
        <w:t>//Finding out if player is captain or not</w:t>
      </w:r>
    </w:p>
    <w:p w14:paraId="08A83AEF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4A63BE">
        <w:rPr>
          <w:rFonts w:ascii="Courier New" w:hAnsi="Courier New" w:cs="Courier New"/>
          <w:color w:val="0000FF"/>
          <w:sz w:val="20"/>
        </w:rPr>
        <w:t>bool</w:t>
      </w:r>
      <w:r w:rsidRPr="004A63BE">
        <w:rPr>
          <w:rFonts w:ascii="Courier New" w:hAnsi="Courier New" w:cs="Courier New"/>
          <w:color w:val="000000"/>
          <w:sz w:val="20"/>
        </w:rPr>
        <w:t xml:space="preserve"> captainOrNot = </w:t>
      </w:r>
      <w:r w:rsidRPr="004A63BE">
        <w:rPr>
          <w:rFonts w:ascii="Courier New" w:hAnsi="Courier New" w:cs="Courier New"/>
          <w:color w:val="0000FF"/>
          <w:sz w:val="20"/>
        </w:rPr>
        <w:t>false</w:t>
      </w:r>
      <w:r w:rsidRPr="004A63BE">
        <w:rPr>
          <w:rFonts w:ascii="Courier New" w:hAnsi="Courier New" w:cs="Courier New"/>
          <w:color w:val="000000"/>
          <w:sz w:val="20"/>
        </w:rPr>
        <w:t>;</w:t>
      </w:r>
    </w:p>
    <w:p w14:paraId="38E9A24A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4A63BE">
        <w:rPr>
          <w:rFonts w:ascii="Courier New" w:hAnsi="Courier New" w:cs="Courier New"/>
          <w:color w:val="0000FF"/>
          <w:sz w:val="20"/>
        </w:rPr>
        <w:t>if</w:t>
      </w:r>
      <w:r w:rsidRPr="004A63BE">
        <w:rPr>
          <w:rFonts w:ascii="Courier New" w:hAnsi="Courier New" w:cs="Courier New"/>
          <w:color w:val="000000"/>
          <w:sz w:val="20"/>
        </w:rPr>
        <w:t xml:space="preserve"> (Values[7] == </w:t>
      </w:r>
      <w:r w:rsidRPr="004A63BE">
        <w:rPr>
          <w:rFonts w:ascii="Courier New" w:hAnsi="Courier New" w:cs="Courier New"/>
          <w:color w:val="A31515"/>
          <w:sz w:val="20"/>
        </w:rPr>
        <w:t>"kapitonas"</w:t>
      </w:r>
      <w:r w:rsidRPr="004A63BE">
        <w:rPr>
          <w:rFonts w:ascii="Courier New" w:hAnsi="Courier New" w:cs="Courier New"/>
          <w:color w:val="000000"/>
          <w:sz w:val="20"/>
        </w:rPr>
        <w:t>)</w:t>
      </w:r>
    </w:p>
    <w:p w14:paraId="7603C4F3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{</w:t>
      </w:r>
    </w:p>
    <w:p w14:paraId="09A796D7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    captainOrNot = </w:t>
      </w:r>
      <w:r w:rsidRPr="004A63BE">
        <w:rPr>
          <w:rFonts w:ascii="Courier New" w:hAnsi="Courier New" w:cs="Courier New"/>
          <w:color w:val="0000FF"/>
          <w:sz w:val="20"/>
        </w:rPr>
        <w:t>true</w:t>
      </w:r>
      <w:r w:rsidRPr="004A63BE">
        <w:rPr>
          <w:rFonts w:ascii="Courier New" w:hAnsi="Courier New" w:cs="Courier New"/>
          <w:color w:val="000000"/>
          <w:sz w:val="20"/>
        </w:rPr>
        <w:t>;</w:t>
      </w:r>
    </w:p>
    <w:p w14:paraId="7D52739E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}</w:t>
      </w:r>
    </w:p>
    <w:p w14:paraId="5F2A7978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lastRenderedPageBreak/>
        <w:t xml:space="preserve">                Player Player = </w:t>
      </w:r>
      <w:r w:rsidRPr="004A63BE">
        <w:rPr>
          <w:rFonts w:ascii="Courier New" w:hAnsi="Courier New" w:cs="Courier New"/>
          <w:color w:val="0000FF"/>
          <w:sz w:val="20"/>
        </w:rPr>
        <w:t>new</w:t>
      </w:r>
      <w:r w:rsidRPr="004A63BE">
        <w:rPr>
          <w:rFonts w:ascii="Courier New" w:hAnsi="Courier New" w:cs="Courier New"/>
          <w:color w:val="000000"/>
          <w:sz w:val="20"/>
        </w:rPr>
        <w:t xml:space="preserve"> Player(name, surname, birthDate, hight, number, club, Invited, captainOrNot);</w:t>
      </w:r>
    </w:p>
    <w:p w14:paraId="7B82E135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Players.Add(Player);</w:t>
      </w:r>
    </w:p>
    <w:p w14:paraId="6706AEAE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}</w:t>
      </w:r>
    </w:p>
    <w:p w14:paraId="06682FF1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</w:rPr>
        <w:t>return</w:t>
      </w:r>
      <w:r w:rsidRPr="004A63BE">
        <w:rPr>
          <w:rFonts w:ascii="Courier New" w:hAnsi="Courier New" w:cs="Courier New"/>
          <w:color w:val="000000"/>
          <w:sz w:val="20"/>
        </w:rPr>
        <w:t xml:space="preserve"> Players;</w:t>
      </w:r>
    </w:p>
    <w:p w14:paraId="6603E526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}</w:t>
      </w:r>
    </w:p>
    <w:p w14:paraId="3E7AD046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894F5BC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&lt;summary&gt;</w:t>
      </w:r>
    </w:p>
    <w:p w14:paraId="55A3DAC7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Creates a void function where information is printed</w:t>
      </w:r>
    </w:p>
    <w:p w14:paraId="0A0CE7F4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&lt;/summary&gt;</w:t>
      </w:r>
    </w:p>
    <w:p w14:paraId="2C2B1F15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</w:rPr>
        <w:t>players</w:t>
      </w:r>
      <w:r w:rsidRPr="004A63BE">
        <w:rPr>
          <w:rFonts w:ascii="Courier New" w:hAnsi="Courier New" w:cs="Courier New"/>
          <w:color w:val="808080"/>
          <w:sz w:val="20"/>
        </w:rPr>
        <w:t>"&gt;</w:t>
      </w:r>
      <w:r w:rsidRPr="004A63BE">
        <w:rPr>
          <w:rFonts w:ascii="Courier New" w:hAnsi="Courier New" w:cs="Courier New"/>
          <w:color w:val="008000"/>
          <w:sz w:val="20"/>
        </w:rPr>
        <w:t>Array of players</w:t>
      </w:r>
      <w:r w:rsidRPr="004A63BE">
        <w:rPr>
          <w:rFonts w:ascii="Courier New" w:hAnsi="Courier New" w:cs="Courier New"/>
          <w:color w:val="808080"/>
          <w:sz w:val="20"/>
        </w:rPr>
        <w:t>&lt;/param&gt;</w:t>
      </w:r>
    </w:p>
    <w:p w14:paraId="0D543F40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</w:rPr>
        <w:t>fileName1</w:t>
      </w:r>
      <w:r w:rsidRPr="004A63BE">
        <w:rPr>
          <w:rFonts w:ascii="Courier New" w:hAnsi="Courier New" w:cs="Courier New"/>
          <w:color w:val="808080"/>
          <w:sz w:val="20"/>
        </w:rPr>
        <w:t>"&gt;</w:t>
      </w:r>
      <w:r w:rsidRPr="004A63BE">
        <w:rPr>
          <w:rFonts w:ascii="Courier New" w:hAnsi="Courier New" w:cs="Courier New"/>
          <w:color w:val="008000"/>
          <w:sz w:val="20"/>
        </w:rPr>
        <w:t>Specific file name</w:t>
      </w:r>
      <w:r w:rsidRPr="004A63BE">
        <w:rPr>
          <w:rFonts w:ascii="Courier New" w:hAnsi="Courier New" w:cs="Courier New"/>
          <w:color w:val="808080"/>
          <w:sz w:val="20"/>
        </w:rPr>
        <w:t>&lt;/param&gt;</w:t>
      </w:r>
    </w:p>
    <w:p w14:paraId="740B2CD3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</w:rPr>
        <w:t>public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static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void</w:t>
      </w:r>
      <w:r w:rsidRPr="004A63BE">
        <w:rPr>
          <w:rFonts w:ascii="Courier New" w:hAnsi="Courier New" w:cs="Courier New"/>
          <w:color w:val="000000"/>
          <w:sz w:val="20"/>
        </w:rPr>
        <w:t xml:space="preserve"> PrintToTxt(List&lt;Player&gt; players, 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 xml:space="preserve"> fileName1)</w:t>
      </w:r>
    </w:p>
    <w:p w14:paraId="6BC38BCB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{</w:t>
      </w:r>
    </w:p>
    <w:p w14:paraId="47D6CF60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 xml:space="preserve">[] lines = </w:t>
      </w:r>
      <w:r w:rsidRPr="004A63BE">
        <w:rPr>
          <w:rFonts w:ascii="Courier New" w:hAnsi="Courier New" w:cs="Courier New"/>
          <w:color w:val="0000FF"/>
          <w:sz w:val="20"/>
        </w:rPr>
        <w:t>new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>[players.Count + 4];</w:t>
      </w:r>
    </w:p>
    <w:p w14:paraId="16DE6D9E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lines[0] = String.Format(</w:t>
      </w:r>
      <w:r w:rsidRPr="004A63BE">
        <w:rPr>
          <w:rFonts w:ascii="Courier New" w:hAnsi="Courier New" w:cs="Courier New"/>
          <w:color w:val="0000FF"/>
          <w:sz w:val="20"/>
        </w:rPr>
        <w:t>new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>(</w:t>
      </w:r>
      <w:r w:rsidRPr="004A63BE">
        <w:rPr>
          <w:rFonts w:ascii="Courier New" w:hAnsi="Courier New" w:cs="Courier New"/>
          <w:color w:val="A31515"/>
          <w:sz w:val="20"/>
        </w:rPr>
        <w:t>'-'</w:t>
      </w:r>
      <w:r w:rsidRPr="004A63BE">
        <w:rPr>
          <w:rFonts w:ascii="Courier New" w:hAnsi="Courier New" w:cs="Courier New"/>
          <w:color w:val="000000"/>
          <w:sz w:val="20"/>
        </w:rPr>
        <w:t>, 121));</w:t>
      </w:r>
    </w:p>
    <w:p w14:paraId="6E2014C5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lines[1] = String.Format(</w:t>
      </w:r>
      <w:r w:rsidRPr="004A63BE">
        <w:rPr>
          <w:rFonts w:ascii="Courier New" w:hAnsi="Courier New" w:cs="Courier New"/>
          <w:color w:val="A31515"/>
          <w:sz w:val="20"/>
        </w:rPr>
        <w:t>"| {0, -8} | {1, -12} | {2, -6} | {3, 8} | {4, 8} | {5, -8} | {6, -8} | {7, -8} |"</w:t>
      </w:r>
      <w:r w:rsidRPr="004A63BE">
        <w:rPr>
          <w:rFonts w:ascii="Courier New" w:hAnsi="Courier New" w:cs="Courier New"/>
          <w:color w:val="000000"/>
          <w:sz w:val="20"/>
        </w:rPr>
        <w:t xml:space="preserve">, </w:t>
      </w:r>
      <w:r w:rsidRPr="004A63BE">
        <w:rPr>
          <w:rFonts w:ascii="Courier New" w:hAnsi="Courier New" w:cs="Courier New"/>
          <w:color w:val="A31515"/>
          <w:sz w:val="20"/>
        </w:rPr>
        <w:t>"Vardas"</w:t>
      </w:r>
      <w:r w:rsidRPr="004A63BE">
        <w:rPr>
          <w:rFonts w:ascii="Courier New" w:hAnsi="Courier New" w:cs="Courier New"/>
          <w:color w:val="000000"/>
          <w:sz w:val="20"/>
        </w:rPr>
        <w:t xml:space="preserve">, </w:t>
      </w:r>
      <w:r w:rsidRPr="004A63BE">
        <w:rPr>
          <w:rFonts w:ascii="Courier New" w:hAnsi="Courier New" w:cs="Courier New"/>
          <w:color w:val="A31515"/>
          <w:sz w:val="20"/>
        </w:rPr>
        <w:t>"Pavardė"</w:t>
      </w:r>
      <w:r w:rsidRPr="004A63BE">
        <w:rPr>
          <w:rFonts w:ascii="Courier New" w:hAnsi="Courier New" w:cs="Courier New"/>
          <w:color w:val="000000"/>
          <w:sz w:val="20"/>
        </w:rPr>
        <w:t xml:space="preserve">, </w:t>
      </w:r>
      <w:r w:rsidRPr="004A63BE">
        <w:rPr>
          <w:rFonts w:ascii="Courier New" w:hAnsi="Courier New" w:cs="Courier New"/>
          <w:color w:val="A31515"/>
          <w:sz w:val="20"/>
        </w:rPr>
        <w:t>"Gimimo data"</w:t>
      </w:r>
      <w:r w:rsidRPr="004A63BE">
        <w:rPr>
          <w:rFonts w:ascii="Courier New" w:hAnsi="Courier New" w:cs="Courier New"/>
          <w:color w:val="000000"/>
          <w:sz w:val="20"/>
        </w:rPr>
        <w:t xml:space="preserve">, </w:t>
      </w:r>
      <w:r w:rsidRPr="004A63BE">
        <w:rPr>
          <w:rFonts w:ascii="Courier New" w:hAnsi="Courier New" w:cs="Courier New"/>
          <w:color w:val="A31515"/>
          <w:sz w:val="20"/>
        </w:rPr>
        <w:t>"Žaidėjo ūgis"</w:t>
      </w:r>
      <w:r w:rsidRPr="004A63BE">
        <w:rPr>
          <w:rFonts w:ascii="Courier New" w:hAnsi="Courier New" w:cs="Courier New"/>
          <w:color w:val="000000"/>
          <w:sz w:val="20"/>
        </w:rPr>
        <w:t xml:space="preserve">, </w:t>
      </w:r>
      <w:r w:rsidRPr="004A63BE">
        <w:rPr>
          <w:rFonts w:ascii="Courier New" w:hAnsi="Courier New" w:cs="Courier New"/>
          <w:color w:val="A31515"/>
          <w:sz w:val="20"/>
        </w:rPr>
        <w:t>"Numeris"</w:t>
      </w:r>
      <w:r w:rsidRPr="004A63BE">
        <w:rPr>
          <w:rFonts w:ascii="Courier New" w:hAnsi="Courier New" w:cs="Courier New"/>
          <w:color w:val="000000"/>
          <w:sz w:val="20"/>
        </w:rPr>
        <w:t xml:space="preserve">, </w:t>
      </w:r>
      <w:r w:rsidRPr="004A63BE">
        <w:rPr>
          <w:rFonts w:ascii="Courier New" w:hAnsi="Courier New" w:cs="Courier New"/>
          <w:color w:val="A31515"/>
          <w:sz w:val="20"/>
        </w:rPr>
        <w:t>"Klubas"</w:t>
      </w:r>
      <w:r w:rsidRPr="004A63BE">
        <w:rPr>
          <w:rFonts w:ascii="Courier New" w:hAnsi="Courier New" w:cs="Courier New"/>
          <w:color w:val="000000"/>
          <w:sz w:val="20"/>
        </w:rPr>
        <w:t xml:space="preserve">, </w:t>
      </w:r>
      <w:r w:rsidRPr="004A63BE">
        <w:rPr>
          <w:rFonts w:ascii="Courier New" w:hAnsi="Courier New" w:cs="Courier New"/>
          <w:color w:val="A31515"/>
          <w:sz w:val="20"/>
        </w:rPr>
        <w:t>"Ar pakviestas"</w:t>
      </w:r>
      <w:r w:rsidRPr="004A63BE">
        <w:rPr>
          <w:rFonts w:ascii="Courier New" w:hAnsi="Courier New" w:cs="Courier New"/>
          <w:color w:val="000000"/>
          <w:sz w:val="20"/>
        </w:rPr>
        <w:t xml:space="preserve">, </w:t>
      </w:r>
      <w:r w:rsidRPr="004A63BE">
        <w:rPr>
          <w:rFonts w:ascii="Courier New" w:hAnsi="Courier New" w:cs="Courier New"/>
          <w:color w:val="A31515"/>
          <w:sz w:val="20"/>
        </w:rPr>
        <w:t>"Komandos kapitonas ar ne"</w:t>
      </w:r>
      <w:r w:rsidRPr="004A63BE">
        <w:rPr>
          <w:rFonts w:ascii="Courier New" w:hAnsi="Courier New" w:cs="Courier New"/>
          <w:color w:val="000000"/>
          <w:sz w:val="20"/>
        </w:rPr>
        <w:t>);</w:t>
      </w:r>
    </w:p>
    <w:p w14:paraId="5FC9C99E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lines[2] = String.Format(</w:t>
      </w:r>
      <w:r w:rsidRPr="004A63BE">
        <w:rPr>
          <w:rFonts w:ascii="Courier New" w:hAnsi="Courier New" w:cs="Courier New"/>
          <w:color w:val="0000FF"/>
          <w:sz w:val="20"/>
        </w:rPr>
        <w:t>new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>(</w:t>
      </w:r>
      <w:r w:rsidRPr="004A63BE">
        <w:rPr>
          <w:rFonts w:ascii="Courier New" w:hAnsi="Courier New" w:cs="Courier New"/>
          <w:color w:val="A31515"/>
          <w:sz w:val="20"/>
        </w:rPr>
        <w:t>'-'</w:t>
      </w:r>
      <w:r w:rsidRPr="004A63BE">
        <w:rPr>
          <w:rFonts w:ascii="Courier New" w:hAnsi="Courier New" w:cs="Courier New"/>
          <w:color w:val="000000"/>
          <w:sz w:val="20"/>
        </w:rPr>
        <w:t>, 121));</w:t>
      </w:r>
    </w:p>
    <w:p w14:paraId="5B489C92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</w:rPr>
        <w:t>for</w:t>
      </w:r>
      <w:r w:rsidRPr="004A63BE">
        <w:rPr>
          <w:rFonts w:ascii="Courier New" w:hAnsi="Courier New" w:cs="Courier New"/>
          <w:color w:val="000000"/>
          <w:sz w:val="20"/>
        </w:rPr>
        <w:t xml:space="preserve"> (</w:t>
      </w:r>
      <w:r w:rsidRPr="004A63BE">
        <w:rPr>
          <w:rFonts w:ascii="Courier New" w:hAnsi="Courier New" w:cs="Courier New"/>
          <w:color w:val="0000FF"/>
          <w:sz w:val="20"/>
        </w:rPr>
        <w:t>int</w:t>
      </w:r>
      <w:r w:rsidRPr="004A63BE">
        <w:rPr>
          <w:rFonts w:ascii="Courier New" w:hAnsi="Courier New" w:cs="Courier New"/>
          <w:color w:val="000000"/>
          <w:sz w:val="20"/>
        </w:rPr>
        <w:t xml:space="preserve"> i = 0; i &lt; players.Count; i++)</w:t>
      </w:r>
    </w:p>
    <w:p w14:paraId="0BAB75A4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{</w:t>
      </w:r>
    </w:p>
    <w:p w14:paraId="4BCCDDEF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lines[i + 3] = String.Format(</w:t>
      </w:r>
      <w:r w:rsidRPr="004A63BE">
        <w:rPr>
          <w:rFonts w:ascii="Courier New" w:hAnsi="Courier New" w:cs="Courier New"/>
          <w:color w:val="A31515"/>
          <w:sz w:val="20"/>
        </w:rPr>
        <w:t>"| {0, -8} | {1, -12} | {2, -11:yyyy-MM-dd} | {3, 12} | {4, 8} | {5, -8} | {6, -13} | {7, -24} |"</w:t>
      </w:r>
      <w:r w:rsidRPr="004A63BE">
        <w:rPr>
          <w:rFonts w:ascii="Courier New" w:hAnsi="Courier New" w:cs="Courier New"/>
          <w:color w:val="000000"/>
          <w:sz w:val="20"/>
        </w:rPr>
        <w:t>, players[i].Name, players[i].Surname, players[i].BirthDate, players[i].Hight, players[i].Number, players[i].Club, players[i].Invited, players[i].CaptainOrNot);</w:t>
      </w:r>
    </w:p>
    <w:p w14:paraId="0D6AECFF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}</w:t>
      </w:r>
    </w:p>
    <w:p w14:paraId="5A12BDF0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lines[players.Count + 3] = String.Format(</w:t>
      </w:r>
      <w:r w:rsidRPr="004A63BE">
        <w:rPr>
          <w:rFonts w:ascii="Courier New" w:hAnsi="Courier New" w:cs="Courier New"/>
          <w:color w:val="0000FF"/>
          <w:sz w:val="20"/>
        </w:rPr>
        <w:t>new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>(</w:t>
      </w:r>
      <w:r w:rsidRPr="004A63BE">
        <w:rPr>
          <w:rFonts w:ascii="Courier New" w:hAnsi="Courier New" w:cs="Courier New"/>
          <w:color w:val="A31515"/>
          <w:sz w:val="20"/>
        </w:rPr>
        <w:t>'-'</w:t>
      </w:r>
      <w:r w:rsidRPr="004A63BE">
        <w:rPr>
          <w:rFonts w:ascii="Courier New" w:hAnsi="Courier New" w:cs="Courier New"/>
          <w:color w:val="000000"/>
          <w:sz w:val="20"/>
        </w:rPr>
        <w:t>, 121));</w:t>
      </w:r>
    </w:p>
    <w:p w14:paraId="1C0D8F15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File.WriteAllLines(fileName1, lines, Encoding.UTF8);</w:t>
      </w:r>
    </w:p>
    <w:p w14:paraId="4F36EBE0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903C2A6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}</w:t>
      </w:r>
    </w:p>
    <w:p w14:paraId="704F1EB6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65A261A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&lt;summary&gt;</w:t>
      </w:r>
    </w:p>
    <w:p w14:paraId="6B748231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Creates a void function where information is printed</w:t>
      </w:r>
    </w:p>
    <w:p w14:paraId="6FB38E54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&lt;/summary&gt;</w:t>
      </w:r>
    </w:p>
    <w:p w14:paraId="56682885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</w:rPr>
        <w:t>players</w:t>
      </w:r>
      <w:r w:rsidRPr="004A63BE">
        <w:rPr>
          <w:rFonts w:ascii="Courier New" w:hAnsi="Courier New" w:cs="Courier New"/>
          <w:color w:val="808080"/>
          <w:sz w:val="20"/>
        </w:rPr>
        <w:t>"&gt;</w:t>
      </w:r>
      <w:r w:rsidRPr="004A63BE">
        <w:rPr>
          <w:rFonts w:ascii="Courier New" w:hAnsi="Courier New" w:cs="Courier New"/>
          <w:color w:val="008000"/>
          <w:sz w:val="20"/>
        </w:rPr>
        <w:t>Array of players</w:t>
      </w:r>
      <w:r w:rsidRPr="004A63BE">
        <w:rPr>
          <w:rFonts w:ascii="Courier New" w:hAnsi="Courier New" w:cs="Courier New"/>
          <w:color w:val="808080"/>
          <w:sz w:val="20"/>
        </w:rPr>
        <w:t>&lt;/param&gt;</w:t>
      </w:r>
    </w:p>
    <w:p w14:paraId="74E767D4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</w:rPr>
        <w:t>public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static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void</w:t>
      </w:r>
      <w:r w:rsidRPr="004A63BE">
        <w:rPr>
          <w:rFonts w:ascii="Courier New" w:hAnsi="Courier New" w:cs="Courier New"/>
          <w:color w:val="000000"/>
          <w:sz w:val="20"/>
        </w:rPr>
        <w:t xml:space="preserve"> PrintYoungestPlayers(List&lt;Player&gt; players)</w:t>
      </w:r>
    </w:p>
    <w:p w14:paraId="6C873755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{</w:t>
      </w:r>
    </w:p>
    <w:p w14:paraId="1A62B9E2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</w:rPr>
        <w:t>foreach</w:t>
      </w:r>
      <w:r w:rsidRPr="004A63BE">
        <w:rPr>
          <w:rFonts w:ascii="Courier New" w:hAnsi="Courier New" w:cs="Courier New"/>
          <w:color w:val="000000"/>
          <w:sz w:val="20"/>
        </w:rPr>
        <w:t xml:space="preserve"> (Player player </w:t>
      </w:r>
      <w:r w:rsidRPr="004A63BE">
        <w:rPr>
          <w:rFonts w:ascii="Courier New" w:hAnsi="Courier New" w:cs="Courier New"/>
          <w:color w:val="0000FF"/>
          <w:sz w:val="20"/>
        </w:rPr>
        <w:t>in</w:t>
      </w:r>
      <w:r w:rsidRPr="004A63BE">
        <w:rPr>
          <w:rFonts w:ascii="Courier New" w:hAnsi="Courier New" w:cs="Courier New"/>
          <w:color w:val="000000"/>
          <w:sz w:val="20"/>
        </w:rPr>
        <w:t xml:space="preserve"> players)</w:t>
      </w:r>
    </w:p>
    <w:p w14:paraId="5881CC45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{</w:t>
      </w:r>
    </w:p>
    <w:p w14:paraId="0686639D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Console.WriteLine(</w:t>
      </w:r>
      <w:r w:rsidRPr="004A63BE">
        <w:rPr>
          <w:rFonts w:ascii="Courier New" w:hAnsi="Courier New" w:cs="Courier New"/>
          <w:color w:val="A31515"/>
          <w:sz w:val="20"/>
        </w:rPr>
        <w:t>"{0};{1};{2};{3}"</w:t>
      </w:r>
      <w:r w:rsidRPr="004A63BE">
        <w:rPr>
          <w:rFonts w:ascii="Courier New" w:hAnsi="Courier New" w:cs="Courier New"/>
          <w:color w:val="000000"/>
          <w:sz w:val="20"/>
        </w:rPr>
        <w:t>, player.Name, player.Surname, player.CalculateAge(), player.Number);</w:t>
      </w:r>
    </w:p>
    <w:p w14:paraId="6CA82AC4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}</w:t>
      </w:r>
    </w:p>
    <w:p w14:paraId="0A7D8BE8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}</w:t>
      </w:r>
    </w:p>
    <w:p w14:paraId="0D6CE993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64958E9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&lt;summary&gt;</w:t>
      </w:r>
    </w:p>
    <w:p w14:paraId="66E4B86F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Creates a void function where information is printed</w:t>
      </w:r>
    </w:p>
    <w:p w14:paraId="6F8479B3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&lt;/summary&gt;</w:t>
      </w:r>
    </w:p>
    <w:p w14:paraId="483DC023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</w:rPr>
        <w:t>players</w:t>
      </w:r>
      <w:r w:rsidRPr="004A63BE">
        <w:rPr>
          <w:rFonts w:ascii="Courier New" w:hAnsi="Courier New" w:cs="Courier New"/>
          <w:color w:val="808080"/>
          <w:sz w:val="20"/>
        </w:rPr>
        <w:t>"&gt;</w:t>
      </w:r>
      <w:r w:rsidRPr="004A63BE">
        <w:rPr>
          <w:rFonts w:ascii="Courier New" w:hAnsi="Courier New" w:cs="Courier New"/>
          <w:color w:val="008000"/>
          <w:sz w:val="20"/>
        </w:rPr>
        <w:t>Array of players</w:t>
      </w:r>
      <w:r w:rsidRPr="004A63BE">
        <w:rPr>
          <w:rFonts w:ascii="Courier New" w:hAnsi="Courier New" w:cs="Courier New"/>
          <w:color w:val="808080"/>
          <w:sz w:val="20"/>
        </w:rPr>
        <w:t>&lt;/param&gt;</w:t>
      </w:r>
    </w:p>
    <w:p w14:paraId="0400DF27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</w:rPr>
        <w:t>public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static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void</w:t>
      </w:r>
      <w:r w:rsidRPr="004A63BE">
        <w:rPr>
          <w:rFonts w:ascii="Courier New" w:hAnsi="Courier New" w:cs="Courier New"/>
          <w:color w:val="000000"/>
          <w:sz w:val="20"/>
        </w:rPr>
        <w:t xml:space="preserve"> PrintClubPlayers(List&lt;Player&gt; players)</w:t>
      </w:r>
    </w:p>
    <w:p w14:paraId="307D85E1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{</w:t>
      </w:r>
    </w:p>
    <w:p w14:paraId="5A85D0BE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</w:rPr>
        <w:t>foreach</w:t>
      </w:r>
      <w:r w:rsidRPr="004A63BE">
        <w:rPr>
          <w:rFonts w:ascii="Courier New" w:hAnsi="Courier New" w:cs="Courier New"/>
          <w:color w:val="000000"/>
          <w:sz w:val="20"/>
        </w:rPr>
        <w:t xml:space="preserve"> (Player player </w:t>
      </w:r>
      <w:r w:rsidRPr="004A63BE">
        <w:rPr>
          <w:rFonts w:ascii="Courier New" w:hAnsi="Courier New" w:cs="Courier New"/>
          <w:color w:val="0000FF"/>
          <w:sz w:val="20"/>
        </w:rPr>
        <w:t>in</w:t>
      </w:r>
      <w:r w:rsidRPr="004A63BE">
        <w:rPr>
          <w:rFonts w:ascii="Courier New" w:hAnsi="Courier New" w:cs="Courier New"/>
          <w:color w:val="000000"/>
          <w:sz w:val="20"/>
        </w:rPr>
        <w:t xml:space="preserve"> players)</w:t>
      </w:r>
    </w:p>
    <w:p w14:paraId="5AA5F837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{</w:t>
      </w:r>
    </w:p>
    <w:p w14:paraId="2C30451A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Console.WriteLine(</w:t>
      </w:r>
      <w:r w:rsidRPr="004A63BE">
        <w:rPr>
          <w:rFonts w:ascii="Courier New" w:hAnsi="Courier New" w:cs="Courier New"/>
          <w:color w:val="A31515"/>
          <w:sz w:val="20"/>
        </w:rPr>
        <w:t>"{0};{1};{2}"</w:t>
      </w:r>
      <w:r w:rsidRPr="004A63BE">
        <w:rPr>
          <w:rFonts w:ascii="Courier New" w:hAnsi="Courier New" w:cs="Courier New"/>
          <w:color w:val="000000"/>
          <w:sz w:val="20"/>
        </w:rPr>
        <w:t>, player.Name, player.Surname, player.Number);</w:t>
      </w:r>
    </w:p>
    <w:p w14:paraId="52D7B83B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}</w:t>
      </w:r>
    </w:p>
    <w:p w14:paraId="38C39BB5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4339344A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}</w:t>
      </w:r>
    </w:p>
    <w:p w14:paraId="0497C3F1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4D44ABD9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&lt;summary&gt;</w:t>
      </w:r>
    </w:p>
    <w:p w14:paraId="5E817F9E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Creates a void function where information is printed</w:t>
      </w:r>
    </w:p>
    <w:p w14:paraId="2909BDCC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&lt;/summary&gt;</w:t>
      </w:r>
    </w:p>
    <w:p w14:paraId="75C2F613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</w:rPr>
        <w:t>fileName</w:t>
      </w:r>
      <w:r w:rsidRPr="004A63BE">
        <w:rPr>
          <w:rFonts w:ascii="Courier New" w:hAnsi="Courier New" w:cs="Courier New"/>
          <w:color w:val="808080"/>
          <w:sz w:val="20"/>
        </w:rPr>
        <w:t>"&gt;</w:t>
      </w:r>
      <w:r w:rsidRPr="004A63BE">
        <w:rPr>
          <w:rFonts w:ascii="Courier New" w:hAnsi="Courier New" w:cs="Courier New"/>
          <w:color w:val="008000"/>
          <w:sz w:val="20"/>
        </w:rPr>
        <w:t>Specific file name</w:t>
      </w:r>
      <w:r w:rsidRPr="004A63BE">
        <w:rPr>
          <w:rFonts w:ascii="Courier New" w:hAnsi="Courier New" w:cs="Courier New"/>
          <w:color w:val="808080"/>
          <w:sz w:val="20"/>
        </w:rPr>
        <w:t>&lt;/param&gt;</w:t>
      </w:r>
    </w:p>
    <w:p w14:paraId="5367353B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</w:rPr>
        <w:t>players</w:t>
      </w:r>
      <w:r w:rsidRPr="004A63BE">
        <w:rPr>
          <w:rFonts w:ascii="Courier New" w:hAnsi="Courier New" w:cs="Courier New"/>
          <w:color w:val="808080"/>
          <w:sz w:val="20"/>
        </w:rPr>
        <w:t>"&gt;</w:t>
      </w:r>
      <w:r w:rsidRPr="004A63BE">
        <w:rPr>
          <w:rFonts w:ascii="Courier New" w:hAnsi="Courier New" w:cs="Courier New"/>
          <w:color w:val="008000"/>
          <w:sz w:val="20"/>
        </w:rPr>
        <w:t>Array of players</w:t>
      </w:r>
      <w:r w:rsidRPr="004A63BE">
        <w:rPr>
          <w:rFonts w:ascii="Courier New" w:hAnsi="Courier New" w:cs="Courier New"/>
          <w:color w:val="808080"/>
          <w:sz w:val="20"/>
        </w:rPr>
        <w:t>&lt;/param&gt;</w:t>
      </w:r>
    </w:p>
    <w:p w14:paraId="3971FBDD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</w:rPr>
        <w:t>public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static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void</w:t>
      </w:r>
      <w:r w:rsidRPr="004A63BE">
        <w:rPr>
          <w:rFonts w:ascii="Courier New" w:hAnsi="Courier New" w:cs="Courier New"/>
          <w:color w:val="000000"/>
          <w:sz w:val="20"/>
        </w:rPr>
        <w:t xml:space="preserve"> PrintToCsv(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 xml:space="preserve"> fileName, List&lt;Player&gt; players)</w:t>
      </w:r>
    </w:p>
    <w:p w14:paraId="64D8288C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lastRenderedPageBreak/>
        <w:t xml:space="preserve">        {</w:t>
      </w:r>
    </w:p>
    <w:p w14:paraId="539865D7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 xml:space="preserve">[] lines = </w:t>
      </w:r>
      <w:r w:rsidRPr="004A63BE">
        <w:rPr>
          <w:rFonts w:ascii="Courier New" w:hAnsi="Courier New" w:cs="Courier New"/>
          <w:color w:val="0000FF"/>
          <w:sz w:val="20"/>
        </w:rPr>
        <w:t>new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>[players.Count];</w:t>
      </w:r>
    </w:p>
    <w:p w14:paraId="1887C0ED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</w:rPr>
        <w:t>for</w:t>
      </w:r>
      <w:r w:rsidRPr="004A63BE">
        <w:rPr>
          <w:rFonts w:ascii="Courier New" w:hAnsi="Courier New" w:cs="Courier New"/>
          <w:color w:val="000000"/>
          <w:sz w:val="20"/>
        </w:rPr>
        <w:t xml:space="preserve"> (</w:t>
      </w:r>
      <w:r w:rsidRPr="004A63BE">
        <w:rPr>
          <w:rFonts w:ascii="Courier New" w:hAnsi="Courier New" w:cs="Courier New"/>
          <w:color w:val="0000FF"/>
          <w:sz w:val="20"/>
        </w:rPr>
        <w:t>int</w:t>
      </w:r>
      <w:r w:rsidRPr="004A63BE">
        <w:rPr>
          <w:rFonts w:ascii="Courier New" w:hAnsi="Courier New" w:cs="Courier New"/>
          <w:color w:val="000000"/>
          <w:sz w:val="20"/>
        </w:rPr>
        <w:t xml:space="preserve"> i = 0; i &lt; players.Count; i++)</w:t>
      </w:r>
    </w:p>
    <w:p w14:paraId="2B00F314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{</w:t>
      </w:r>
    </w:p>
    <w:p w14:paraId="5E7A1BD5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lines[i] = 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>.Format(</w:t>
      </w:r>
      <w:r w:rsidRPr="004A63BE">
        <w:rPr>
          <w:rFonts w:ascii="Courier New" w:hAnsi="Courier New" w:cs="Courier New"/>
          <w:color w:val="A31515"/>
          <w:sz w:val="20"/>
        </w:rPr>
        <w:t>"{0};{1};{2:MM-dd}"</w:t>
      </w:r>
      <w:r w:rsidRPr="004A63BE">
        <w:rPr>
          <w:rFonts w:ascii="Courier New" w:hAnsi="Courier New" w:cs="Courier New"/>
          <w:color w:val="000000"/>
          <w:sz w:val="20"/>
        </w:rPr>
        <w:t>, players[i].Name, players[i].Surname, players[i].BirthDate);</w:t>
      </w:r>
    </w:p>
    <w:p w14:paraId="0D8AA4DB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</w:t>
      </w:r>
    </w:p>
    <w:p w14:paraId="1AE31D4F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}</w:t>
      </w:r>
    </w:p>
    <w:p w14:paraId="15E81893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File.WriteAllLines(fileName, lines, Encoding.UTF8);</w:t>
      </w:r>
    </w:p>
    <w:p w14:paraId="04036DB6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}</w:t>
      </w:r>
    </w:p>
    <w:p w14:paraId="12949C56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6A3E5213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}</w:t>
      </w:r>
    </w:p>
    <w:p w14:paraId="73DFA400" w14:textId="597BBC2D" w:rsidR="00CE5F99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>}</w:t>
      </w:r>
    </w:p>
    <w:p w14:paraId="7AEEF6EA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6314FA06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FF"/>
          <w:sz w:val="20"/>
        </w:rPr>
        <w:t>using</w:t>
      </w:r>
      <w:r w:rsidRPr="004A63BE">
        <w:rPr>
          <w:rFonts w:ascii="Courier New" w:hAnsi="Courier New" w:cs="Courier New"/>
          <w:color w:val="000000"/>
          <w:sz w:val="20"/>
        </w:rPr>
        <w:t xml:space="preserve"> System;</w:t>
      </w:r>
    </w:p>
    <w:p w14:paraId="36C8B250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FF"/>
          <w:sz w:val="20"/>
        </w:rPr>
        <w:t>using</w:t>
      </w:r>
      <w:r w:rsidRPr="004A63BE">
        <w:rPr>
          <w:rFonts w:ascii="Courier New" w:hAnsi="Courier New" w:cs="Courier New"/>
          <w:color w:val="000000"/>
          <w:sz w:val="20"/>
        </w:rPr>
        <w:t xml:space="preserve"> System.Collections.Generic;</w:t>
      </w:r>
    </w:p>
    <w:p w14:paraId="4C6D83C0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FF"/>
          <w:sz w:val="20"/>
        </w:rPr>
        <w:t>using</w:t>
      </w:r>
      <w:r w:rsidRPr="004A63BE">
        <w:rPr>
          <w:rFonts w:ascii="Courier New" w:hAnsi="Courier New" w:cs="Courier New"/>
          <w:color w:val="000000"/>
          <w:sz w:val="20"/>
        </w:rPr>
        <w:t xml:space="preserve"> System.Linq;</w:t>
      </w:r>
    </w:p>
    <w:p w14:paraId="20642AAD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FF"/>
          <w:sz w:val="20"/>
        </w:rPr>
        <w:t>using</w:t>
      </w:r>
      <w:r w:rsidRPr="004A63BE">
        <w:rPr>
          <w:rFonts w:ascii="Courier New" w:hAnsi="Courier New" w:cs="Courier New"/>
          <w:color w:val="000000"/>
          <w:sz w:val="20"/>
        </w:rPr>
        <w:t xml:space="preserve"> System.Text;</w:t>
      </w:r>
    </w:p>
    <w:p w14:paraId="3DC60517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FF"/>
          <w:sz w:val="20"/>
        </w:rPr>
        <w:t>using</w:t>
      </w:r>
      <w:r w:rsidRPr="004A63BE">
        <w:rPr>
          <w:rFonts w:ascii="Courier New" w:hAnsi="Courier New" w:cs="Courier New"/>
          <w:color w:val="000000"/>
          <w:sz w:val="20"/>
        </w:rPr>
        <w:t xml:space="preserve"> System.Threading.Tasks;</w:t>
      </w:r>
    </w:p>
    <w:p w14:paraId="70BE1FD0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48D7744F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FF"/>
          <w:sz w:val="20"/>
        </w:rPr>
        <w:t>namespace</w:t>
      </w:r>
      <w:r w:rsidRPr="004A63BE">
        <w:rPr>
          <w:rFonts w:ascii="Courier New" w:hAnsi="Courier New" w:cs="Courier New"/>
          <w:color w:val="000000"/>
          <w:sz w:val="20"/>
        </w:rPr>
        <w:t xml:space="preserve"> _13_uzduotis</w:t>
      </w:r>
    </w:p>
    <w:p w14:paraId="0C95DD62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>{</w:t>
      </w:r>
    </w:p>
    <w:p w14:paraId="6C5AB48B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</w:t>
      </w:r>
      <w:r w:rsidRPr="004A63BE">
        <w:rPr>
          <w:rFonts w:ascii="Courier New" w:hAnsi="Courier New" w:cs="Courier New"/>
          <w:color w:val="008000"/>
          <w:sz w:val="20"/>
        </w:rPr>
        <w:t>//Class that calculates given information and forms lists</w:t>
      </w:r>
    </w:p>
    <w:p w14:paraId="6ECD1E52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</w:t>
      </w:r>
      <w:r w:rsidRPr="004A63BE">
        <w:rPr>
          <w:rFonts w:ascii="Courier New" w:hAnsi="Courier New" w:cs="Courier New"/>
          <w:color w:val="0000FF"/>
          <w:sz w:val="20"/>
        </w:rPr>
        <w:t>class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2B91AF"/>
          <w:sz w:val="20"/>
        </w:rPr>
        <w:t>TaskUtils</w:t>
      </w:r>
    </w:p>
    <w:p w14:paraId="4E112A4C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{</w:t>
      </w:r>
    </w:p>
    <w:p w14:paraId="03907EDA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&lt;summary&gt;</w:t>
      </w:r>
    </w:p>
    <w:p w14:paraId="595F317C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Creates a list to disperse the information</w:t>
      </w:r>
    </w:p>
    <w:p w14:paraId="33FA360B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&lt;/summary&gt;</w:t>
      </w:r>
    </w:p>
    <w:p w14:paraId="20F80F3A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</w:rPr>
        <w:t>players</w:t>
      </w:r>
      <w:r w:rsidRPr="004A63BE">
        <w:rPr>
          <w:rFonts w:ascii="Courier New" w:hAnsi="Courier New" w:cs="Courier New"/>
          <w:color w:val="808080"/>
          <w:sz w:val="20"/>
        </w:rPr>
        <w:t>"&gt;</w:t>
      </w:r>
      <w:r w:rsidRPr="004A63BE">
        <w:rPr>
          <w:rFonts w:ascii="Courier New" w:hAnsi="Courier New" w:cs="Courier New"/>
          <w:color w:val="008000"/>
          <w:sz w:val="20"/>
        </w:rPr>
        <w:t>Array of players</w:t>
      </w:r>
      <w:r w:rsidRPr="004A63BE">
        <w:rPr>
          <w:rFonts w:ascii="Courier New" w:hAnsi="Courier New" w:cs="Courier New"/>
          <w:color w:val="808080"/>
          <w:sz w:val="20"/>
        </w:rPr>
        <w:t>&lt;/param&gt;</w:t>
      </w:r>
    </w:p>
    <w:p w14:paraId="676CE5A1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&lt;returns&gt;</w:t>
      </w:r>
      <w:r w:rsidRPr="004A63BE">
        <w:rPr>
          <w:rFonts w:ascii="Courier New" w:hAnsi="Courier New" w:cs="Courier New"/>
          <w:color w:val="008000"/>
          <w:sz w:val="20"/>
        </w:rPr>
        <w:t>Formated list</w:t>
      </w:r>
      <w:r w:rsidRPr="004A63BE">
        <w:rPr>
          <w:rFonts w:ascii="Courier New" w:hAnsi="Courier New" w:cs="Courier New"/>
          <w:color w:val="808080"/>
          <w:sz w:val="20"/>
        </w:rPr>
        <w:t>&lt;/returns&gt;</w:t>
      </w:r>
    </w:p>
    <w:p w14:paraId="57B24F38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</w:t>
      </w:r>
      <w:r w:rsidRPr="004A63BE">
        <w:rPr>
          <w:rFonts w:ascii="Courier New" w:hAnsi="Courier New" w:cs="Courier New"/>
          <w:color w:val="0000FF"/>
          <w:sz w:val="20"/>
        </w:rPr>
        <w:t>public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static</w:t>
      </w:r>
      <w:r w:rsidRPr="004A63BE">
        <w:rPr>
          <w:rFonts w:ascii="Courier New" w:hAnsi="Courier New" w:cs="Courier New"/>
          <w:color w:val="000000"/>
          <w:sz w:val="20"/>
        </w:rPr>
        <w:t xml:space="preserve"> List&lt;Player&gt; Youngest(List&lt;Player&gt; players) </w:t>
      </w:r>
    </w:p>
    <w:p w14:paraId="6E95E93D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{</w:t>
      </w:r>
    </w:p>
    <w:p w14:paraId="0821B775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List&lt;Player&gt; youngest = </w:t>
      </w:r>
      <w:r w:rsidRPr="004A63BE">
        <w:rPr>
          <w:rFonts w:ascii="Courier New" w:hAnsi="Courier New" w:cs="Courier New"/>
          <w:color w:val="0000FF"/>
          <w:sz w:val="20"/>
        </w:rPr>
        <w:t>new</w:t>
      </w:r>
      <w:r w:rsidRPr="004A63BE">
        <w:rPr>
          <w:rFonts w:ascii="Courier New" w:hAnsi="Courier New" w:cs="Courier New"/>
          <w:color w:val="000000"/>
          <w:sz w:val="20"/>
        </w:rPr>
        <w:t xml:space="preserve"> List&lt;Player&gt;();</w:t>
      </w:r>
    </w:p>
    <w:p w14:paraId="1087C55E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Player age = players[0];</w:t>
      </w:r>
    </w:p>
    <w:p w14:paraId="43AB7406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</w:rPr>
        <w:t>for</w:t>
      </w:r>
      <w:r w:rsidRPr="004A63BE">
        <w:rPr>
          <w:rFonts w:ascii="Courier New" w:hAnsi="Courier New" w:cs="Courier New"/>
          <w:color w:val="000000"/>
          <w:sz w:val="20"/>
        </w:rPr>
        <w:t xml:space="preserve"> (</w:t>
      </w:r>
      <w:r w:rsidRPr="004A63BE">
        <w:rPr>
          <w:rFonts w:ascii="Courier New" w:hAnsi="Courier New" w:cs="Courier New"/>
          <w:color w:val="0000FF"/>
          <w:sz w:val="20"/>
        </w:rPr>
        <w:t>int</w:t>
      </w:r>
      <w:r w:rsidRPr="004A63BE">
        <w:rPr>
          <w:rFonts w:ascii="Courier New" w:hAnsi="Courier New" w:cs="Courier New"/>
          <w:color w:val="000000"/>
          <w:sz w:val="20"/>
        </w:rPr>
        <w:t xml:space="preserve"> i = 1; i &lt; players.Count; i++)</w:t>
      </w:r>
    </w:p>
    <w:p w14:paraId="238EF1F5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{</w:t>
      </w:r>
    </w:p>
    <w:p w14:paraId="3DE50D6F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4A63BE">
        <w:rPr>
          <w:rFonts w:ascii="Courier New" w:hAnsi="Courier New" w:cs="Courier New"/>
          <w:color w:val="0000FF"/>
          <w:sz w:val="20"/>
        </w:rPr>
        <w:t>if</w:t>
      </w:r>
      <w:r w:rsidRPr="004A63BE">
        <w:rPr>
          <w:rFonts w:ascii="Courier New" w:hAnsi="Courier New" w:cs="Courier New"/>
          <w:color w:val="000000"/>
          <w:sz w:val="20"/>
        </w:rPr>
        <w:t xml:space="preserve"> (DateTime.Compare(players[i].BirthDate, age.BirthDate) &gt; 0) </w:t>
      </w:r>
      <w:r w:rsidRPr="004A63BE">
        <w:rPr>
          <w:rFonts w:ascii="Courier New" w:hAnsi="Courier New" w:cs="Courier New"/>
          <w:color w:val="008000"/>
          <w:sz w:val="20"/>
        </w:rPr>
        <w:t>//Searching for earliest DateTime information</w:t>
      </w:r>
    </w:p>
    <w:p w14:paraId="17413577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{</w:t>
      </w:r>
    </w:p>
    <w:p w14:paraId="3BACDD6A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    age = players[i];</w:t>
      </w:r>
    </w:p>
    <w:p w14:paraId="71B6F469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}</w:t>
      </w:r>
    </w:p>
    <w:p w14:paraId="12CB563C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}</w:t>
      </w:r>
    </w:p>
    <w:p w14:paraId="1DB7F977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</w:rPr>
        <w:t>for</w:t>
      </w:r>
      <w:r w:rsidRPr="004A63BE">
        <w:rPr>
          <w:rFonts w:ascii="Courier New" w:hAnsi="Courier New" w:cs="Courier New"/>
          <w:color w:val="000000"/>
          <w:sz w:val="20"/>
        </w:rPr>
        <w:t xml:space="preserve"> (</w:t>
      </w:r>
      <w:r w:rsidRPr="004A63BE">
        <w:rPr>
          <w:rFonts w:ascii="Courier New" w:hAnsi="Courier New" w:cs="Courier New"/>
          <w:color w:val="0000FF"/>
          <w:sz w:val="20"/>
        </w:rPr>
        <w:t>int</w:t>
      </w:r>
      <w:r w:rsidRPr="004A63BE">
        <w:rPr>
          <w:rFonts w:ascii="Courier New" w:hAnsi="Courier New" w:cs="Courier New"/>
          <w:color w:val="000000"/>
          <w:sz w:val="20"/>
        </w:rPr>
        <w:t xml:space="preserve"> i = 0; i &lt; players.Count; i++)</w:t>
      </w:r>
    </w:p>
    <w:p w14:paraId="35EA1084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{</w:t>
      </w:r>
    </w:p>
    <w:p w14:paraId="6F8859F6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4A63BE">
        <w:rPr>
          <w:rFonts w:ascii="Courier New" w:hAnsi="Courier New" w:cs="Courier New"/>
          <w:color w:val="0000FF"/>
          <w:sz w:val="20"/>
        </w:rPr>
        <w:t>if</w:t>
      </w:r>
      <w:r w:rsidRPr="004A63BE">
        <w:rPr>
          <w:rFonts w:ascii="Courier New" w:hAnsi="Courier New" w:cs="Courier New"/>
          <w:color w:val="000000"/>
          <w:sz w:val="20"/>
        </w:rPr>
        <w:t xml:space="preserve"> (age.BirthDate == players[i].BirthDate) </w:t>
      </w:r>
      <w:r w:rsidRPr="004A63BE">
        <w:rPr>
          <w:rFonts w:ascii="Courier New" w:hAnsi="Courier New" w:cs="Courier New"/>
          <w:color w:val="008000"/>
          <w:sz w:val="20"/>
        </w:rPr>
        <w:t>//Comparing ealiest DateTime information to player birth date</w:t>
      </w:r>
    </w:p>
    <w:p w14:paraId="5CF0338B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{</w:t>
      </w:r>
    </w:p>
    <w:p w14:paraId="05F63B09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    youngest.Add(players[i]);</w:t>
      </w:r>
    </w:p>
    <w:p w14:paraId="52436C16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}</w:t>
      </w:r>
    </w:p>
    <w:p w14:paraId="7F965B16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}</w:t>
      </w:r>
    </w:p>
    <w:p w14:paraId="463145B1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</w:rPr>
        <w:t>return</w:t>
      </w:r>
      <w:r w:rsidRPr="004A63BE">
        <w:rPr>
          <w:rFonts w:ascii="Courier New" w:hAnsi="Courier New" w:cs="Courier New"/>
          <w:color w:val="000000"/>
          <w:sz w:val="20"/>
        </w:rPr>
        <w:t xml:space="preserve"> youngest;</w:t>
      </w:r>
    </w:p>
    <w:p w14:paraId="6B4B63F3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}</w:t>
      </w:r>
    </w:p>
    <w:p w14:paraId="46465A83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140B2989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&lt;summary&gt;</w:t>
      </w:r>
    </w:p>
    <w:p w14:paraId="0B452D5C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Creates a list to disperse the information</w:t>
      </w:r>
    </w:p>
    <w:p w14:paraId="77E9EBEC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&lt;/summary&gt;</w:t>
      </w:r>
    </w:p>
    <w:p w14:paraId="640CC434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</w:rPr>
        <w:t>players</w:t>
      </w:r>
      <w:r w:rsidRPr="004A63BE">
        <w:rPr>
          <w:rFonts w:ascii="Courier New" w:hAnsi="Courier New" w:cs="Courier New"/>
          <w:color w:val="808080"/>
          <w:sz w:val="20"/>
        </w:rPr>
        <w:t>"&gt;</w:t>
      </w:r>
      <w:r w:rsidRPr="004A63BE">
        <w:rPr>
          <w:rFonts w:ascii="Courier New" w:hAnsi="Courier New" w:cs="Courier New"/>
          <w:color w:val="008000"/>
          <w:sz w:val="20"/>
        </w:rPr>
        <w:t>Array of players</w:t>
      </w:r>
      <w:r w:rsidRPr="004A63BE">
        <w:rPr>
          <w:rFonts w:ascii="Courier New" w:hAnsi="Courier New" w:cs="Courier New"/>
          <w:color w:val="808080"/>
          <w:sz w:val="20"/>
        </w:rPr>
        <w:t>&lt;/param&gt;</w:t>
      </w:r>
    </w:p>
    <w:p w14:paraId="58CFE850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</w:rPr>
        <w:t>team</w:t>
      </w:r>
      <w:r w:rsidRPr="004A63BE">
        <w:rPr>
          <w:rFonts w:ascii="Courier New" w:hAnsi="Courier New" w:cs="Courier New"/>
          <w:color w:val="808080"/>
          <w:sz w:val="20"/>
        </w:rPr>
        <w:t>"&gt;</w:t>
      </w:r>
      <w:r w:rsidRPr="004A63BE">
        <w:rPr>
          <w:rFonts w:ascii="Courier New" w:hAnsi="Courier New" w:cs="Courier New"/>
          <w:color w:val="008000"/>
          <w:sz w:val="20"/>
        </w:rPr>
        <w:t>string representing a team</w:t>
      </w:r>
      <w:r w:rsidRPr="004A63BE">
        <w:rPr>
          <w:rFonts w:ascii="Courier New" w:hAnsi="Courier New" w:cs="Courier New"/>
          <w:color w:val="808080"/>
          <w:sz w:val="20"/>
        </w:rPr>
        <w:t>&lt;/param&gt;</w:t>
      </w:r>
    </w:p>
    <w:p w14:paraId="3B1034B5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&lt;returns&gt;</w:t>
      </w:r>
      <w:r w:rsidRPr="004A63BE">
        <w:rPr>
          <w:rFonts w:ascii="Courier New" w:hAnsi="Courier New" w:cs="Courier New"/>
          <w:color w:val="008000"/>
          <w:sz w:val="20"/>
        </w:rPr>
        <w:t>Formated list</w:t>
      </w:r>
      <w:r w:rsidRPr="004A63BE">
        <w:rPr>
          <w:rFonts w:ascii="Courier New" w:hAnsi="Courier New" w:cs="Courier New"/>
          <w:color w:val="808080"/>
          <w:sz w:val="20"/>
        </w:rPr>
        <w:t>&lt;/returns&gt;</w:t>
      </w:r>
    </w:p>
    <w:p w14:paraId="77C2CFF4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</w:rPr>
        <w:t>public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static</w:t>
      </w:r>
      <w:r w:rsidRPr="004A63BE">
        <w:rPr>
          <w:rFonts w:ascii="Courier New" w:hAnsi="Courier New" w:cs="Courier New"/>
          <w:color w:val="000000"/>
          <w:sz w:val="20"/>
        </w:rPr>
        <w:t xml:space="preserve"> List&lt;Player&gt; Zalgiris(List&lt;Player&gt; players, 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 xml:space="preserve"> team)</w:t>
      </w:r>
    </w:p>
    <w:p w14:paraId="07B0B96F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{</w:t>
      </w:r>
    </w:p>
    <w:p w14:paraId="21C6791E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List&lt;Player&gt; InTheTeam = </w:t>
      </w:r>
      <w:r w:rsidRPr="004A63BE">
        <w:rPr>
          <w:rFonts w:ascii="Courier New" w:hAnsi="Courier New" w:cs="Courier New"/>
          <w:color w:val="0000FF"/>
          <w:sz w:val="20"/>
        </w:rPr>
        <w:t>new</w:t>
      </w:r>
      <w:r w:rsidRPr="004A63BE">
        <w:rPr>
          <w:rFonts w:ascii="Courier New" w:hAnsi="Courier New" w:cs="Courier New"/>
          <w:color w:val="000000"/>
          <w:sz w:val="20"/>
        </w:rPr>
        <w:t xml:space="preserve"> List&lt;Player&gt;();</w:t>
      </w:r>
    </w:p>
    <w:p w14:paraId="56214AAA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</w:rPr>
        <w:t>foreach</w:t>
      </w:r>
      <w:r w:rsidRPr="004A63BE">
        <w:rPr>
          <w:rFonts w:ascii="Courier New" w:hAnsi="Courier New" w:cs="Courier New"/>
          <w:color w:val="000000"/>
          <w:sz w:val="20"/>
        </w:rPr>
        <w:t xml:space="preserve"> (Player player </w:t>
      </w:r>
      <w:r w:rsidRPr="004A63BE">
        <w:rPr>
          <w:rFonts w:ascii="Courier New" w:hAnsi="Courier New" w:cs="Courier New"/>
          <w:color w:val="0000FF"/>
          <w:sz w:val="20"/>
        </w:rPr>
        <w:t>in</w:t>
      </w:r>
      <w:r w:rsidRPr="004A63BE">
        <w:rPr>
          <w:rFonts w:ascii="Courier New" w:hAnsi="Courier New" w:cs="Courier New"/>
          <w:color w:val="000000"/>
          <w:sz w:val="20"/>
        </w:rPr>
        <w:t xml:space="preserve"> players)</w:t>
      </w:r>
    </w:p>
    <w:p w14:paraId="563A42A2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{</w:t>
      </w:r>
    </w:p>
    <w:p w14:paraId="141B29C1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4A63BE">
        <w:rPr>
          <w:rFonts w:ascii="Courier New" w:hAnsi="Courier New" w:cs="Courier New"/>
          <w:color w:val="0000FF"/>
          <w:sz w:val="20"/>
        </w:rPr>
        <w:t>if</w:t>
      </w:r>
      <w:r w:rsidRPr="004A63BE">
        <w:rPr>
          <w:rFonts w:ascii="Courier New" w:hAnsi="Courier New" w:cs="Courier New"/>
          <w:color w:val="000000"/>
          <w:sz w:val="20"/>
        </w:rPr>
        <w:t xml:space="preserve"> (player.Club.Equals(team))</w:t>
      </w:r>
    </w:p>
    <w:p w14:paraId="711D8FFA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lastRenderedPageBreak/>
        <w:t xml:space="preserve">                {</w:t>
      </w:r>
    </w:p>
    <w:p w14:paraId="162952DF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    InTheTeam.Add(player);</w:t>
      </w:r>
    </w:p>
    <w:p w14:paraId="4A5D01F6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}</w:t>
      </w:r>
    </w:p>
    <w:p w14:paraId="6D21291C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}</w:t>
      </w:r>
    </w:p>
    <w:p w14:paraId="2C3302D8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</w:rPr>
        <w:t>return</w:t>
      </w:r>
      <w:r w:rsidRPr="004A63BE">
        <w:rPr>
          <w:rFonts w:ascii="Courier New" w:hAnsi="Courier New" w:cs="Courier New"/>
          <w:color w:val="000000"/>
          <w:sz w:val="20"/>
        </w:rPr>
        <w:t xml:space="preserve"> InTheTeam;</w:t>
      </w:r>
    </w:p>
    <w:p w14:paraId="3C00F30F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}</w:t>
      </w:r>
    </w:p>
    <w:p w14:paraId="0B795115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482842CF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&lt;summary&gt;</w:t>
      </w:r>
    </w:p>
    <w:p w14:paraId="4B97D12C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Creates a list to disperse the information</w:t>
      </w:r>
    </w:p>
    <w:p w14:paraId="1A4053E3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&lt;/summary&gt;</w:t>
      </w:r>
    </w:p>
    <w:p w14:paraId="30DEE935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</w:rPr>
        <w:t>players</w:t>
      </w:r>
      <w:r w:rsidRPr="004A63BE">
        <w:rPr>
          <w:rFonts w:ascii="Courier New" w:hAnsi="Courier New" w:cs="Courier New"/>
          <w:color w:val="808080"/>
          <w:sz w:val="20"/>
        </w:rPr>
        <w:t>"&gt;</w:t>
      </w:r>
      <w:r w:rsidRPr="004A63BE">
        <w:rPr>
          <w:rFonts w:ascii="Courier New" w:hAnsi="Courier New" w:cs="Courier New"/>
          <w:color w:val="008000"/>
          <w:sz w:val="20"/>
        </w:rPr>
        <w:t>Array of players</w:t>
      </w:r>
      <w:r w:rsidRPr="004A63BE">
        <w:rPr>
          <w:rFonts w:ascii="Courier New" w:hAnsi="Courier New" w:cs="Courier New"/>
          <w:color w:val="808080"/>
          <w:sz w:val="20"/>
        </w:rPr>
        <w:t>&lt;/param&gt;</w:t>
      </w:r>
    </w:p>
    <w:p w14:paraId="72A56381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</w:rPr>
        <w:t>///</w:t>
      </w:r>
      <w:r w:rsidRPr="004A63BE">
        <w:rPr>
          <w:rFonts w:ascii="Courier New" w:hAnsi="Courier New" w:cs="Courier New"/>
          <w:color w:val="008000"/>
          <w:sz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</w:rPr>
        <w:t>&lt;returns&gt;</w:t>
      </w:r>
      <w:r w:rsidRPr="004A63BE">
        <w:rPr>
          <w:rFonts w:ascii="Courier New" w:hAnsi="Courier New" w:cs="Courier New"/>
          <w:color w:val="008000"/>
          <w:sz w:val="20"/>
        </w:rPr>
        <w:t>Formated list</w:t>
      </w:r>
      <w:r w:rsidRPr="004A63BE">
        <w:rPr>
          <w:rFonts w:ascii="Courier New" w:hAnsi="Courier New" w:cs="Courier New"/>
          <w:color w:val="808080"/>
          <w:sz w:val="20"/>
        </w:rPr>
        <w:t>&lt;/returns&gt;</w:t>
      </w:r>
    </w:p>
    <w:p w14:paraId="4DE7301E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</w:rPr>
        <w:t>public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static</w:t>
      </w:r>
      <w:r w:rsidRPr="004A63BE">
        <w:rPr>
          <w:rFonts w:ascii="Courier New" w:hAnsi="Courier New" w:cs="Courier New"/>
          <w:color w:val="000000"/>
          <w:sz w:val="20"/>
        </w:rPr>
        <w:t xml:space="preserve"> List&lt;Player&gt; CelebratesBirthDays(List&lt;Player&gt; players)</w:t>
      </w:r>
    </w:p>
    <w:p w14:paraId="392DCA3D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{</w:t>
      </w:r>
    </w:p>
    <w:p w14:paraId="2CB449BF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List&lt;Player&gt; Celebrates = </w:t>
      </w:r>
      <w:r w:rsidRPr="004A63BE">
        <w:rPr>
          <w:rFonts w:ascii="Courier New" w:hAnsi="Courier New" w:cs="Courier New"/>
          <w:color w:val="0000FF"/>
          <w:sz w:val="20"/>
        </w:rPr>
        <w:t>new</w:t>
      </w:r>
      <w:r w:rsidRPr="004A63BE">
        <w:rPr>
          <w:rFonts w:ascii="Courier New" w:hAnsi="Courier New" w:cs="Courier New"/>
          <w:color w:val="000000"/>
          <w:sz w:val="20"/>
        </w:rPr>
        <w:t xml:space="preserve"> List&lt;Player&gt;();</w:t>
      </w:r>
    </w:p>
    <w:p w14:paraId="1B7DF816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DateTime DateBegining = </w:t>
      </w:r>
      <w:r w:rsidRPr="004A63BE">
        <w:rPr>
          <w:rFonts w:ascii="Courier New" w:hAnsi="Courier New" w:cs="Courier New"/>
          <w:color w:val="0000FF"/>
          <w:sz w:val="20"/>
        </w:rPr>
        <w:t>new</w:t>
      </w:r>
      <w:r w:rsidRPr="004A63BE">
        <w:rPr>
          <w:rFonts w:ascii="Courier New" w:hAnsi="Courier New" w:cs="Courier New"/>
          <w:color w:val="000000"/>
          <w:sz w:val="20"/>
        </w:rPr>
        <w:t xml:space="preserve"> DateTime(DateTime.Now.Year, 7, 20); </w:t>
      </w:r>
      <w:r w:rsidRPr="004A63BE">
        <w:rPr>
          <w:rFonts w:ascii="Courier New" w:hAnsi="Courier New" w:cs="Courier New"/>
          <w:color w:val="008000"/>
          <w:sz w:val="20"/>
        </w:rPr>
        <w:t>//Intodusing new DateTime variable</w:t>
      </w:r>
    </w:p>
    <w:p w14:paraId="4AA31359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DateTime DateEnding = </w:t>
      </w:r>
      <w:r w:rsidRPr="004A63BE">
        <w:rPr>
          <w:rFonts w:ascii="Courier New" w:hAnsi="Courier New" w:cs="Courier New"/>
          <w:color w:val="0000FF"/>
          <w:sz w:val="20"/>
        </w:rPr>
        <w:t>new</w:t>
      </w:r>
      <w:r w:rsidRPr="004A63BE">
        <w:rPr>
          <w:rFonts w:ascii="Courier New" w:hAnsi="Courier New" w:cs="Courier New"/>
          <w:color w:val="000000"/>
          <w:sz w:val="20"/>
        </w:rPr>
        <w:t xml:space="preserve"> DateTime(DateTime.Now.Year, 9, 3); </w:t>
      </w:r>
      <w:r w:rsidRPr="004A63BE">
        <w:rPr>
          <w:rFonts w:ascii="Courier New" w:hAnsi="Courier New" w:cs="Courier New"/>
          <w:color w:val="008000"/>
          <w:sz w:val="20"/>
        </w:rPr>
        <w:t>//Intodusing new DateTime variable</w:t>
      </w:r>
    </w:p>
    <w:p w14:paraId="6D2A0F60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</w:rPr>
        <w:t>foreach</w:t>
      </w:r>
      <w:r w:rsidRPr="004A63BE">
        <w:rPr>
          <w:rFonts w:ascii="Courier New" w:hAnsi="Courier New" w:cs="Courier New"/>
          <w:color w:val="000000"/>
          <w:sz w:val="20"/>
        </w:rPr>
        <w:t xml:space="preserve"> (Player player </w:t>
      </w:r>
      <w:r w:rsidRPr="004A63BE">
        <w:rPr>
          <w:rFonts w:ascii="Courier New" w:hAnsi="Courier New" w:cs="Courier New"/>
          <w:color w:val="0000FF"/>
          <w:sz w:val="20"/>
        </w:rPr>
        <w:t>in</w:t>
      </w:r>
      <w:r w:rsidRPr="004A63BE">
        <w:rPr>
          <w:rFonts w:ascii="Courier New" w:hAnsi="Courier New" w:cs="Courier New"/>
          <w:color w:val="000000"/>
          <w:sz w:val="20"/>
        </w:rPr>
        <w:t xml:space="preserve"> players)</w:t>
      </w:r>
    </w:p>
    <w:p w14:paraId="019CD21C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{</w:t>
      </w:r>
    </w:p>
    <w:p w14:paraId="783535F0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4A63BE">
        <w:rPr>
          <w:rFonts w:ascii="Courier New" w:hAnsi="Courier New" w:cs="Courier New"/>
          <w:color w:val="0000FF"/>
          <w:sz w:val="20"/>
        </w:rPr>
        <w:t>if</w:t>
      </w:r>
      <w:r w:rsidRPr="004A63BE">
        <w:rPr>
          <w:rFonts w:ascii="Courier New" w:hAnsi="Courier New" w:cs="Courier New"/>
          <w:color w:val="000000"/>
          <w:sz w:val="20"/>
        </w:rPr>
        <w:t xml:space="preserve"> (player.BirthDate.DayOfYear &gt;= DateBegining.DayOfYear &amp;&amp; player.BirthDate.DayOfYear &lt;= DateEnding.DayOfYear) </w:t>
      </w:r>
      <w:r w:rsidRPr="004A63BE">
        <w:rPr>
          <w:rFonts w:ascii="Courier New" w:hAnsi="Courier New" w:cs="Courier New"/>
          <w:color w:val="008000"/>
          <w:sz w:val="20"/>
        </w:rPr>
        <w:t>//Converting DateTime information to values and then comparing them</w:t>
      </w:r>
    </w:p>
    <w:p w14:paraId="2C633A1E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{</w:t>
      </w:r>
    </w:p>
    <w:p w14:paraId="75B94E90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    Celebrates.Add(player);</w:t>
      </w:r>
    </w:p>
    <w:p w14:paraId="6107D6F5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    }</w:t>
      </w:r>
    </w:p>
    <w:p w14:paraId="04CE5D88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}</w:t>
      </w:r>
    </w:p>
    <w:p w14:paraId="7BE6ECCA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</w:rPr>
        <w:t>return</w:t>
      </w:r>
      <w:r w:rsidRPr="004A63BE">
        <w:rPr>
          <w:rFonts w:ascii="Courier New" w:hAnsi="Courier New" w:cs="Courier New"/>
          <w:color w:val="000000"/>
          <w:sz w:val="20"/>
        </w:rPr>
        <w:t xml:space="preserve"> Celebrates;</w:t>
      </w:r>
    </w:p>
    <w:p w14:paraId="6516FF09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}</w:t>
      </w:r>
    </w:p>
    <w:p w14:paraId="3E42EDA3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8A3593D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}</w:t>
      </w:r>
    </w:p>
    <w:p w14:paraId="1DA33687" w14:textId="77777777" w:rsidR="00CE5F99" w:rsidRDefault="00CE5F99" w:rsidP="00CE5F99">
      <w:pPr>
        <w:pStyle w:val="Programostekstas"/>
        <w:rPr>
          <w:rFonts w:cs="Courier New"/>
          <w:color w:val="000000"/>
        </w:rPr>
      </w:pPr>
      <w:r w:rsidRPr="004A63BE">
        <w:rPr>
          <w:rFonts w:cs="Courier New"/>
          <w:color w:val="000000"/>
        </w:rPr>
        <w:t>}</w:t>
      </w:r>
    </w:p>
    <w:p w14:paraId="5C53B354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FF"/>
          <w:sz w:val="20"/>
        </w:rPr>
        <w:t>using</w:t>
      </w:r>
      <w:r w:rsidRPr="004A63BE">
        <w:rPr>
          <w:rFonts w:ascii="Courier New" w:hAnsi="Courier New" w:cs="Courier New"/>
          <w:color w:val="000000"/>
          <w:sz w:val="20"/>
        </w:rPr>
        <w:t xml:space="preserve"> System;</w:t>
      </w:r>
    </w:p>
    <w:p w14:paraId="12137230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FF"/>
          <w:sz w:val="20"/>
        </w:rPr>
        <w:t>using</w:t>
      </w:r>
      <w:r w:rsidRPr="004A63BE">
        <w:rPr>
          <w:rFonts w:ascii="Courier New" w:hAnsi="Courier New" w:cs="Courier New"/>
          <w:color w:val="000000"/>
          <w:sz w:val="20"/>
        </w:rPr>
        <w:t xml:space="preserve"> System.Collections.Generic;</w:t>
      </w:r>
    </w:p>
    <w:p w14:paraId="0F1058A8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FF"/>
          <w:sz w:val="20"/>
        </w:rPr>
        <w:t>using</w:t>
      </w:r>
      <w:r w:rsidRPr="004A63BE">
        <w:rPr>
          <w:rFonts w:ascii="Courier New" w:hAnsi="Courier New" w:cs="Courier New"/>
          <w:color w:val="000000"/>
          <w:sz w:val="20"/>
        </w:rPr>
        <w:t xml:space="preserve"> System.Linq;</w:t>
      </w:r>
    </w:p>
    <w:p w14:paraId="0125E7DF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FF"/>
          <w:sz w:val="20"/>
        </w:rPr>
        <w:t>using</w:t>
      </w:r>
      <w:r w:rsidRPr="004A63BE">
        <w:rPr>
          <w:rFonts w:ascii="Courier New" w:hAnsi="Courier New" w:cs="Courier New"/>
          <w:color w:val="000000"/>
          <w:sz w:val="20"/>
        </w:rPr>
        <w:t xml:space="preserve"> System.Text;</w:t>
      </w:r>
    </w:p>
    <w:p w14:paraId="263D0A63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FF"/>
          <w:sz w:val="20"/>
        </w:rPr>
        <w:t>using</w:t>
      </w:r>
      <w:r w:rsidRPr="004A63BE">
        <w:rPr>
          <w:rFonts w:ascii="Courier New" w:hAnsi="Courier New" w:cs="Courier New"/>
          <w:color w:val="000000"/>
          <w:sz w:val="20"/>
        </w:rPr>
        <w:t xml:space="preserve"> System.IO;</w:t>
      </w:r>
    </w:p>
    <w:p w14:paraId="0EC45089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FF"/>
          <w:sz w:val="20"/>
        </w:rPr>
        <w:t>using</w:t>
      </w:r>
      <w:r w:rsidRPr="004A63BE">
        <w:rPr>
          <w:rFonts w:ascii="Courier New" w:hAnsi="Courier New" w:cs="Courier New"/>
          <w:color w:val="000000"/>
          <w:sz w:val="20"/>
        </w:rPr>
        <w:t xml:space="preserve"> System.Threading.Tasks;</w:t>
      </w:r>
    </w:p>
    <w:p w14:paraId="1C524B36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8000"/>
          <w:sz w:val="20"/>
        </w:rPr>
        <w:t>//Main function of this program is to do all kinds of calculations with different basketball players information</w:t>
      </w:r>
    </w:p>
    <w:p w14:paraId="1C1C11A0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7BDCEF64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8000"/>
          <w:sz w:val="20"/>
        </w:rPr>
        <w:t>//Vytenis Kriščiūnas</w:t>
      </w:r>
    </w:p>
    <w:p w14:paraId="65D8C3BA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47D9AA7C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FF"/>
          <w:sz w:val="20"/>
        </w:rPr>
        <w:t>namespace</w:t>
      </w:r>
      <w:r w:rsidRPr="004A63BE">
        <w:rPr>
          <w:rFonts w:ascii="Courier New" w:hAnsi="Courier New" w:cs="Courier New"/>
          <w:color w:val="000000"/>
          <w:sz w:val="20"/>
        </w:rPr>
        <w:t xml:space="preserve"> _13_uzduotis</w:t>
      </w:r>
    </w:p>
    <w:p w14:paraId="046E30D1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>{</w:t>
      </w:r>
    </w:p>
    <w:p w14:paraId="12536645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</w:t>
      </w:r>
      <w:r w:rsidRPr="004A63BE">
        <w:rPr>
          <w:rFonts w:ascii="Courier New" w:hAnsi="Courier New" w:cs="Courier New"/>
          <w:color w:val="008000"/>
          <w:sz w:val="20"/>
        </w:rPr>
        <w:t>//Main class</w:t>
      </w:r>
    </w:p>
    <w:p w14:paraId="24871C37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</w:t>
      </w:r>
      <w:r w:rsidRPr="004A63BE">
        <w:rPr>
          <w:rFonts w:ascii="Courier New" w:hAnsi="Courier New" w:cs="Courier New"/>
          <w:color w:val="0000FF"/>
          <w:sz w:val="20"/>
        </w:rPr>
        <w:t>class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2B91AF"/>
          <w:sz w:val="20"/>
        </w:rPr>
        <w:t>Program</w:t>
      </w:r>
    </w:p>
    <w:p w14:paraId="6E5237D4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{</w:t>
      </w:r>
    </w:p>
    <w:p w14:paraId="6334B5A7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</w:rPr>
        <w:t>const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 xml:space="preserve"> CFd = </w:t>
      </w:r>
      <w:r w:rsidRPr="004A63BE">
        <w:rPr>
          <w:rFonts w:ascii="Courier New" w:hAnsi="Courier New" w:cs="Courier New"/>
          <w:color w:val="800000"/>
          <w:sz w:val="20"/>
        </w:rPr>
        <w:t>@"Players.txt"</w:t>
      </w:r>
      <w:r w:rsidRPr="004A63BE">
        <w:rPr>
          <w:rFonts w:ascii="Courier New" w:hAnsi="Courier New" w:cs="Courier New"/>
          <w:color w:val="000000"/>
          <w:sz w:val="20"/>
        </w:rPr>
        <w:t xml:space="preserve">; </w:t>
      </w:r>
      <w:r w:rsidRPr="004A63BE">
        <w:rPr>
          <w:rFonts w:ascii="Courier New" w:hAnsi="Courier New" w:cs="Courier New"/>
          <w:color w:val="008000"/>
          <w:sz w:val="20"/>
        </w:rPr>
        <w:t>//Represents a .txt file from which data will be read</w:t>
      </w:r>
    </w:p>
    <w:p w14:paraId="7829A866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</w:rPr>
        <w:t>const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 xml:space="preserve"> CFr1 = </w:t>
      </w:r>
      <w:r w:rsidRPr="004A63BE">
        <w:rPr>
          <w:rFonts w:ascii="Courier New" w:hAnsi="Courier New" w:cs="Courier New"/>
          <w:color w:val="A31515"/>
          <w:sz w:val="20"/>
        </w:rPr>
        <w:t>"Rezults.txt"</w:t>
      </w:r>
      <w:r w:rsidRPr="004A63BE">
        <w:rPr>
          <w:rFonts w:ascii="Courier New" w:hAnsi="Courier New" w:cs="Courier New"/>
          <w:color w:val="000000"/>
          <w:sz w:val="20"/>
        </w:rPr>
        <w:t xml:space="preserve">; </w:t>
      </w:r>
      <w:r w:rsidRPr="004A63BE">
        <w:rPr>
          <w:rFonts w:ascii="Courier New" w:hAnsi="Courier New" w:cs="Courier New"/>
          <w:color w:val="008000"/>
          <w:sz w:val="20"/>
        </w:rPr>
        <w:t>//Represents a .txt file where data will be put</w:t>
      </w:r>
    </w:p>
    <w:p w14:paraId="712E3DFF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</w:rPr>
        <w:t>const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 xml:space="preserve"> CFr2 = </w:t>
      </w:r>
      <w:r w:rsidRPr="004A63BE">
        <w:rPr>
          <w:rFonts w:ascii="Courier New" w:hAnsi="Courier New" w:cs="Courier New"/>
          <w:color w:val="A31515"/>
          <w:sz w:val="20"/>
        </w:rPr>
        <w:t>"Gimtadieniai.csv"</w:t>
      </w:r>
      <w:r w:rsidRPr="004A63BE">
        <w:rPr>
          <w:rFonts w:ascii="Courier New" w:hAnsi="Courier New" w:cs="Courier New"/>
          <w:color w:val="000000"/>
          <w:sz w:val="20"/>
        </w:rPr>
        <w:t xml:space="preserve">; </w:t>
      </w:r>
      <w:r w:rsidRPr="004A63BE">
        <w:rPr>
          <w:rFonts w:ascii="Courier New" w:hAnsi="Courier New" w:cs="Courier New"/>
          <w:color w:val="008000"/>
          <w:sz w:val="20"/>
        </w:rPr>
        <w:t>//Represents a .csv file where data will be put</w:t>
      </w:r>
    </w:p>
    <w:p w14:paraId="160D640A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1AC3859D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</w:rPr>
        <w:t>static</w:t>
      </w:r>
      <w:r w:rsidRPr="004A63BE">
        <w:rPr>
          <w:rFonts w:ascii="Courier New" w:hAnsi="Courier New" w:cs="Courier New"/>
          <w:color w:val="000000"/>
          <w:sz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</w:rPr>
        <w:t>void</w:t>
      </w:r>
      <w:r w:rsidRPr="004A63BE">
        <w:rPr>
          <w:rFonts w:ascii="Courier New" w:hAnsi="Courier New" w:cs="Courier New"/>
          <w:color w:val="000000"/>
          <w:sz w:val="20"/>
        </w:rPr>
        <w:t xml:space="preserve"> Main(</w:t>
      </w:r>
      <w:r w:rsidRPr="004A63BE">
        <w:rPr>
          <w:rFonts w:ascii="Courier New" w:hAnsi="Courier New" w:cs="Courier New"/>
          <w:color w:val="0000FF"/>
          <w:sz w:val="20"/>
        </w:rPr>
        <w:t>string</w:t>
      </w:r>
      <w:r w:rsidRPr="004A63BE">
        <w:rPr>
          <w:rFonts w:ascii="Courier New" w:hAnsi="Courier New" w:cs="Courier New"/>
          <w:color w:val="000000"/>
          <w:sz w:val="20"/>
        </w:rPr>
        <w:t>[] args)</w:t>
      </w:r>
    </w:p>
    <w:p w14:paraId="59E9916E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{</w:t>
      </w:r>
    </w:p>
    <w:p w14:paraId="707D080B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List&lt;Player&gt; allPlayers = InOutUtils.ReadFile(CFd);</w:t>
      </w:r>
    </w:p>
    <w:p w14:paraId="07AA7B18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InOutUtils.PrintToTxt(allPlayers, CFr1);</w:t>
      </w:r>
    </w:p>
    <w:p w14:paraId="32410D2E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4A35FCD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8000"/>
          <w:sz w:val="20"/>
        </w:rPr>
        <w:t>//Finding and printing yougest players</w:t>
      </w:r>
    </w:p>
    <w:p w14:paraId="0A9EF6E5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List&lt;Player&gt; youngest = TaskUtils.Youngest(allPlayers); </w:t>
      </w:r>
    </w:p>
    <w:p w14:paraId="0F72643E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Console.WriteLine(</w:t>
      </w:r>
      <w:r w:rsidRPr="004A63BE">
        <w:rPr>
          <w:rFonts w:ascii="Courier New" w:hAnsi="Courier New" w:cs="Courier New"/>
          <w:color w:val="A31515"/>
          <w:sz w:val="20"/>
        </w:rPr>
        <w:t>"Jauniausi krepšininkai:"</w:t>
      </w:r>
      <w:r w:rsidRPr="004A63BE">
        <w:rPr>
          <w:rFonts w:ascii="Courier New" w:hAnsi="Courier New" w:cs="Courier New"/>
          <w:color w:val="000000"/>
          <w:sz w:val="20"/>
        </w:rPr>
        <w:t>);</w:t>
      </w:r>
    </w:p>
    <w:p w14:paraId="327C6914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lastRenderedPageBreak/>
        <w:t xml:space="preserve">            InOutUtils.PrintYoungestPlayers(youngest);</w:t>
      </w:r>
    </w:p>
    <w:p w14:paraId="69D7F3D6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Console.WriteLine();</w:t>
      </w:r>
    </w:p>
    <w:p w14:paraId="1CB25533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07B540E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8000"/>
          <w:sz w:val="20"/>
        </w:rPr>
        <w:t>//Finding and printing players who play in Žalgiris</w:t>
      </w:r>
    </w:p>
    <w:p w14:paraId="16545E5A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List&lt;Player&gt; inTheTeam = TaskUtils.Zalgiris(allPlayers, </w:t>
      </w:r>
      <w:r w:rsidRPr="004A63BE">
        <w:rPr>
          <w:rFonts w:ascii="Courier New" w:hAnsi="Courier New" w:cs="Courier New"/>
          <w:color w:val="A31515"/>
          <w:sz w:val="20"/>
        </w:rPr>
        <w:t>"Žalgiris"</w:t>
      </w:r>
      <w:r w:rsidRPr="004A63BE">
        <w:rPr>
          <w:rFonts w:ascii="Courier New" w:hAnsi="Courier New" w:cs="Courier New"/>
          <w:color w:val="000000"/>
          <w:sz w:val="20"/>
        </w:rPr>
        <w:t xml:space="preserve">); </w:t>
      </w:r>
    </w:p>
    <w:p w14:paraId="3DB45E31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Console.WriteLine(</w:t>
      </w:r>
      <w:r w:rsidRPr="004A63BE">
        <w:rPr>
          <w:rFonts w:ascii="Courier New" w:hAnsi="Courier New" w:cs="Courier New"/>
          <w:color w:val="A31515"/>
          <w:sz w:val="20"/>
        </w:rPr>
        <w:t>"Krepšininkai žaidę Žalgiryje:"</w:t>
      </w:r>
      <w:r w:rsidRPr="004A63BE">
        <w:rPr>
          <w:rFonts w:ascii="Courier New" w:hAnsi="Courier New" w:cs="Courier New"/>
          <w:color w:val="000000"/>
          <w:sz w:val="20"/>
        </w:rPr>
        <w:t>);</w:t>
      </w:r>
    </w:p>
    <w:p w14:paraId="4B8E4552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InOutUtils.PrintClubPlayers(inTheTeam);</w:t>
      </w:r>
    </w:p>
    <w:p w14:paraId="2C062FE9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Console.WriteLine();</w:t>
      </w:r>
    </w:p>
    <w:p w14:paraId="0468BE50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4159AD2C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</w:t>
      </w:r>
      <w:r w:rsidRPr="004A63BE">
        <w:rPr>
          <w:rFonts w:ascii="Courier New" w:hAnsi="Courier New" w:cs="Courier New"/>
          <w:color w:val="008000"/>
          <w:sz w:val="20"/>
        </w:rPr>
        <w:t>//Printing players who celebrates their birthdays of a given time frame</w:t>
      </w:r>
    </w:p>
    <w:p w14:paraId="28554DF9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List&lt;Player&gt; whoCelebrates = TaskUtils.CelebratesBirthDays(allPlayers);</w:t>
      </w:r>
    </w:p>
    <w:p w14:paraId="6B9D0CE4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    InOutUtils.PrintToCsv(CFr2, whoCelebrates);</w:t>
      </w:r>
    </w:p>
    <w:p w14:paraId="030472F4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5CBAB250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    }</w:t>
      </w:r>
    </w:p>
    <w:p w14:paraId="01577F56" w14:textId="77777777" w:rsidR="00CE5F99" w:rsidRPr="004A63BE" w:rsidRDefault="00CE5F99" w:rsidP="00CE5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4A63BE">
        <w:rPr>
          <w:rFonts w:ascii="Courier New" w:hAnsi="Courier New" w:cs="Courier New"/>
          <w:color w:val="000000"/>
          <w:sz w:val="20"/>
        </w:rPr>
        <w:t xml:space="preserve">    }</w:t>
      </w:r>
    </w:p>
    <w:p w14:paraId="1E352F22" w14:textId="21867408" w:rsidR="002E3EF8" w:rsidRPr="00CE5F99" w:rsidRDefault="00CE5F99" w:rsidP="00531F74">
      <w:pPr>
        <w:pStyle w:val="Programostekstas"/>
        <w:rPr>
          <w:rFonts w:cs="Courier New"/>
        </w:rPr>
      </w:pPr>
      <w:r w:rsidRPr="004A63BE">
        <w:rPr>
          <w:rFonts w:cs="Courier New"/>
          <w:color w:val="000000"/>
        </w:rPr>
        <w:t>}</w:t>
      </w:r>
    </w:p>
    <w:p w14:paraId="795DFA66" w14:textId="77777777" w:rsidR="00844988" w:rsidRPr="00844988" w:rsidRDefault="00844988" w:rsidP="00F16C66">
      <w:pPr>
        <w:pStyle w:val="Heading2"/>
      </w:pPr>
      <w:bookmarkStart w:id="7" w:name="_Toc88511716"/>
      <w:r w:rsidRPr="00844988">
        <w:t>Pradiniai duomenys ir rezultatai</w:t>
      </w:r>
      <w:bookmarkEnd w:id="7"/>
    </w:p>
    <w:p w14:paraId="49BF3F1C" w14:textId="183645BD" w:rsidR="00613C89" w:rsidRPr="00613C89" w:rsidRDefault="00613C89" w:rsidP="00613C89">
      <w:pPr>
        <w:pStyle w:val="Programostekstas"/>
        <w:rPr>
          <w:rFonts w:cs="Courier New"/>
          <w:b/>
          <w:bCs/>
        </w:rPr>
      </w:pPr>
      <w:r w:rsidRPr="00613C89">
        <w:rPr>
          <w:rFonts w:cs="Courier New"/>
          <w:b/>
          <w:bCs/>
        </w:rPr>
        <w:t>Pirmas pavyzdys:</w:t>
      </w:r>
    </w:p>
    <w:p w14:paraId="63673134" w14:textId="115A2161" w:rsidR="00613C89" w:rsidRPr="004A63BE" w:rsidRDefault="00613C89" w:rsidP="00613C89">
      <w:pPr>
        <w:pStyle w:val="Programostekstas"/>
        <w:rPr>
          <w:rFonts w:cs="Courier New"/>
        </w:rPr>
      </w:pPr>
      <w:r w:rsidRPr="004A63BE">
        <w:rPr>
          <w:rFonts w:cs="Courier New"/>
        </w:rPr>
        <w:t>Jonas;Valančiūnas;2002-07-28;180;14;Žalgiris;pakviestas;kapitonas</w:t>
      </w:r>
    </w:p>
    <w:p w14:paraId="08D77A33" w14:textId="77777777" w:rsidR="00613C89" w:rsidRPr="004A63BE" w:rsidRDefault="00613C89" w:rsidP="00613C89">
      <w:pPr>
        <w:pStyle w:val="Programostekstas"/>
        <w:rPr>
          <w:rFonts w:cs="Courier New"/>
        </w:rPr>
      </w:pPr>
      <w:r w:rsidRPr="004A63BE">
        <w:rPr>
          <w:rFonts w:cs="Courier New"/>
        </w:rPr>
        <w:t>Marius;Grigonis;2002-08-28;179;24;Rytas;pakviestas;žaidėjas</w:t>
      </w:r>
    </w:p>
    <w:p w14:paraId="255C0D19" w14:textId="6C65D8CA" w:rsidR="002E3EF8" w:rsidRDefault="002E3EF8" w:rsidP="00A049DD">
      <w:pPr>
        <w:pStyle w:val="Programostekstas"/>
      </w:pPr>
    </w:p>
    <w:p w14:paraId="7259F03B" w14:textId="77777777" w:rsidR="00613C89" w:rsidRPr="004A63BE" w:rsidRDefault="00613C89" w:rsidP="00613C89">
      <w:pPr>
        <w:pStyle w:val="Programostekstas"/>
        <w:rPr>
          <w:rFonts w:cs="Courier New"/>
        </w:rPr>
      </w:pPr>
      <w:r w:rsidRPr="004A63BE">
        <w:rPr>
          <w:rFonts w:cs="Courier New"/>
        </w:rPr>
        <w:t>-------------------------------------------------------------------------------------------------------------------------</w:t>
      </w:r>
    </w:p>
    <w:p w14:paraId="7F61F19A" w14:textId="77777777" w:rsidR="00613C89" w:rsidRPr="004A63BE" w:rsidRDefault="00613C89" w:rsidP="00613C89">
      <w:pPr>
        <w:pStyle w:val="Programostekstas"/>
        <w:rPr>
          <w:rFonts w:cs="Courier New"/>
        </w:rPr>
      </w:pPr>
      <w:r w:rsidRPr="004A63BE">
        <w:rPr>
          <w:rFonts w:cs="Courier New"/>
        </w:rPr>
        <w:t>| Vardas   | Pavardė      | Gimimo data | Žaidėjo ūgis |  Numeris | Klubas   | Ar pakviestas | Komandos kapitonas ar ne |</w:t>
      </w:r>
    </w:p>
    <w:p w14:paraId="6B7EAFFB" w14:textId="77777777" w:rsidR="00613C89" w:rsidRPr="004A63BE" w:rsidRDefault="00613C89" w:rsidP="00613C89">
      <w:pPr>
        <w:pStyle w:val="Programostekstas"/>
        <w:rPr>
          <w:rFonts w:cs="Courier New"/>
        </w:rPr>
      </w:pPr>
      <w:r w:rsidRPr="004A63BE">
        <w:rPr>
          <w:rFonts w:cs="Courier New"/>
        </w:rPr>
        <w:t>-------------------------------------------------------------------------------------------------------------------------</w:t>
      </w:r>
    </w:p>
    <w:p w14:paraId="763226F1" w14:textId="77777777" w:rsidR="00613C89" w:rsidRPr="004A63BE" w:rsidRDefault="00613C89" w:rsidP="00613C89">
      <w:pPr>
        <w:pStyle w:val="Programostekstas"/>
        <w:rPr>
          <w:rFonts w:cs="Courier New"/>
        </w:rPr>
      </w:pPr>
      <w:r w:rsidRPr="004A63BE">
        <w:rPr>
          <w:rFonts w:cs="Courier New"/>
        </w:rPr>
        <w:t>| Jonas    | Valančiūnas  | 2002-07-28  |          180 |       14 | Žalgiris | True          | True                     |</w:t>
      </w:r>
    </w:p>
    <w:p w14:paraId="7D0CE801" w14:textId="77777777" w:rsidR="00613C89" w:rsidRPr="004A63BE" w:rsidRDefault="00613C89" w:rsidP="00613C89">
      <w:pPr>
        <w:pStyle w:val="Programostekstas"/>
        <w:rPr>
          <w:rFonts w:cs="Courier New"/>
        </w:rPr>
      </w:pPr>
      <w:r w:rsidRPr="004A63BE">
        <w:rPr>
          <w:rFonts w:cs="Courier New"/>
        </w:rPr>
        <w:t>| Marius   | Grigonis     | 2002-08-28  |          179 |       24 | Rytas    | True          | False                    |</w:t>
      </w:r>
    </w:p>
    <w:p w14:paraId="732D6353" w14:textId="77777777" w:rsidR="00613C89" w:rsidRDefault="00613C89" w:rsidP="00613C89">
      <w:pPr>
        <w:pStyle w:val="Programostekstas"/>
        <w:rPr>
          <w:rFonts w:cs="Courier New"/>
        </w:rPr>
      </w:pPr>
      <w:r w:rsidRPr="004A63BE">
        <w:rPr>
          <w:rFonts w:cs="Courier New"/>
        </w:rPr>
        <w:t>-------------------------------------------------------------------------------------------------------------------------</w:t>
      </w:r>
    </w:p>
    <w:p w14:paraId="2F4855D3" w14:textId="77777777" w:rsidR="00613C89" w:rsidRDefault="00613C89" w:rsidP="00613C89">
      <w:pPr>
        <w:pStyle w:val="Programostekstas"/>
        <w:rPr>
          <w:rFonts w:cs="Courier New"/>
        </w:rPr>
      </w:pPr>
    </w:p>
    <w:p w14:paraId="05113E12" w14:textId="77777777" w:rsidR="00613C89" w:rsidRPr="004A63BE" w:rsidRDefault="00613C89" w:rsidP="00613C89">
      <w:pPr>
        <w:pStyle w:val="Programostekstas"/>
        <w:rPr>
          <w:rFonts w:cs="Courier New"/>
        </w:rPr>
      </w:pPr>
      <w:r w:rsidRPr="004A63BE">
        <w:rPr>
          <w:rFonts w:cs="Courier New"/>
        </w:rPr>
        <w:t>Jauniausi krepsininkai:</w:t>
      </w:r>
    </w:p>
    <w:p w14:paraId="0186F7C8" w14:textId="77777777" w:rsidR="00613C89" w:rsidRPr="004A63BE" w:rsidRDefault="00613C89" w:rsidP="00613C89">
      <w:pPr>
        <w:pStyle w:val="Programostekstas"/>
        <w:rPr>
          <w:rFonts w:cs="Courier New"/>
        </w:rPr>
      </w:pPr>
      <w:r w:rsidRPr="004A63BE">
        <w:rPr>
          <w:rFonts w:cs="Courier New"/>
        </w:rPr>
        <w:t>Marius;Grigonis;19;24</w:t>
      </w:r>
    </w:p>
    <w:p w14:paraId="31DC72D2" w14:textId="77777777" w:rsidR="00613C89" w:rsidRPr="004A63BE" w:rsidRDefault="00613C89" w:rsidP="00613C89">
      <w:pPr>
        <w:pStyle w:val="Programostekstas"/>
        <w:rPr>
          <w:rFonts w:cs="Courier New"/>
        </w:rPr>
      </w:pPr>
    </w:p>
    <w:p w14:paraId="712DC0D9" w14:textId="77777777" w:rsidR="00613C89" w:rsidRPr="004A63BE" w:rsidRDefault="00613C89" w:rsidP="00613C89">
      <w:pPr>
        <w:pStyle w:val="Programostekstas"/>
        <w:rPr>
          <w:rFonts w:cs="Courier New"/>
        </w:rPr>
      </w:pPr>
      <w:r w:rsidRPr="004A63BE">
        <w:rPr>
          <w:rFonts w:cs="Courier New"/>
        </w:rPr>
        <w:t>Krepsininkai zaide Zalgiryje:</w:t>
      </w:r>
    </w:p>
    <w:p w14:paraId="034C3305" w14:textId="77777777" w:rsidR="00613C89" w:rsidRDefault="00613C89" w:rsidP="00613C89">
      <w:pPr>
        <w:pStyle w:val="Programostekstas"/>
        <w:rPr>
          <w:rFonts w:cs="Courier New"/>
        </w:rPr>
      </w:pPr>
      <w:r w:rsidRPr="004A63BE">
        <w:rPr>
          <w:rFonts w:cs="Courier New"/>
        </w:rPr>
        <w:t>Jonas;Valanciunas;14</w:t>
      </w:r>
    </w:p>
    <w:p w14:paraId="1A3AA60F" w14:textId="6493F078" w:rsidR="00613C89" w:rsidRDefault="00613C89" w:rsidP="00A049DD">
      <w:pPr>
        <w:pStyle w:val="Programostekstas"/>
      </w:pPr>
    </w:p>
    <w:p w14:paraId="5892D631" w14:textId="77777777" w:rsidR="001C6388" w:rsidRDefault="00613C89" w:rsidP="001C6388">
      <w:pPr>
        <w:pStyle w:val="Programostekstas"/>
        <w:keepNext/>
      </w:pPr>
      <w:r>
        <w:rPr>
          <w:noProof/>
        </w:rPr>
        <w:lastRenderedPageBreak/>
        <w:drawing>
          <wp:inline distT="0" distB="0" distL="0" distR="0" wp14:anchorId="1A07BFF4" wp14:editId="13F898DA">
            <wp:extent cx="5956300" cy="340169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40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75FCEE" w14:textId="1A1DC54C" w:rsidR="00613C89" w:rsidRPr="00DC3E03" w:rsidRDefault="001C6388" w:rsidP="001C6388">
      <w:pPr>
        <w:pStyle w:val="Caption"/>
        <w:jc w:val="center"/>
        <w:rPr>
          <w:rFonts w:ascii="Courier New" w:hAnsi="Courier New" w:cs="Courier New"/>
          <w:i w:val="0"/>
          <w:iCs w:val="0"/>
          <w:sz w:val="20"/>
          <w:szCs w:val="20"/>
        </w:rPr>
      </w:pPr>
      <w:r w:rsidRPr="00DC3E03">
        <w:rPr>
          <w:rFonts w:ascii="Courier New" w:hAnsi="Courier New" w:cs="Courier New"/>
          <w:i w:val="0"/>
          <w:iCs w:val="0"/>
          <w:sz w:val="20"/>
          <w:szCs w:val="20"/>
        </w:rPr>
        <w:fldChar w:fldCharType="begin"/>
      </w:r>
      <w:r w:rsidRPr="00DC3E03">
        <w:rPr>
          <w:rFonts w:ascii="Courier New" w:hAnsi="Courier New" w:cs="Courier New"/>
          <w:i w:val="0"/>
          <w:iCs w:val="0"/>
          <w:sz w:val="20"/>
          <w:szCs w:val="20"/>
        </w:rPr>
        <w:instrText xml:space="preserve"> SEQ pav. \* ARABIC </w:instrText>
      </w:r>
      <w:r w:rsidRPr="00DC3E03">
        <w:rPr>
          <w:rFonts w:ascii="Courier New" w:hAnsi="Courier New" w:cs="Courier New"/>
          <w:i w:val="0"/>
          <w:iCs w:val="0"/>
          <w:sz w:val="20"/>
          <w:szCs w:val="20"/>
        </w:rPr>
        <w:fldChar w:fldCharType="separate"/>
      </w:r>
      <w:bookmarkStart w:id="8" w:name="_Toc88511734"/>
      <w:r w:rsidR="00AE5C30">
        <w:rPr>
          <w:rFonts w:ascii="Courier New" w:hAnsi="Courier New" w:cs="Courier New"/>
          <w:i w:val="0"/>
          <w:iCs w:val="0"/>
          <w:noProof/>
          <w:sz w:val="20"/>
          <w:szCs w:val="20"/>
        </w:rPr>
        <w:t>1</w:t>
      </w:r>
      <w:r w:rsidRPr="00DC3E03">
        <w:rPr>
          <w:rFonts w:ascii="Courier New" w:hAnsi="Courier New" w:cs="Courier New"/>
          <w:i w:val="0"/>
          <w:iCs w:val="0"/>
          <w:sz w:val="20"/>
          <w:szCs w:val="20"/>
        </w:rPr>
        <w:fldChar w:fldCharType="end"/>
      </w:r>
      <w:r w:rsidRPr="00DC3E03">
        <w:rPr>
          <w:rFonts w:ascii="Courier New" w:hAnsi="Courier New" w:cs="Courier New"/>
          <w:i w:val="0"/>
          <w:iCs w:val="0"/>
          <w:sz w:val="20"/>
          <w:szCs w:val="20"/>
        </w:rPr>
        <w:t xml:space="preserve"> pav. Atspausdinti rezultatai ekrane</w:t>
      </w:r>
      <w:bookmarkEnd w:id="8"/>
    </w:p>
    <w:p w14:paraId="2BDA105F" w14:textId="2A222E4D" w:rsidR="00613C89" w:rsidRDefault="00613C89" w:rsidP="00613C89">
      <w:pPr>
        <w:pStyle w:val="Programostekstas"/>
        <w:rPr>
          <w:rFonts w:cs="Courier New"/>
          <w:b/>
          <w:bCs/>
          <w:sz w:val="22"/>
          <w:szCs w:val="22"/>
        </w:rPr>
      </w:pPr>
      <w:r w:rsidRPr="00613C89">
        <w:rPr>
          <w:rFonts w:cs="Courier New"/>
          <w:b/>
          <w:bCs/>
          <w:sz w:val="22"/>
          <w:szCs w:val="22"/>
        </w:rPr>
        <w:t>Antras pavyzdys:</w:t>
      </w:r>
    </w:p>
    <w:p w14:paraId="7C56F731" w14:textId="2F560DFC" w:rsidR="00613C89" w:rsidRDefault="00613C89" w:rsidP="00613C89">
      <w:pPr>
        <w:pStyle w:val="Programostekstas"/>
        <w:rPr>
          <w:rFonts w:cs="Courier New"/>
          <w:b/>
          <w:bCs/>
          <w:sz w:val="22"/>
          <w:szCs w:val="22"/>
        </w:rPr>
      </w:pPr>
    </w:p>
    <w:p w14:paraId="1EEAC634" w14:textId="77777777" w:rsidR="00613C89" w:rsidRPr="00613C89" w:rsidRDefault="00613C89" w:rsidP="00613C89">
      <w:pPr>
        <w:pStyle w:val="Programostekstas"/>
        <w:rPr>
          <w:rFonts w:cs="Courier New"/>
          <w:sz w:val="22"/>
          <w:szCs w:val="22"/>
        </w:rPr>
      </w:pPr>
      <w:r w:rsidRPr="00613C89">
        <w:rPr>
          <w:rFonts w:cs="Courier New"/>
          <w:sz w:val="22"/>
          <w:szCs w:val="22"/>
        </w:rPr>
        <w:t>Jonas;Valančiūnas;2002-07-28;180;14;Žalgiris;pakviestas;žaidėjas</w:t>
      </w:r>
    </w:p>
    <w:p w14:paraId="136347B4" w14:textId="543E7265" w:rsidR="00613C89" w:rsidRDefault="00613C89" w:rsidP="00613C89">
      <w:pPr>
        <w:pStyle w:val="Programostekstas"/>
        <w:rPr>
          <w:rFonts w:cs="Courier New"/>
          <w:sz w:val="22"/>
          <w:szCs w:val="22"/>
        </w:rPr>
      </w:pPr>
      <w:r w:rsidRPr="00613C89">
        <w:rPr>
          <w:rFonts w:cs="Courier New"/>
          <w:sz w:val="22"/>
          <w:szCs w:val="22"/>
        </w:rPr>
        <w:t>Mantas;Kalnietis;2000-06-28;179;24;Rytas;pakviestas;kapitonas</w:t>
      </w:r>
    </w:p>
    <w:p w14:paraId="7AB75E5C" w14:textId="67ABEF2C" w:rsidR="00613C89" w:rsidRDefault="00613C89" w:rsidP="00613C89">
      <w:pPr>
        <w:pStyle w:val="Programostekstas"/>
        <w:rPr>
          <w:rFonts w:cs="Courier New"/>
          <w:sz w:val="22"/>
          <w:szCs w:val="22"/>
        </w:rPr>
      </w:pPr>
    </w:p>
    <w:p w14:paraId="7F1C1D8A" w14:textId="77777777" w:rsidR="00613C89" w:rsidRPr="004A63BE" w:rsidRDefault="00613C89" w:rsidP="00613C89">
      <w:pPr>
        <w:pStyle w:val="Programostekstas"/>
        <w:rPr>
          <w:rFonts w:cs="Courier New"/>
        </w:rPr>
      </w:pPr>
      <w:r w:rsidRPr="004A63BE">
        <w:rPr>
          <w:rFonts w:cs="Courier New"/>
        </w:rPr>
        <w:t>-------------------------------------------------------------------------------------------------------------------------</w:t>
      </w:r>
    </w:p>
    <w:p w14:paraId="74A63A41" w14:textId="77777777" w:rsidR="00613C89" w:rsidRPr="004A63BE" w:rsidRDefault="00613C89" w:rsidP="00613C89">
      <w:pPr>
        <w:pStyle w:val="Programostekstas"/>
        <w:rPr>
          <w:rFonts w:cs="Courier New"/>
        </w:rPr>
      </w:pPr>
      <w:r w:rsidRPr="004A63BE">
        <w:rPr>
          <w:rFonts w:cs="Courier New"/>
        </w:rPr>
        <w:t>| Vardas   | Pavardė      | Gimimo data | Žaidėjo ūgis |  Numeris | Klubas   | Ar pakviestas | Komandos kapitonas ar ne |</w:t>
      </w:r>
    </w:p>
    <w:p w14:paraId="2815CB06" w14:textId="77777777" w:rsidR="00613C89" w:rsidRPr="004A63BE" w:rsidRDefault="00613C89" w:rsidP="00613C89">
      <w:pPr>
        <w:pStyle w:val="Programostekstas"/>
        <w:rPr>
          <w:rFonts w:cs="Courier New"/>
        </w:rPr>
      </w:pPr>
      <w:r w:rsidRPr="004A63BE">
        <w:rPr>
          <w:rFonts w:cs="Courier New"/>
        </w:rPr>
        <w:t>-------------------------------------------------------------------------------------------------------------------------</w:t>
      </w:r>
    </w:p>
    <w:p w14:paraId="671A5EF3" w14:textId="77777777" w:rsidR="00613C89" w:rsidRPr="004A63BE" w:rsidRDefault="00613C89" w:rsidP="00613C89">
      <w:pPr>
        <w:pStyle w:val="Programostekstas"/>
        <w:rPr>
          <w:rFonts w:cs="Courier New"/>
        </w:rPr>
      </w:pPr>
      <w:r w:rsidRPr="004A63BE">
        <w:rPr>
          <w:rFonts w:cs="Courier New"/>
        </w:rPr>
        <w:t>| Jonas    | Valančiūnas  | 2002-07-28  |          180 |       14 | Žalgiris | True          | True                     |</w:t>
      </w:r>
    </w:p>
    <w:p w14:paraId="79B96BD6" w14:textId="77777777" w:rsidR="00613C89" w:rsidRPr="004A63BE" w:rsidRDefault="00613C89" w:rsidP="00613C89">
      <w:pPr>
        <w:pStyle w:val="Programostekstas"/>
        <w:rPr>
          <w:rFonts w:cs="Courier New"/>
        </w:rPr>
      </w:pPr>
      <w:r w:rsidRPr="004A63BE">
        <w:rPr>
          <w:rFonts w:cs="Courier New"/>
        </w:rPr>
        <w:t>| Marius   | Grigonis     | 2002-08-28  |          179 |       24 | Rytas    | True          | False                    |</w:t>
      </w:r>
    </w:p>
    <w:p w14:paraId="596AEF98" w14:textId="0E55E878" w:rsidR="00613C89" w:rsidRDefault="00613C89" w:rsidP="00613C89">
      <w:pPr>
        <w:pStyle w:val="Programostekstas"/>
        <w:rPr>
          <w:rFonts w:cs="Courier New"/>
        </w:rPr>
      </w:pPr>
      <w:r w:rsidRPr="004A63BE">
        <w:rPr>
          <w:rFonts w:cs="Courier New"/>
        </w:rPr>
        <w:t>-------------------------------------------------------------------------------------------------------------------------</w:t>
      </w:r>
    </w:p>
    <w:p w14:paraId="10C3FD38" w14:textId="77777777" w:rsidR="00613C89" w:rsidRDefault="00613C89" w:rsidP="00613C89">
      <w:pPr>
        <w:pStyle w:val="Programostekstas"/>
        <w:rPr>
          <w:rFonts w:cs="Courier New"/>
        </w:rPr>
      </w:pPr>
    </w:p>
    <w:p w14:paraId="02C635FB" w14:textId="77777777" w:rsidR="00613C89" w:rsidRPr="00613C89" w:rsidRDefault="00613C89" w:rsidP="00613C89">
      <w:pPr>
        <w:pStyle w:val="Programostekstas"/>
        <w:rPr>
          <w:rFonts w:cs="Courier New"/>
          <w:sz w:val="22"/>
          <w:szCs w:val="22"/>
        </w:rPr>
      </w:pPr>
      <w:r w:rsidRPr="00613C89">
        <w:rPr>
          <w:rFonts w:cs="Courier New"/>
          <w:sz w:val="22"/>
          <w:szCs w:val="22"/>
        </w:rPr>
        <w:t>Jauniausi krepsininkai:</w:t>
      </w:r>
    </w:p>
    <w:p w14:paraId="0911A046" w14:textId="77777777" w:rsidR="00613C89" w:rsidRPr="00613C89" w:rsidRDefault="00613C89" w:rsidP="00613C89">
      <w:pPr>
        <w:pStyle w:val="Programostekstas"/>
        <w:rPr>
          <w:rFonts w:cs="Courier New"/>
          <w:sz w:val="22"/>
          <w:szCs w:val="22"/>
        </w:rPr>
      </w:pPr>
      <w:r w:rsidRPr="00613C89">
        <w:rPr>
          <w:rFonts w:cs="Courier New"/>
          <w:sz w:val="22"/>
          <w:szCs w:val="22"/>
        </w:rPr>
        <w:t>Jonas;Valanciunas;19;14</w:t>
      </w:r>
    </w:p>
    <w:p w14:paraId="043E58DB" w14:textId="77777777" w:rsidR="00613C89" w:rsidRPr="00613C89" w:rsidRDefault="00613C89" w:rsidP="00613C89">
      <w:pPr>
        <w:pStyle w:val="Programostekstas"/>
        <w:rPr>
          <w:rFonts w:cs="Courier New"/>
          <w:sz w:val="22"/>
          <w:szCs w:val="22"/>
        </w:rPr>
      </w:pPr>
    </w:p>
    <w:p w14:paraId="66E36F3C" w14:textId="77777777" w:rsidR="00613C89" w:rsidRPr="00613C89" w:rsidRDefault="00613C89" w:rsidP="00613C89">
      <w:pPr>
        <w:pStyle w:val="Programostekstas"/>
        <w:rPr>
          <w:rFonts w:cs="Courier New"/>
          <w:sz w:val="22"/>
          <w:szCs w:val="22"/>
        </w:rPr>
      </w:pPr>
      <w:r w:rsidRPr="00613C89">
        <w:rPr>
          <w:rFonts w:cs="Courier New"/>
          <w:sz w:val="22"/>
          <w:szCs w:val="22"/>
        </w:rPr>
        <w:t>Krepsininkai zaide Zalgiryje:</w:t>
      </w:r>
    </w:p>
    <w:p w14:paraId="5D75E16D" w14:textId="32D51F30" w:rsidR="00613C89" w:rsidRDefault="00613C89" w:rsidP="00613C89">
      <w:pPr>
        <w:pStyle w:val="Programostekstas"/>
        <w:rPr>
          <w:rFonts w:cs="Courier New"/>
          <w:sz w:val="22"/>
          <w:szCs w:val="22"/>
        </w:rPr>
      </w:pPr>
      <w:r w:rsidRPr="00613C89">
        <w:rPr>
          <w:rFonts w:cs="Courier New"/>
          <w:sz w:val="22"/>
          <w:szCs w:val="22"/>
        </w:rPr>
        <w:t>Jonas;Valanciunas;14</w:t>
      </w:r>
    </w:p>
    <w:p w14:paraId="3A1E02B9" w14:textId="77777777" w:rsidR="001C6388" w:rsidRDefault="00613C89" w:rsidP="001C6388">
      <w:pPr>
        <w:pStyle w:val="Programostekstas"/>
        <w:keepNext/>
      </w:pPr>
      <w:r>
        <w:rPr>
          <w:noProof/>
        </w:rPr>
        <w:lastRenderedPageBreak/>
        <w:drawing>
          <wp:inline distT="0" distB="0" distL="0" distR="0" wp14:anchorId="62F889ED" wp14:editId="613B1658">
            <wp:extent cx="6299835" cy="3295015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D2B9" w14:textId="4D95E7FB" w:rsidR="00613C89" w:rsidRPr="00DC3E03" w:rsidRDefault="001C6388" w:rsidP="001C6388">
      <w:pPr>
        <w:pStyle w:val="Caption"/>
        <w:jc w:val="center"/>
        <w:rPr>
          <w:rFonts w:ascii="Courier New" w:hAnsi="Courier New" w:cs="Courier New"/>
          <w:i w:val="0"/>
          <w:iCs w:val="0"/>
          <w:sz w:val="20"/>
          <w:szCs w:val="20"/>
        </w:rPr>
      </w:pPr>
      <w:r w:rsidRPr="00DC3E03">
        <w:rPr>
          <w:rFonts w:ascii="Courier New" w:hAnsi="Courier New" w:cs="Courier New"/>
          <w:i w:val="0"/>
          <w:iCs w:val="0"/>
          <w:sz w:val="20"/>
          <w:szCs w:val="20"/>
        </w:rPr>
        <w:fldChar w:fldCharType="begin"/>
      </w:r>
      <w:r w:rsidRPr="00DC3E03">
        <w:rPr>
          <w:rFonts w:ascii="Courier New" w:hAnsi="Courier New" w:cs="Courier New"/>
          <w:i w:val="0"/>
          <w:iCs w:val="0"/>
          <w:sz w:val="20"/>
          <w:szCs w:val="20"/>
        </w:rPr>
        <w:instrText xml:space="preserve"> SEQ pav. \* ARABIC </w:instrText>
      </w:r>
      <w:r w:rsidRPr="00DC3E03">
        <w:rPr>
          <w:rFonts w:ascii="Courier New" w:hAnsi="Courier New" w:cs="Courier New"/>
          <w:i w:val="0"/>
          <w:iCs w:val="0"/>
          <w:sz w:val="20"/>
          <w:szCs w:val="20"/>
        </w:rPr>
        <w:fldChar w:fldCharType="separate"/>
      </w:r>
      <w:bookmarkStart w:id="9" w:name="_Toc88511735"/>
      <w:r w:rsidR="00AE5C30">
        <w:rPr>
          <w:rFonts w:ascii="Courier New" w:hAnsi="Courier New" w:cs="Courier New"/>
          <w:i w:val="0"/>
          <w:iCs w:val="0"/>
          <w:noProof/>
          <w:sz w:val="20"/>
          <w:szCs w:val="20"/>
        </w:rPr>
        <w:t>2</w:t>
      </w:r>
      <w:r w:rsidRPr="00DC3E03">
        <w:rPr>
          <w:rFonts w:ascii="Courier New" w:hAnsi="Courier New" w:cs="Courier New"/>
          <w:i w:val="0"/>
          <w:iCs w:val="0"/>
          <w:sz w:val="20"/>
          <w:szCs w:val="20"/>
        </w:rPr>
        <w:fldChar w:fldCharType="end"/>
      </w:r>
      <w:r w:rsidRPr="00DC3E03">
        <w:rPr>
          <w:rFonts w:ascii="Courier New" w:hAnsi="Courier New" w:cs="Courier New"/>
          <w:i w:val="0"/>
          <w:iCs w:val="0"/>
          <w:sz w:val="20"/>
          <w:szCs w:val="20"/>
        </w:rPr>
        <w:t xml:space="preserve"> pav. Atspausdinti rezultatai ekrane</w:t>
      </w:r>
      <w:bookmarkEnd w:id="9"/>
    </w:p>
    <w:p w14:paraId="02E0F15A" w14:textId="0833179F" w:rsidR="00D1074F" w:rsidRDefault="00D1074F" w:rsidP="00D1074F">
      <w:pPr>
        <w:pStyle w:val="Heading2"/>
      </w:pPr>
      <w:bookmarkStart w:id="10" w:name="_Toc88511717"/>
      <w:r>
        <w:t>Dėstytojo pastabos</w:t>
      </w:r>
      <w:bookmarkEnd w:id="10"/>
    </w:p>
    <w:p w14:paraId="2B1DD8DF" w14:textId="0C45CBF8" w:rsidR="00613C89" w:rsidRPr="00B15E4D" w:rsidRDefault="00AC27C4" w:rsidP="00613C89">
      <w:pPr>
        <w:rPr>
          <w:color w:val="212529"/>
          <w:szCs w:val="24"/>
        </w:rPr>
      </w:pPr>
      <w:r w:rsidRPr="00B15E4D">
        <w:rPr>
          <w:color w:val="212529"/>
          <w:szCs w:val="24"/>
        </w:rPr>
        <w:t>L1 ataskaitos pastabos. Ataskaitos puslapis yra Letter, o ne A4 dydžio. Viršelis neatitinka metodiniuose nurodymuose pateikiamo viršelio šablono. 1.1 skyrelyje nenurodytas užduoties numeris. Kai programą sudaro keletas klasių </w:t>
      </w:r>
      <w:r w:rsidRPr="00B15E4D">
        <w:rPr>
          <w:rStyle w:val="Strong"/>
          <w:color w:val="212529"/>
          <w:szCs w:val="24"/>
        </w:rPr>
        <w:t>.cs</w:t>
      </w:r>
      <w:r w:rsidRPr="00B15E4D">
        <w:rPr>
          <w:color w:val="212529"/>
          <w:szCs w:val="24"/>
        </w:rPr>
        <w:t> failų, programos teksto skyrelyje (1.2) klasės išdėstomos nuo žemiausiojo lygmens, o lygmens viduje - abėcėlės tvarka, išskyrus failą, kuriame yra Main(). Šis failas turi būti paskutinis. Jūsų atveju - Player, InOutUtils, TaskUtils, Program. Programos testavimas 1.3 skyrelyje tik su vienu duomenų rinkiniu (už šį trūkumą vertinimas gali būti mažinamas iki pusės taško!). L1 ataskaita vertinama 0,5 tšk.</w:t>
      </w:r>
    </w:p>
    <w:p w14:paraId="20D754A9" w14:textId="78239BC2" w:rsidR="00AC27C4" w:rsidRPr="00B15E4D" w:rsidRDefault="00AC27C4" w:rsidP="00613C89">
      <w:pPr>
        <w:rPr>
          <w:color w:val="212529"/>
          <w:szCs w:val="24"/>
        </w:rPr>
      </w:pPr>
      <w:r w:rsidRPr="00B15E4D">
        <w:rPr>
          <w:color w:val="212529"/>
          <w:szCs w:val="24"/>
        </w:rPr>
        <w:t>Programos trūkumai:</w:t>
      </w:r>
    </w:p>
    <w:p w14:paraId="6CAEB24C" w14:textId="76635D39" w:rsidR="00AC27C4" w:rsidRPr="00B15E4D" w:rsidRDefault="00AC27C4" w:rsidP="00AC27C4">
      <w:pPr>
        <w:pStyle w:val="ListParagraph"/>
        <w:numPr>
          <w:ilvl w:val="0"/>
          <w:numId w:val="46"/>
        </w:numPr>
        <w:rPr>
          <w:szCs w:val="24"/>
        </w:rPr>
      </w:pPr>
      <w:r w:rsidRPr="00B15E4D">
        <w:rPr>
          <w:color w:val="212529"/>
          <w:szCs w:val="24"/>
        </w:rPr>
        <w:t>Programoje trūksta komentarų;</w:t>
      </w:r>
    </w:p>
    <w:p w14:paraId="00C3430D" w14:textId="586DD4E8" w:rsidR="00AC27C4" w:rsidRPr="00B15E4D" w:rsidRDefault="00AC27C4" w:rsidP="00AC27C4">
      <w:pPr>
        <w:pStyle w:val="ListParagraph"/>
        <w:numPr>
          <w:ilvl w:val="0"/>
          <w:numId w:val="46"/>
        </w:numPr>
        <w:rPr>
          <w:szCs w:val="24"/>
        </w:rPr>
      </w:pPr>
      <w:r w:rsidRPr="00B15E4D">
        <w:rPr>
          <w:szCs w:val="24"/>
        </w:rPr>
        <w:t>Programa spausdina ne visus rezultatus, kurių reikia jos aiškumui;</w:t>
      </w:r>
    </w:p>
    <w:p w14:paraId="088DA772" w14:textId="4AB4F32A" w:rsidR="00AC27C4" w:rsidRDefault="00AC27C4" w:rsidP="00AC27C4">
      <w:pPr>
        <w:pStyle w:val="ListParagraph"/>
        <w:numPr>
          <w:ilvl w:val="0"/>
          <w:numId w:val="46"/>
        </w:numPr>
        <w:rPr>
          <w:szCs w:val="24"/>
        </w:rPr>
      </w:pPr>
      <w:r w:rsidRPr="00B15E4D">
        <w:rPr>
          <w:szCs w:val="24"/>
        </w:rPr>
        <w:t>Du for ciklai metodo viduje.</w:t>
      </w:r>
    </w:p>
    <w:p w14:paraId="1AE160EF" w14:textId="3E2CB129" w:rsidR="00AF078F" w:rsidRDefault="00AF078F" w:rsidP="00AF078F">
      <w:pPr>
        <w:rPr>
          <w:szCs w:val="24"/>
        </w:rPr>
      </w:pPr>
      <w:r>
        <w:rPr>
          <w:szCs w:val="24"/>
        </w:rPr>
        <w:t>Pratybų vertinimas : 0,8.</w:t>
      </w:r>
    </w:p>
    <w:p w14:paraId="69AD22A5" w14:textId="3EE9D6E8" w:rsidR="00AF078F" w:rsidRDefault="00AF078F" w:rsidP="00AF078F">
      <w:pPr>
        <w:rPr>
          <w:szCs w:val="24"/>
        </w:rPr>
      </w:pPr>
      <w:r>
        <w:rPr>
          <w:szCs w:val="24"/>
        </w:rPr>
        <w:t>Testo balas: 1,75.</w:t>
      </w:r>
    </w:p>
    <w:p w14:paraId="582FF594" w14:textId="5395443D" w:rsidR="00AF078F" w:rsidRPr="00AF078F" w:rsidRDefault="00AF078F" w:rsidP="00AF078F">
      <w:pPr>
        <w:rPr>
          <w:szCs w:val="24"/>
        </w:rPr>
      </w:pPr>
      <w:r>
        <w:rPr>
          <w:szCs w:val="24"/>
        </w:rPr>
        <w:t>Galutinis įvertinimas: 7.</w:t>
      </w:r>
    </w:p>
    <w:p w14:paraId="0A97BD40" w14:textId="77777777" w:rsidR="00D1074F" w:rsidRPr="00B15E4D" w:rsidRDefault="00D1074F" w:rsidP="00D1074F">
      <w:pPr>
        <w:rPr>
          <w:szCs w:val="24"/>
        </w:rPr>
      </w:pPr>
    </w:p>
    <w:p w14:paraId="7A43F287" w14:textId="77777777" w:rsidR="00D1074F" w:rsidRDefault="00D1074F" w:rsidP="00D1074F"/>
    <w:p w14:paraId="1BBC114F" w14:textId="77777777" w:rsidR="00D1074F" w:rsidRPr="00D1074F" w:rsidRDefault="00D1074F" w:rsidP="00D1074F"/>
    <w:p w14:paraId="624DBBB3" w14:textId="77777777" w:rsidR="00AB7416" w:rsidRDefault="00AB7416" w:rsidP="00AB7416"/>
    <w:p w14:paraId="18B54402" w14:textId="10FF071C" w:rsidR="009B5CDC" w:rsidRDefault="009B5CDC">
      <w:pPr>
        <w:spacing w:after="0" w:line="240" w:lineRule="auto"/>
        <w:ind w:firstLine="0"/>
        <w:jc w:val="left"/>
      </w:pPr>
    </w:p>
    <w:p w14:paraId="4DB737DB" w14:textId="77777777" w:rsidR="009B5CDC" w:rsidRPr="0015714D" w:rsidRDefault="009B5CDC" w:rsidP="009B5CDC">
      <w:pPr>
        <w:pStyle w:val="Heading1"/>
        <w:numPr>
          <w:ilvl w:val="0"/>
          <w:numId w:val="28"/>
        </w:numPr>
        <w:ind w:left="425"/>
      </w:pPr>
      <w:bookmarkStart w:id="11" w:name="_Toc51687505"/>
      <w:bookmarkStart w:id="12" w:name="_Toc88511718"/>
      <w:r w:rsidRPr="00F93867">
        <w:lastRenderedPageBreak/>
        <w:t>Skaičiavimų</w:t>
      </w:r>
      <w:r>
        <w:t xml:space="preserve"> klasė</w:t>
      </w:r>
      <w:bookmarkEnd w:id="11"/>
      <w:bookmarkEnd w:id="12"/>
    </w:p>
    <w:p w14:paraId="08E6BD8E" w14:textId="77777777" w:rsidR="009B5CDC" w:rsidRPr="00844988" w:rsidRDefault="009B5CDC" w:rsidP="009B5CDC">
      <w:pPr>
        <w:pStyle w:val="Heading2"/>
        <w:numPr>
          <w:ilvl w:val="1"/>
          <w:numId w:val="28"/>
        </w:numPr>
        <w:ind w:left="567" w:hanging="567"/>
      </w:pPr>
      <w:bookmarkStart w:id="13" w:name="_Toc51687506"/>
      <w:bookmarkStart w:id="14" w:name="_Toc88511719"/>
      <w:r w:rsidRPr="00844988">
        <w:t>Darbo užduotis</w:t>
      </w:r>
      <w:bookmarkEnd w:id="13"/>
      <w:bookmarkEnd w:id="14"/>
    </w:p>
    <w:p w14:paraId="6245B6A9" w14:textId="77777777" w:rsidR="009B5CDC" w:rsidRDefault="009B5CDC" w:rsidP="009B5CDC">
      <w:r>
        <w:t xml:space="preserve">U2-13. Krepšinio rinktinė. Turite ne tik šių, bet ir vienų ankstesniųjų metų į stovyklas pakviestų krepšininkų sąrašus. Keičiasi duomenų failų formatas. Pirmoje eilutėje metai, antroje – stovyklos pradžios data, trečioje – stovyklos pabaigos data. Toliau informacija apie krepšininkus pateikta tokiu pačiu formatu kaip L1 užduotyje. </w:t>
      </w:r>
    </w:p>
    <w:p w14:paraId="277D5593" w14:textId="77777777" w:rsidR="009B5CDC" w:rsidRDefault="009B5CDC" w:rsidP="009B5CDC">
      <w:r>
        <w:sym w:font="Symbol" w:char="F0B7"/>
      </w:r>
      <w:r>
        <w:t xml:space="preserve"> Raskite krepšininkus, žaidusius Kauno „Žalgiryje“, ekrane atspausdinkite jų vardus, pavardes bei pozicijas. </w:t>
      </w:r>
    </w:p>
    <w:p w14:paraId="0E48BCA0" w14:textId="77777777" w:rsidR="009B5CDC" w:rsidRDefault="009B5CDC" w:rsidP="009B5CDC">
      <w:r>
        <w:sym w:font="Symbol" w:char="F0B7"/>
      </w:r>
      <w:r>
        <w:t xml:space="preserve"> Raskite aukščiausią krepšininką, ir ekrane atspausdinkite jo vardą, pavardę bei amžių. Jei yra keli, spausdinkite visus. </w:t>
      </w:r>
    </w:p>
    <w:p w14:paraId="1778FFE6" w14:textId="77777777" w:rsidR="009B5CDC" w:rsidRDefault="009B5CDC" w:rsidP="009B5CDC">
      <w:r>
        <w:sym w:font="Symbol" w:char="F0B7"/>
      </w:r>
      <w:r>
        <w:t xml:space="preserve"> Sudarykite sąrašą krepšininkų, kurių ūgis – 2 metrai ir daugiau, į failą „Aukštaūgiai.csv“ įrašykite krepšininkų vardus, pavardes ir ūgį. Jei krepšininkas buvo pakviestas į rinktinę du metus, įtraukite jį į sąrašą tik vieną kartą.</w:t>
      </w:r>
    </w:p>
    <w:p w14:paraId="1DDCFA40" w14:textId="77777777" w:rsidR="009B5CDC" w:rsidRPr="00844988" w:rsidRDefault="009B5CDC" w:rsidP="009B5CDC"/>
    <w:p w14:paraId="417926FE" w14:textId="77777777" w:rsidR="009B5CDC" w:rsidRPr="00844988" w:rsidRDefault="009B5CDC" w:rsidP="009B5CDC">
      <w:pPr>
        <w:pStyle w:val="Heading2"/>
        <w:numPr>
          <w:ilvl w:val="1"/>
          <w:numId w:val="28"/>
        </w:numPr>
        <w:ind w:left="567" w:hanging="567"/>
      </w:pPr>
      <w:bookmarkStart w:id="15" w:name="_Toc51687507"/>
      <w:bookmarkStart w:id="16" w:name="_Toc88511720"/>
      <w:r w:rsidRPr="00844988">
        <w:t>Programos tekstas</w:t>
      </w:r>
      <w:bookmarkEnd w:id="15"/>
      <w:bookmarkEnd w:id="16"/>
    </w:p>
    <w:p w14:paraId="4011600B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using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System;</w:t>
      </w:r>
    </w:p>
    <w:p w14:paraId="759E562B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using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System.Collections.Generic</w:t>
      </w:r>
      <w:proofErr w:type="spellEnd"/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565C9719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using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System.Linq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391D6E14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using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System.Text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3914C07F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using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System.Threading.Tasks</w:t>
      </w:r>
      <w:proofErr w:type="spellEnd"/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6C2989B2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10946F66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namespace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_13_uzduotis</w:t>
      </w:r>
    </w:p>
    <w:p w14:paraId="298247BD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{</w:t>
      </w:r>
    </w:p>
    <w:p w14:paraId="0606F388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53B96206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Class that saves information about one basketball player</w:t>
      </w:r>
    </w:p>
    <w:p w14:paraId="09F2742C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355F765B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class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2B91AF"/>
          <w:sz w:val="20"/>
          <w:lang w:val="en-US" w:eastAsia="lt-LT"/>
        </w:rPr>
        <w:t>Player</w:t>
      </w:r>
    </w:p>
    <w:p w14:paraId="2A4C47A5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{</w:t>
      </w:r>
    </w:p>
    <w:p w14:paraId="4B653C77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05CD6B90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Represents year</w:t>
      </w:r>
    </w:p>
    <w:p w14:paraId="34A42DFB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1984D8A4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Year </w:t>
      </w:r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{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get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;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set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 }</w:t>
      </w:r>
    </w:p>
    <w:p w14:paraId="1877D8FB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48CBE103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Start of year</w:t>
      </w:r>
    </w:p>
    <w:p w14:paraId="50840309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73754D07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DateTime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YearStart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{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get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;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set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 }</w:t>
      </w:r>
    </w:p>
    <w:p w14:paraId="761900CC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38408AAB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End of year</w:t>
      </w:r>
    </w:p>
    <w:p w14:paraId="1F14A601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76312CB5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DateTime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YearEnd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{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get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;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set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 }</w:t>
      </w:r>
    </w:p>
    <w:p w14:paraId="578D0C5F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592072A6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Name of the player</w:t>
      </w:r>
    </w:p>
    <w:p w14:paraId="4CDB37D9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10FA6F1B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Name </w:t>
      </w:r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{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get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;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set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; } </w:t>
      </w:r>
    </w:p>
    <w:p w14:paraId="7285082B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74973DA6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Surname of the player</w:t>
      </w:r>
    </w:p>
    <w:p w14:paraId="6924F606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49FF3399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Surname </w:t>
      </w:r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{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get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;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set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 }</w:t>
      </w:r>
    </w:p>
    <w:p w14:paraId="5E6B523E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563EF04F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Birth date of player</w:t>
      </w:r>
    </w:p>
    <w:p w14:paraId="4795F418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5EC21E0D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DateTime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BirthDate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{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get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;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set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 }</w:t>
      </w:r>
    </w:p>
    <w:p w14:paraId="5807B0B0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lastRenderedPageBreak/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3A123338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Hight of player</w:t>
      </w:r>
    </w:p>
    <w:p w14:paraId="6743B8AB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2C106358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Hight </w:t>
      </w:r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{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get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;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set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 }</w:t>
      </w:r>
    </w:p>
    <w:p w14:paraId="0BBFFE0A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5F817BA8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Number of </w:t>
      </w:r>
      <w:proofErr w:type="gramStart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player</w:t>
      </w:r>
      <w:proofErr w:type="gramEnd"/>
    </w:p>
    <w:p w14:paraId="0571B473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76246023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Number </w:t>
      </w:r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{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get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;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set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 }</w:t>
      </w:r>
    </w:p>
    <w:p w14:paraId="6C89200A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639F0D40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Club of player</w:t>
      </w:r>
    </w:p>
    <w:p w14:paraId="67CC468F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22BBD4E3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Club </w:t>
      </w:r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{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get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;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set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 }</w:t>
      </w:r>
    </w:p>
    <w:p w14:paraId="1AE2C263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0848131B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Invited or not invited player</w:t>
      </w:r>
    </w:p>
    <w:p w14:paraId="50119CB1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4EB520BF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bool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Invited </w:t>
      </w:r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{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get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;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set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 }</w:t>
      </w:r>
    </w:p>
    <w:p w14:paraId="15B60F30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04716913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Player who is captain or not</w:t>
      </w:r>
    </w:p>
    <w:p w14:paraId="0DD8C011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4F4D0E90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bool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CaptainOrNot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{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get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;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set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 }</w:t>
      </w:r>
    </w:p>
    <w:p w14:paraId="5A34819A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2B5CE23D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Represents given value</w:t>
      </w:r>
    </w:p>
    <w:p w14:paraId="25600A37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7074A177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Value </w:t>
      </w:r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{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get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;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set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 }</w:t>
      </w:r>
    </w:p>
    <w:p w14:paraId="456348FE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0CF40E5F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09D7FAAD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Player method</w:t>
      </w:r>
    </w:p>
    <w:p w14:paraId="3DB8801C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6A179407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year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Represents year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2596B2ED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yearStart</w:t>
      </w:r>
      <w:proofErr w:type="spellEnd"/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Start of year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215AF488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yearEnd</w:t>
      </w:r>
      <w:proofErr w:type="spellEnd"/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End of year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3963D55B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name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Name of player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45FCD6A1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surname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Surname of player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0FC2BEC6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birthDate</w:t>
      </w:r>
      <w:proofErr w:type="spellEnd"/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Birth date of player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3D1D7511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hight</w:t>
      </w:r>
      <w:proofErr w:type="spellEnd"/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Hight of player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2E20DD6D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number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Number of player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3DDB66AE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club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Club of player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24FEF103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invited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Invited or not invited player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6370C4B9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captainOrNot</w:t>
      </w:r>
      <w:proofErr w:type="spellEnd"/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Player who is captain or not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7837D5BB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Player(</w:t>
      </w:r>
      <w:proofErr w:type="gramEnd"/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year,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DateTime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yearStart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DateTime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yearEnd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name,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surname,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DateTime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birthDate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hight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number,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club,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bool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invited,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bool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captainOrNot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110F4FB0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1370C405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proofErr w:type="gramStart"/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this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.Year</w:t>
      </w:r>
      <w:proofErr w:type="spellEnd"/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= year;</w:t>
      </w:r>
    </w:p>
    <w:p w14:paraId="681CA651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proofErr w:type="gramStart"/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this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.YearStart</w:t>
      </w:r>
      <w:proofErr w:type="spellEnd"/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yearStart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2E255B9A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proofErr w:type="gramStart"/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this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.YearEnd</w:t>
      </w:r>
      <w:proofErr w:type="spellEnd"/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yearEnd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6A37E52E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proofErr w:type="gramStart"/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this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.Name</w:t>
      </w:r>
      <w:proofErr w:type="spellEnd"/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= name;</w:t>
      </w:r>
    </w:p>
    <w:p w14:paraId="7D60056D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proofErr w:type="gramStart"/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this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.Surname</w:t>
      </w:r>
      <w:proofErr w:type="spellEnd"/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= surname;</w:t>
      </w:r>
    </w:p>
    <w:p w14:paraId="67BD2021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proofErr w:type="gramStart"/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this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.BirthDate</w:t>
      </w:r>
      <w:proofErr w:type="spellEnd"/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birthDate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5D8683CE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proofErr w:type="gramStart"/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this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.Hight</w:t>
      </w:r>
      <w:proofErr w:type="spellEnd"/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hight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0C7B4C4F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proofErr w:type="gramStart"/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this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.Number</w:t>
      </w:r>
      <w:proofErr w:type="spellEnd"/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= number;</w:t>
      </w:r>
    </w:p>
    <w:p w14:paraId="712B1756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proofErr w:type="gramStart"/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this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.Club</w:t>
      </w:r>
      <w:proofErr w:type="spellEnd"/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= club;</w:t>
      </w:r>
    </w:p>
    <w:p w14:paraId="1D2B37A1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proofErr w:type="gramStart"/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this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.Invited</w:t>
      </w:r>
      <w:proofErr w:type="spellEnd"/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= invited;</w:t>
      </w:r>
    </w:p>
    <w:p w14:paraId="1E01D8DB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proofErr w:type="gramStart"/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this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.CaptainOrNot</w:t>
      </w:r>
      <w:proofErr w:type="spellEnd"/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captainOrNot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47E91A55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54A40160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32D59931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4762B40F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30A27353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int method</w:t>
      </w:r>
    </w:p>
    <w:p w14:paraId="632F02C1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1D898A85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&lt;returns&gt;</w:t>
      </w:r>
      <w:proofErr w:type="spellStart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Formated</w:t>
      </w:r>
      <w:proofErr w:type="spellEnd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int value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&lt;/returns&gt;</w:t>
      </w:r>
    </w:p>
    <w:p w14:paraId="4093D314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CalculateAge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02157A0A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0CF787F6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DateTime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today =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DateTime.Today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0F278FEF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age = </w:t>
      </w:r>
      <w:proofErr w:type="spellStart"/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today.Year</w:t>
      </w:r>
      <w:proofErr w:type="spellEnd"/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- </w:t>
      </w:r>
      <w:proofErr w:type="spellStart"/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this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.BirthDate.Year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7BC98AB2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lastRenderedPageBreak/>
        <w:t xml:space="preserve">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proofErr w:type="spellStart"/>
      <w:proofErr w:type="gramStart"/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this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.BirthDate.Date</w:t>
      </w:r>
      <w:proofErr w:type="spellEnd"/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&gt;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today.AddYears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(-age))</w:t>
      </w:r>
    </w:p>
    <w:p w14:paraId="7DDAB92C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{</w:t>
      </w:r>
    </w:p>
    <w:p w14:paraId="4AFEC1CC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age--;</w:t>
      </w:r>
    </w:p>
    <w:p w14:paraId="2A5D8FD8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}</w:t>
      </w:r>
    </w:p>
    <w:p w14:paraId="6264180D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age;</w:t>
      </w:r>
    </w:p>
    <w:p w14:paraId="34FB889C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30B49301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1A784809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13703D5D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</w:t>
      </w:r>
      <w:proofErr w:type="spellStart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overriden</w:t>
      </w:r>
      <w:proofErr w:type="spellEnd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string method</w:t>
      </w:r>
    </w:p>
    <w:p w14:paraId="53EEE62F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0F018B45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&lt;returns&gt;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String line of text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&lt;/returns&gt;</w:t>
      </w:r>
    </w:p>
    <w:p w14:paraId="494882A6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override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ToString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7DC8F710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21BB1C12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line;</w:t>
      </w:r>
    </w:p>
    <w:p w14:paraId="2230B0BD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line =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String.Format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r w:rsidRPr="009E3D9B">
        <w:rPr>
          <w:rFonts w:ascii="Courier New" w:hAnsi="Courier New" w:cs="Courier New"/>
          <w:color w:val="A31515"/>
          <w:sz w:val="20"/>
          <w:lang w:val="en-US" w:eastAsia="lt-LT"/>
        </w:rPr>
        <w:t>"| {0, 8} | {1, -</w:t>
      </w:r>
      <w:proofErr w:type="gramStart"/>
      <w:r w:rsidRPr="009E3D9B">
        <w:rPr>
          <w:rFonts w:ascii="Courier New" w:hAnsi="Courier New" w:cs="Courier New"/>
          <w:color w:val="A31515"/>
          <w:sz w:val="20"/>
          <w:lang w:val="en-US" w:eastAsia="lt-LT"/>
        </w:rPr>
        <w:t>23:yyyy</w:t>
      </w:r>
      <w:proofErr w:type="gramEnd"/>
      <w:r w:rsidRPr="009E3D9B">
        <w:rPr>
          <w:rFonts w:ascii="Courier New" w:hAnsi="Courier New" w:cs="Courier New"/>
          <w:color w:val="A31515"/>
          <w:sz w:val="20"/>
          <w:lang w:val="en-US" w:eastAsia="lt-LT"/>
        </w:rPr>
        <w:t>-MM-dd} | {2, -23:yyyy-MM-dd} | {3, -8} | {4, -15} | {5, -12:yyyy-MM-dd} | {6, 8} | {7, 8} | {8, -12} | {9, -20} | {10, -17} |"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, Year,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YearStart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YearEnd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, Name, Surname,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BirthDate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, Hight, Number, Club, Invited,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CaptainOrNot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40F9001A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2B85BD30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line;</w:t>
      </w:r>
    </w:p>
    <w:p w14:paraId="44B7A8D0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54D40D40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660D3A59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248449F7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</w:t>
      </w:r>
      <w:proofErr w:type="spellStart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overriden</w:t>
      </w:r>
      <w:proofErr w:type="spellEnd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bool operator</w:t>
      </w:r>
    </w:p>
    <w:p w14:paraId="02165636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2DF6020D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player1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Information about the player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51B97B8C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player2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Information about the player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53C59DFF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&lt;returns&gt;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True or false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&lt;/returns&gt;</w:t>
      </w:r>
    </w:p>
    <w:p w14:paraId="5F4B2E4E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static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bool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operator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=</w:t>
      </w:r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=(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 player1, Player player2)</w:t>
      </w:r>
    </w:p>
    <w:p w14:paraId="623C4B0A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3E179D45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player1.Name.Equals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(player2.Name) &amp;&amp; player1.Surname.Equals(player2.Surname))</w:t>
      </w:r>
    </w:p>
    <w:p w14:paraId="2AF9235B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{</w:t>
      </w:r>
    </w:p>
    <w:p w14:paraId="32CE11E2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true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2690CAF1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}</w:t>
      </w:r>
    </w:p>
    <w:p w14:paraId="1BC6501A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false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21FBB30A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</w:p>
    <w:p w14:paraId="501045F2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1B58416A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23D23396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5211BE2F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</w:t>
      </w:r>
      <w:proofErr w:type="spellStart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overriden</w:t>
      </w:r>
      <w:proofErr w:type="spellEnd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bool operator</w:t>
      </w:r>
    </w:p>
    <w:p w14:paraId="0DB9EFDD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31339C25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player1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Information about the player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23FA0D63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player2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Information about the player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4AE04F8D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&lt;returns&gt;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True or false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&lt;/returns&gt;</w:t>
      </w:r>
    </w:p>
    <w:p w14:paraId="1A58C418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static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bool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operator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!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=(Player player1, Player player2)</w:t>
      </w:r>
    </w:p>
    <w:p w14:paraId="5A678776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50C4A34A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(!player1.Name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.Equals(player2.Name) &amp;&amp; !player1.Surname.Equals(player2.Surname))</w:t>
      </w:r>
    </w:p>
    <w:p w14:paraId="22B93D87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{</w:t>
      </w:r>
    </w:p>
    <w:p w14:paraId="377A303F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true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6599B04F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}</w:t>
      </w:r>
    </w:p>
    <w:p w14:paraId="540DB538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false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2CEDFC1D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40EDA50C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77E1A642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26B41735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65EB0F03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</w:t>
      </w:r>
      <w:proofErr w:type="spellStart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overriden</w:t>
      </w:r>
      <w:proofErr w:type="spellEnd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bool operator</w:t>
      </w:r>
    </w:p>
    <w:p w14:paraId="05ABE03A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2DC5C765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Information about the player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177F3B9F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club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String variable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071EF2A5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&lt;returns&gt;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True or false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&lt;/returns&gt;</w:t>
      </w:r>
    </w:p>
    <w:p w14:paraId="494F5A0A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static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bool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operator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=</w:t>
      </w:r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=(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Player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club)</w:t>
      </w:r>
    </w:p>
    <w:p w14:paraId="043E1105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5C1FA90F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proofErr w:type="spellStart"/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player.Club.Equals</w:t>
      </w:r>
      <w:proofErr w:type="spellEnd"/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(club))</w:t>
      </w:r>
    </w:p>
    <w:p w14:paraId="45A57FC9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lastRenderedPageBreak/>
        <w:t xml:space="preserve">            {</w:t>
      </w:r>
    </w:p>
    <w:p w14:paraId="79242BF7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true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7BB79CC9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}</w:t>
      </w:r>
    </w:p>
    <w:p w14:paraId="4E06C72D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false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7513E26F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16E2BB68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133C3AA8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08A30984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71B0AF31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</w:t>
      </w:r>
      <w:proofErr w:type="spellStart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overriden</w:t>
      </w:r>
      <w:proofErr w:type="spellEnd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bool operator</w:t>
      </w:r>
    </w:p>
    <w:p w14:paraId="223DEB61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3C7BB664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Information about the player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7110DF1C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club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String variable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2F4C2BA3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&lt;returns&gt;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True or false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&lt;/returns&gt;</w:t>
      </w:r>
    </w:p>
    <w:p w14:paraId="1832C670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static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bool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operator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!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=(Player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club)</w:t>
      </w:r>
    </w:p>
    <w:p w14:paraId="6EF36F55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0C02F602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(!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.Club.Equals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(club))</w:t>
      </w:r>
    </w:p>
    <w:p w14:paraId="68A47461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{</w:t>
      </w:r>
    </w:p>
    <w:p w14:paraId="08119C49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true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26A55757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}</w:t>
      </w:r>
    </w:p>
    <w:p w14:paraId="30146EA3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false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1AE52860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644AB773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216CA90C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609DE4E9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24639749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</w:t>
      </w:r>
      <w:proofErr w:type="spellStart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overriden</w:t>
      </w:r>
      <w:proofErr w:type="spellEnd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bool operator</w:t>
      </w:r>
    </w:p>
    <w:p w14:paraId="1BAFA0CA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3BB833FC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Information about the player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24AF12C8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x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Int type variable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6B703A07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&lt;returns&gt;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Biggest value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&lt;/returns&gt;</w:t>
      </w:r>
    </w:p>
    <w:p w14:paraId="4B6F014C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static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bool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operator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&gt;(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Player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x)</w:t>
      </w:r>
    </w:p>
    <w:p w14:paraId="7C91AA08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7B34E48C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player.Hight.CompareTo</w:t>
      </w:r>
      <w:proofErr w:type="spellEnd"/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(x) &gt; 0;</w:t>
      </w:r>
    </w:p>
    <w:p w14:paraId="3730C193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647F01D6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77765BFC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12B3CC4F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</w:t>
      </w:r>
      <w:proofErr w:type="spellStart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overriden</w:t>
      </w:r>
      <w:proofErr w:type="spellEnd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bool operator</w:t>
      </w:r>
    </w:p>
    <w:p w14:paraId="16B1AC9F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393812E6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Information about the player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3739D1CE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x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Int type variable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403293EB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&lt;returns&gt;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Smallest value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&lt;/returns&gt;</w:t>
      </w:r>
    </w:p>
    <w:p w14:paraId="6F616E2B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static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bool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operator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&lt;(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Player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x)</w:t>
      </w:r>
    </w:p>
    <w:p w14:paraId="07CC529F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448A5FEC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player.Hight.CompareTo</w:t>
      </w:r>
      <w:proofErr w:type="spellEnd"/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(x) &lt; 0;</w:t>
      </w:r>
    </w:p>
    <w:p w14:paraId="0B8EC97D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7FD47156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140CE189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4D3510D2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</w:t>
      </w:r>
      <w:proofErr w:type="spellStart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overriden</w:t>
      </w:r>
      <w:proofErr w:type="spellEnd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bool operator</w:t>
      </w:r>
    </w:p>
    <w:p w14:paraId="07D33025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4BEAA57A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Information about the player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03DB0F58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Max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Int type variable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05E8442A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&lt;returns&gt;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True or false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&lt;/returns&gt;</w:t>
      </w:r>
    </w:p>
    <w:p w14:paraId="3A8BC4A4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static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bool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operator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=</w:t>
      </w:r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=(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Player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Max)</w:t>
      </w:r>
    </w:p>
    <w:p w14:paraId="1F03A910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6A798A59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proofErr w:type="spellStart"/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player.Hight.Equals</w:t>
      </w:r>
      <w:proofErr w:type="spellEnd"/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(Max))</w:t>
      </w:r>
    </w:p>
    <w:p w14:paraId="53BD79BB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{</w:t>
      </w:r>
    </w:p>
    <w:p w14:paraId="26F3EF60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true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7732F3B0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}</w:t>
      </w:r>
    </w:p>
    <w:p w14:paraId="78BBA184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false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51304B73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</w:p>
    <w:p w14:paraId="44CB566A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47BEFFF7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056E904F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7DA2D78D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</w:t>
      </w:r>
      <w:proofErr w:type="spellStart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overriden</w:t>
      </w:r>
      <w:proofErr w:type="spellEnd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bool operator</w:t>
      </w:r>
    </w:p>
    <w:p w14:paraId="6B34268B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4AB7991B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Information about the player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00798F55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lastRenderedPageBreak/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Max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Int type variable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527C6048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&lt;returns&gt;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True or false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&lt;/returns&gt;</w:t>
      </w:r>
    </w:p>
    <w:p w14:paraId="0886910A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static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bool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operator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!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=(Player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Max)</w:t>
      </w:r>
    </w:p>
    <w:p w14:paraId="2D76D445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42BA3847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(!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.Hight.Equals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(Max))</w:t>
      </w:r>
    </w:p>
    <w:p w14:paraId="7D0DD421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{</w:t>
      </w:r>
    </w:p>
    <w:p w14:paraId="168FFC1D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true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2CC79D68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}</w:t>
      </w:r>
    </w:p>
    <w:p w14:paraId="00EE7374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false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56CFE65B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00C51A43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248D3C2E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594A8142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1A4DB06F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</w:t>
      </w:r>
      <w:proofErr w:type="spellStart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overriden</w:t>
      </w:r>
      <w:proofErr w:type="spellEnd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bool operator</w:t>
      </w:r>
    </w:p>
    <w:p w14:paraId="31766040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25574D7F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Information about the player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2144B73D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x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Int type variable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6436582E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&lt;returns&gt;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Greater or equal value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&lt;/returns&gt;</w:t>
      </w:r>
    </w:p>
    <w:p w14:paraId="13E1BF52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static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bool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operator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&gt;</w:t>
      </w:r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=(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Player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x)</w:t>
      </w:r>
    </w:p>
    <w:p w14:paraId="567561C3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70345FC9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player.Hight.CompareTo</w:t>
      </w:r>
      <w:proofErr w:type="spellEnd"/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(x) &gt;= 0; </w:t>
      </w:r>
    </w:p>
    <w:p w14:paraId="244B9C14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03AF8110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7EF6F576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6333A7FA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</w:t>
      </w:r>
      <w:proofErr w:type="spellStart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overriden</w:t>
      </w:r>
      <w:proofErr w:type="spellEnd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bool operator</w:t>
      </w:r>
    </w:p>
    <w:p w14:paraId="4FC00241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142348B0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Information about the player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28A84FF2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x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Int type variable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5C0FBFBE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&lt;returns&gt;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Lesser or equal value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&lt;/returns&gt;</w:t>
      </w:r>
    </w:p>
    <w:p w14:paraId="633BCB24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static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bool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operator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&lt;</w:t>
      </w:r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=(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Player </w:t>
      </w:r>
      <w:proofErr w:type="spell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x)</w:t>
      </w:r>
    </w:p>
    <w:p w14:paraId="07ED0C3B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2BFAF958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player.Hight.CompareTo</w:t>
      </w:r>
      <w:proofErr w:type="spellEnd"/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(x) &lt;= 0;</w:t>
      </w:r>
    </w:p>
    <w:p w14:paraId="563C6A80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66CE9FEB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1FD9D809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034186B3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</w:t>
      </w:r>
      <w:proofErr w:type="spellStart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overriden</w:t>
      </w:r>
      <w:proofErr w:type="spellEnd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equals method</w:t>
      </w:r>
    </w:p>
    <w:p w14:paraId="03D921B3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3BEE8B00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other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Given object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49574799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&lt;returns&gt;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Values are equal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&lt;/returns&gt;</w:t>
      </w:r>
    </w:p>
    <w:p w14:paraId="34628383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override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bool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Equals(</w:t>
      </w:r>
      <w:proofErr w:type="gramEnd"/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object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other)</w:t>
      </w:r>
    </w:p>
    <w:p w14:paraId="425C04A4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5F2AEF6D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this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.Value</w:t>
      </w:r>
      <w:proofErr w:type="spellEnd"/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== (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)other;</w:t>
      </w:r>
    </w:p>
    <w:p w14:paraId="0D301F5D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0A2FE271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6A0ED09B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5565B60E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</w:t>
      </w:r>
      <w:proofErr w:type="spellStart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overriden</w:t>
      </w:r>
      <w:proofErr w:type="spellEnd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proofErr w:type="spellStart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GetHashCode</w:t>
      </w:r>
      <w:proofErr w:type="spellEnd"/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method</w:t>
      </w:r>
    </w:p>
    <w:p w14:paraId="3A061891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16E95895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&lt;returns&gt;</w:t>
      </w:r>
      <w:r w:rsidRPr="009E3D9B">
        <w:rPr>
          <w:rFonts w:ascii="Courier New" w:hAnsi="Courier New" w:cs="Courier New"/>
          <w:color w:val="008000"/>
          <w:sz w:val="20"/>
          <w:lang w:val="en-US" w:eastAsia="lt-LT"/>
        </w:rPr>
        <w:t>Value</w:t>
      </w:r>
      <w:r w:rsidRPr="009E3D9B">
        <w:rPr>
          <w:rFonts w:ascii="Courier New" w:hAnsi="Courier New" w:cs="Courier New"/>
          <w:color w:val="808080"/>
          <w:sz w:val="20"/>
          <w:lang w:val="en-US" w:eastAsia="lt-LT"/>
        </w:rPr>
        <w:t>&lt;/returns&gt;</w:t>
      </w:r>
    </w:p>
    <w:p w14:paraId="10F800CF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override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GetHashCode</w:t>
      </w:r>
      <w:proofErr w:type="spell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1543ACEA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604D4AD2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9E3D9B">
        <w:rPr>
          <w:rFonts w:ascii="Courier New" w:hAnsi="Courier New" w:cs="Courier New"/>
          <w:color w:val="0000FF"/>
          <w:sz w:val="20"/>
          <w:lang w:val="en-US" w:eastAsia="lt-LT"/>
        </w:rPr>
        <w:t>this</w:t>
      </w: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.Value.GetHashCode</w:t>
      </w:r>
      <w:proofErr w:type="spellEnd"/>
      <w:proofErr w:type="gramEnd"/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();</w:t>
      </w:r>
    </w:p>
    <w:p w14:paraId="103C54E0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7590CF24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4F679A01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 xml:space="preserve">    }</w:t>
      </w:r>
    </w:p>
    <w:p w14:paraId="5D35C99A" w14:textId="68FFB891" w:rsidR="00B15E4D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9E3D9B">
        <w:rPr>
          <w:rFonts w:ascii="Courier New" w:hAnsi="Courier New" w:cs="Courier New"/>
          <w:color w:val="000000"/>
          <w:sz w:val="20"/>
          <w:lang w:val="en-US" w:eastAsia="lt-LT"/>
        </w:rPr>
        <w:t>}</w:t>
      </w:r>
    </w:p>
    <w:p w14:paraId="355874C2" w14:textId="77777777" w:rsidR="009E3D9B" w:rsidRPr="009E3D9B" w:rsidRDefault="009E3D9B" w:rsidP="009E3D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35E40602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using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System;</w:t>
      </w:r>
    </w:p>
    <w:p w14:paraId="07C7589E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using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System.Collections.Generic</w:t>
      </w:r>
      <w:proofErr w:type="spellEnd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059F495E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using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System.Linq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4ACE55D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using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System.Text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68BF156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using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System.Threading.Tasks</w:t>
      </w:r>
      <w:proofErr w:type="spellEnd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05A41E02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041FD832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namespace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_13_uzduotis</w:t>
      </w:r>
    </w:p>
    <w:p w14:paraId="54B5A2B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{</w:t>
      </w:r>
    </w:p>
    <w:p w14:paraId="57315626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1AC2C4B3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lastRenderedPageBreak/>
        <w:t xml:space="preserve">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Class that calculates given information</w:t>
      </w:r>
    </w:p>
    <w:p w14:paraId="3D00D926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649763A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class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2B91AF"/>
          <w:sz w:val="20"/>
          <w:lang w:val="en-US" w:eastAsia="lt-LT"/>
        </w:rPr>
        <w:t>PlayersRegister</w:t>
      </w:r>
      <w:proofErr w:type="spellEnd"/>
    </w:p>
    <w:p w14:paraId="1ED6667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{</w:t>
      </w:r>
    </w:p>
    <w:p w14:paraId="2224CB0E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788E8EEE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Array of players</w:t>
      </w:r>
    </w:p>
    <w:p w14:paraId="100E3F2B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0D9A0E18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private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List&lt;Player&gt;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AllPlayers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6A1B6E68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396774C2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50F6FC4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method to format list;</w:t>
      </w:r>
    </w:p>
    <w:p w14:paraId="2E3A47A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0CDAB8AB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3DEB2F0B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0278984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AllPlayers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new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List&lt;Player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&gt;(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6777C3F9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78A606EA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14643F96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64E82BA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method to disperse given information</w:t>
      </w:r>
    </w:p>
    <w:p w14:paraId="39DF1DBA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3F8438AB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Array of players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4E7ED8A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List&lt;Player&gt; players)</w:t>
      </w:r>
    </w:p>
    <w:p w14:paraId="73497087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636ED54A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AllPlayers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new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List&lt;Player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&gt;(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2DF9679A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foreach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(Player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in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players)</w:t>
      </w:r>
    </w:p>
    <w:p w14:paraId="5408521D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{</w:t>
      </w:r>
    </w:p>
    <w:p w14:paraId="5E431433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proofErr w:type="spellStart"/>
      <w:proofErr w:type="gramStart"/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this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.AllPlayers.Add</w:t>
      </w:r>
      <w:proofErr w:type="spellEnd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(player);</w:t>
      </w:r>
    </w:p>
    <w:p w14:paraId="4E6AD76C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}</w:t>
      </w:r>
    </w:p>
    <w:p w14:paraId="73D71D7A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1E92C9F5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005A809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2B02F5D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void method which adds specific information to the list</w:t>
      </w:r>
    </w:p>
    <w:p w14:paraId="2B9F3286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1561FD9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Single player information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6B4B866A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void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Add(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 player)</w:t>
      </w:r>
    </w:p>
    <w:p w14:paraId="4B707F8D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35DA258E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AllPlayers.Add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(player);</w:t>
      </w:r>
    </w:p>
    <w:p w14:paraId="0CDF908E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77B95480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1BEBA63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3A536AA9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int method which counts how many</w:t>
      </w:r>
    </w:p>
    <w:p w14:paraId="2D2FAC76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18F80742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&lt;returns&gt;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Specific number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&lt;/returns&gt;</w:t>
      </w:r>
    </w:p>
    <w:p w14:paraId="7E3B2106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Count(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3D6EF045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6404621A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this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.AllPlayers.Count</w:t>
      </w:r>
      <w:proofErr w:type="spellEnd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173473E3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524E8948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29F5636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45F23A02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method of Specific information by index</w:t>
      </w:r>
    </w:p>
    <w:p w14:paraId="78A83A49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68D1015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index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An index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352E8748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&lt;returns&gt;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Player information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&lt;/returns&gt;</w:t>
      </w:r>
    </w:p>
    <w:p w14:paraId="5508B2F7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Player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OnePlayer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gramEnd"/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index)</w:t>
      </w:r>
    </w:p>
    <w:p w14:paraId="49C6977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62AD224B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AllPlayers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[index];</w:t>
      </w:r>
    </w:p>
    <w:p w14:paraId="2709795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31805C70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2467151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21A21756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void method </w:t>
      </w:r>
    </w:p>
    <w:p w14:paraId="6266063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7F0A8E1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proofErr w:type="spellStart"/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variable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52F98462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&lt;returns&gt;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Certain Value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&lt;/returns&gt;</w:t>
      </w:r>
    </w:p>
    <w:p w14:paraId="49588BD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void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Number(</w:t>
      </w:r>
      <w:proofErr w:type="spellStart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players)</w:t>
      </w:r>
    </w:p>
    <w:p w14:paraId="64F910E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4209E29B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lastRenderedPageBreak/>
        <w:t xml:space="preserve">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for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= 0;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&lt;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players.Count</w:t>
      </w:r>
      <w:proofErr w:type="spellEnd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();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++)</w:t>
      </w:r>
    </w:p>
    <w:p w14:paraId="10471DBE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{</w:t>
      </w:r>
    </w:p>
    <w:p w14:paraId="134CB5CD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for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j = 0; j &lt;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AllPlayers.Count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();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j++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00E740A9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{</w:t>
      </w:r>
    </w:p>
    <w:p w14:paraId="42A835F0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players.OnePlayer</w:t>
      </w:r>
      <w:proofErr w:type="spellEnd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) ==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AllPlayers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[j])</w:t>
      </w:r>
    </w:p>
    <w:p w14:paraId="4A2A07E9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    {</w:t>
      </w:r>
    </w:p>
    <w:p w14:paraId="497E6523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       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players.OnePlayer</w:t>
      </w:r>
      <w:proofErr w:type="spellEnd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).Value++;</w:t>
      </w:r>
    </w:p>
    <w:p w14:paraId="10FAD459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    }</w:t>
      </w:r>
    </w:p>
    <w:p w14:paraId="01B10BA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}</w:t>
      </w:r>
    </w:p>
    <w:p w14:paraId="001833A0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}</w:t>
      </w:r>
    </w:p>
    <w:p w14:paraId="3B813893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676439C2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0B08B8F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68ADC93A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a method to disperse the information</w:t>
      </w:r>
    </w:p>
    <w:p w14:paraId="6E0DB7EB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1F55AA42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club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Club that player represents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3471716E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&lt;returns&gt;</w:t>
      </w:r>
      <w:proofErr w:type="spellStart"/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Formated</w:t>
      </w:r>
      <w:proofErr w:type="spellEnd"/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lis</w:t>
      </w:r>
      <w:proofErr w:type="spellEnd"/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&lt;/returns&gt;</w:t>
      </w:r>
    </w:p>
    <w:p w14:paraId="7F195F6D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Zalgiris(</w:t>
      </w:r>
      <w:proofErr w:type="gramEnd"/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club)</w:t>
      </w:r>
    </w:p>
    <w:p w14:paraId="0B6EC9F8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3446DBD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played =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new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1D6C185A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for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= 0;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&lt;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AllPlayers.Count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();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++)</w:t>
      </w:r>
    </w:p>
    <w:p w14:paraId="56EF0159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{</w:t>
      </w:r>
    </w:p>
    <w:p w14:paraId="2A13863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AllPlayers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[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] == club &amp;&amp;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AllPlayers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[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].Equals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(0))</w:t>
      </w:r>
    </w:p>
    <w:p w14:paraId="4A104EA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{</w:t>
      </w:r>
    </w:p>
    <w:p w14:paraId="6EA76896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   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played.Add</w:t>
      </w:r>
      <w:proofErr w:type="spellEnd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AllPlayers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[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]);</w:t>
      </w:r>
    </w:p>
    <w:p w14:paraId="27643A9B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}</w:t>
      </w:r>
    </w:p>
    <w:p w14:paraId="4B29066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}</w:t>
      </w:r>
    </w:p>
    <w:p w14:paraId="7FE6884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played;</w:t>
      </w:r>
    </w:p>
    <w:p w14:paraId="4A082D1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36B5D472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78A3E922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4333C7B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int method</w:t>
      </w:r>
    </w:p>
    <w:p w14:paraId="3482B0B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14C3585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&lt;returns&gt;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Certain number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&lt;/returns&gt;</w:t>
      </w:r>
    </w:p>
    <w:p w14:paraId="2521E4D8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Highest(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2054EC0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74EF1C1C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x = 0;</w:t>
      </w:r>
    </w:p>
    <w:p w14:paraId="14164307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for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= 0;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&lt;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AllPlayers.Count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();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++)</w:t>
      </w:r>
    </w:p>
    <w:p w14:paraId="351629E7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{</w:t>
      </w:r>
    </w:p>
    <w:p w14:paraId="2E524BE6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AllPlayers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[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] &gt; x)</w:t>
      </w:r>
    </w:p>
    <w:p w14:paraId="26368D40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{</w:t>
      </w:r>
    </w:p>
    <w:p w14:paraId="15D589CC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    x =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AllPlayers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[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].Hight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3C141DC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}</w:t>
      </w:r>
    </w:p>
    <w:p w14:paraId="6AC6CD0E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}</w:t>
      </w:r>
    </w:p>
    <w:p w14:paraId="67B57EA8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x;</w:t>
      </w:r>
    </w:p>
    <w:p w14:paraId="38C8D48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0B8D8B7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502D3BD0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725C68A3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int method</w:t>
      </w:r>
    </w:p>
    <w:p w14:paraId="5E27196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1D060BFD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proofErr w:type="spellStart"/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variable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0C06A9A7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&lt;returns&gt;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Biggest number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&lt;/returns&gt;</w:t>
      </w:r>
    </w:p>
    <w:p w14:paraId="76A71CBE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MaxHight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players)</w:t>
      </w:r>
    </w:p>
    <w:p w14:paraId="0406A44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0DD8159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Math.Max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Highest(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),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players.Highest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());</w:t>
      </w:r>
    </w:p>
    <w:p w14:paraId="35C0789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33DE86E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7AE939A8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6055CCA7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a method to disperse the information</w:t>
      </w:r>
    </w:p>
    <w:p w14:paraId="56990ECA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48D93958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proofErr w:type="spellStart"/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variable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5079B64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&lt;returns&gt;</w:t>
      </w:r>
      <w:proofErr w:type="spellStart"/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Formated</w:t>
      </w:r>
      <w:proofErr w:type="spellEnd"/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list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&lt;/returns&gt;</w:t>
      </w:r>
    </w:p>
    <w:p w14:paraId="68522B9D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FilteredByHighest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players)</w:t>
      </w:r>
    </w:p>
    <w:p w14:paraId="336008DE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0640F688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HighestPlayers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new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053E76A2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lastRenderedPageBreak/>
        <w:t xml:space="preserve">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for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= 0;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&lt;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AllPlayers.Count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();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++)</w:t>
      </w:r>
    </w:p>
    <w:p w14:paraId="4859D34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{</w:t>
      </w:r>
    </w:p>
    <w:p w14:paraId="390C48DA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AllPlayers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[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] ==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MaxHight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(players) &amp;&amp;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AllPlayers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[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].Equals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(0))</w:t>
      </w:r>
    </w:p>
    <w:p w14:paraId="2753B428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{</w:t>
      </w:r>
    </w:p>
    <w:p w14:paraId="513317A8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HighestPlayers.Add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AllPlayers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[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]);</w:t>
      </w:r>
    </w:p>
    <w:p w14:paraId="301F598E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}</w:t>
      </w:r>
    </w:p>
    <w:p w14:paraId="3DBB680A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}</w:t>
      </w:r>
    </w:p>
    <w:p w14:paraId="59931E19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HighestPlayers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7BF69672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3DF68CCC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368451D7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0D4475E2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a method to disperse the information</w:t>
      </w:r>
    </w:p>
    <w:p w14:paraId="166B0B3D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239AD61D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&lt;returns&gt;</w:t>
      </w:r>
      <w:proofErr w:type="spellStart"/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Formated</w:t>
      </w:r>
      <w:proofErr w:type="spellEnd"/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list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&lt;/returns&gt;</w:t>
      </w:r>
    </w:p>
    <w:p w14:paraId="0614DDCC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TwoMetersOrHigher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698D849E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7525935D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x = 200;</w:t>
      </w:r>
    </w:p>
    <w:p w14:paraId="3D933B3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moreThanTwoMeters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new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54528990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for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= 0;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&lt;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AllPlayers.Count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();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++)</w:t>
      </w:r>
    </w:p>
    <w:p w14:paraId="7D742D1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{</w:t>
      </w:r>
    </w:p>
    <w:p w14:paraId="6CF25B50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AllPlayers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[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] &gt;= x &amp;&amp;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AllPlayers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[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].Equals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(0))</w:t>
      </w:r>
    </w:p>
    <w:p w14:paraId="28A6006E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{</w:t>
      </w:r>
    </w:p>
    <w:p w14:paraId="036B32E3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moreThanTwoMeters.Add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AllPlayers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[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]);</w:t>
      </w:r>
    </w:p>
    <w:p w14:paraId="428BE769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}</w:t>
      </w:r>
    </w:p>
    <w:p w14:paraId="0C3982C9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}</w:t>
      </w:r>
    </w:p>
    <w:p w14:paraId="155B121E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moreThanTwoMeters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61D2CC1B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6EED2563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1AC0314A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}</w:t>
      </w:r>
    </w:p>
    <w:p w14:paraId="2D5251F5" w14:textId="5A2FB421" w:rsidR="002A29F5" w:rsidRPr="00B15E4D" w:rsidRDefault="00B15E4D" w:rsidP="00B15E4D">
      <w:pPr>
        <w:pStyle w:val="Programostekstas"/>
        <w:rPr>
          <w:rFonts w:cs="Courier New"/>
          <w:color w:val="000000"/>
          <w:lang w:val="en-US" w:eastAsia="lt-LT"/>
        </w:rPr>
      </w:pPr>
      <w:r w:rsidRPr="00B15E4D">
        <w:rPr>
          <w:rFonts w:cs="Courier New"/>
          <w:color w:val="000000"/>
          <w:lang w:val="en-US" w:eastAsia="lt-LT"/>
        </w:rPr>
        <w:t>}</w:t>
      </w:r>
    </w:p>
    <w:p w14:paraId="3BD9C5C2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using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System;</w:t>
      </w:r>
    </w:p>
    <w:p w14:paraId="2C846C4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using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System.Collections.Generic</w:t>
      </w:r>
      <w:proofErr w:type="spellEnd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6F3BDB7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using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System.Linq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665ED94A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using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System.Text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5FC2D84D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using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System.IO;</w:t>
      </w:r>
    </w:p>
    <w:p w14:paraId="50F0FBCE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using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System.Threading.Tasks</w:t>
      </w:r>
      <w:proofErr w:type="spellEnd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47F8F503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34DC5280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namespace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_13_uzduotis</w:t>
      </w:r>
    </w:p>
    <w:p w14:paraId="0355CD3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{</w:t>
      </w:r>
    </w:p>
    <w:p w14:paraId="0DAFAE13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27B5CD9E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Class that prints or reads information</w:t>
      </w:r>
    </w:p>
    <w:p w14:paraId="049E018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3CACD3A2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class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2B91AF"/>
          <w:sz w:val="20"/>
          <w:lang w:val="en-US" w:eastAsia="lt-LT"/>
        </w:rPr>
        <w:t>InOutUtils</w:t>
      </w:r>
      <w:proofErr w:type="spellEnd"/>
    </w:p>
    <w:p w14:paraId="4D3FCDE9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{</w:t>
      </w:r>
    </w:p>
    <w:p w14:paraId="23CB383E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463958C5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a list to disperse the information</w:t>
      </w:r>
    </w:p>
    <w:p w14:paraId="210F6AE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678460D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fileName</w:t>
      </w:r>
      <w:proofErr w:type="spellEnd"/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Specific file name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5C83811A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&lt;returns&gt;</w:t>
      </w:r>
      <w:proofErr w:type="spellStart"/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Formated</w:t>
      </w:r>
      <w:proofErr w:type="spellEnd"/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list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&lt;/returns&gt;</w:t>
      </w:r>
    </w:p>
    <w:p w14:paraId="3BFCA55A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static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ReadFile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gramEnd"/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fileName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66603E8A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154C33F7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Players =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new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27723990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gramStart"/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[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] Lines =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File.ReadAllLines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fileName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, Encoding.UTF8);</w:t>
      </w:r>
    </w:p>
    <w:p w14:paraId="641710F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foreach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line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in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Lines)</w:t>
      </w:r>
    </w:p>
    <w:p w14:paraId="63F1E04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{</w:t>
      </w:r>
    </w:p>
    <w:p w14:paraId="51356E10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proofErr w:type="gramStart"/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[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] Values =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line.Split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';'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09CC4218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year = </w:t>
      </w:r>
      <w:proofErr w:type="spellStart"/>
      <w:proofErr w:type="gramStart"/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.Parse</w:t>
      </w:r>
      <w:proofErr w:type="spellEnd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(Values[0]);</w:t>
      </w:r>
    </w:p>
    <w:p w14:paraId="7C1043DE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DateTime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startYear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DateTime.Parse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Values[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1]);</w:t>
      </w:r>
    </w:p>
    <w:p w14:paraId="1708A1D9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DateTime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endYear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DateTime.Parse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Values[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2]);</w:t>
      </w:r>
    </w:p>
    <w:p w14:paraId="4135C199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name = 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Values[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3];</w:t>
      </w:r>
    </w:p>
    <w:p w14:paraId="4650D429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surname = 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Values[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4];</w:t>
      </w:r>
    </w:p>
    <w:p w14:paraId="25E810F9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DateTime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birthDate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DateTime.Parse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Values[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5]);</w:t>
      </w:r>
    </w:p>
    <w:p w14:paraId="52DFDF65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hight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proofErr w:type="spellStart"/>
      <w:proofErr w:type="gramStart"/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.Parse</w:t>
      </w:r>
      <w:proofErr w:type="spellEnd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(Values[6]);</w:t>
      </w:r>
    </w:p>
    <w:p w14:paraId="718A15B5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number = </w:t>
      </w:r>
      <w:proofErr w:type="spellStart"/>
      <w:proofErr w:type="gramStart"/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.Parse</w:t>
      </w:r>
      <w:proofErr w:type="spellEnd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(Values[7]);</w:t>
      </w:r>
    </w:p>
    <w:p w14:paraId="596FAFCC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lastRenderedPageBreak/>
        <w:t xml:space="preserve">    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club = 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Values[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8];</w:t>
      </w:r>
    </w:p>
    <w:p w14:paraId="2CB8067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//Finding out if player is invited or not</w:t>
      </w:r>
    </w:p>
    <w:p w14:paraId="2ADBF505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bool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Invited =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false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; </w:t>
      </w:r>
    </w:p>
    <w:p w14:paraId="53537DBB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Values[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9] == 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pakviestas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450B629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{</w:t>
      </w:r>
    </w:p>
    <w:p w14:paraId="60D358FC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    Invited =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true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2709929E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}</w:t>
      </w:r>
    </w:p>
    <w:p w14:paraId="354A6D6C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//Finding out if player is captain or not</w:t>
      </w:r>
    </w:p>
    <w:p w14:paraId="0354A0A7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bool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captainOrNot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false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60A3E708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Values[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10] == 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kapitonas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0AE2F8E0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{</w:t>
      </w:r>
    </w:p>
    <w:p w14:paraId="4072611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captainOrNot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true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7F04C17E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}</w:t>
      </w:r>
    </w:p>
    <w:p w14:paraId="747FF9CE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Player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=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new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Player(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year,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startYear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endYear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, name, surname,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birthDate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hight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, number, club, Invited,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captainOrNot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6C9F3790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Players.Add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(Player);</w:t>
      </w:r>
    </w:p>
    <w:p w14:paraId="33238686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}</w:t>
      </w:r>
    </w:p>
    <w:p w14:paraId="74EC9C37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return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Players;</w:t>
      </w:r>
    </w:p>
    <w:p w14:paraId="3431EC82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7A4AFAE2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2987B12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55A310BC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a void function where information is printed to screen</w:t>
      </w:r>
    </w:p>
    <w:p w14:paraId="6BC5DCA7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20AEE323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proofErr w:type="spellStart"/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variable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704C81EA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fileName</w:t>
      </w:r>
      <w:proofErr w:type="spellEnd"/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Specific file name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4220E3CC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static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void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PrintToTxt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players,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fileName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02CFD145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799BF478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gramStart"/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[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] lines =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new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[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players.Count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() + 4];</w:t>
      </w:r>
    </w:p>
    <w:p w14:paraId="6EFE8678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lines[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0] =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String.Format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new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'-'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, 188));</w:t>
      </w:r>
    </w:p>
    <w:p w14:paraId="3579A97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lines[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1] =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String.Format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"| {0, -8} | {1, -8} | {2, -8} | {3, -8} | {4, -15} | {5, -8} | {6, 8} | {7, 8} | {8, -12} | {9, -8} | {10, -8} |"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Metai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Stovyklos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pradžios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 xml:space="preserve"> data"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Stovyklos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pabaigos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 xml:space="preserve"> data"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Vardas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Pavardė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Gimimo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metai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Ūgis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Numeris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Klubas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Pakviestas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 xml:space="preserve"> į 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komandą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Kapitonas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arba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 xml:space="preserve"> ne"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17684960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lines[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2] =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String.Format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new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'-'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, 188));</w:t>
      </w:r>
    </w:p>
    <w:p w14:paraId="16D3B25B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526E15AA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for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= 0;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&lt;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players.Count</w:t>
      </w:r>
      <w:proofErr w:type="spellEnd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();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++)</w:t>
      </w:r>
    </w:p>
    <w:p w14:paraId="6441F4F8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{</w:t>
      </w:r>
    </w:p>
    <w:p w14:paraId="515FC29B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lines[</w:t>
      </w:r>
      <w:proofErr w:type="spellStart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+ 3] =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players.OnePlayer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).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ToString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();</w:t>
      </w:r>
    </w:p>
    <w:p w14:paraId="61B99F7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}</w:t>
      </w:r>
    </w:p>
    <w:p w14:paraId="29271B9B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5C5AC37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lines[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players.Count</w:t>
      </w:r>
      <w:proofErr w:type="spellEnd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() + 3] =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String.Format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new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'-'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, 188));</w:t>
      </w:r>
    </w:p>
    <w:p w14:paraId="2109112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73E4FBF5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File.AppendAllLines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fileName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, lines, Encoding.UTF8);</w:t>
      </w:r>
    </w:p>
    <w:p w14:paraId="32A2D593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2BE82DB6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052E79A2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62FCFF83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void method where information is printed to screen</w:t>
      </w:r>
    </w:p>
    <w:p w14:paraId="1EE31F4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0A32D237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proofErr w:type="spellStart"/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variable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5AB73409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static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void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PrintPlayers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players)</w:t>
      </w:r>
    </w:p>
    <w:p w14:paraId="415435FB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56A7A98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for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= 0;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&lt;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players.Count</w:t>
      </w:r>
      <w:proofErr w:type="spellEnd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();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++)</w:t>
      </w:r>
    </w:p>
    <w:p w14:paraId="7920C8C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{</w:t>
      </w:r>
    </w:p>
    <w:p w14:paraId="79C4A2A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Console.WriteLine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"{0};{1};{2}"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players.OnePlayer</w:t>
      </w:r>
      <w:proofErr w:type="spellEnd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).Name,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players.OnePlayer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).Surname,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players.OnePlayer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).Invited);</w:t>
      </w:r>
    </w:p>
    <w:p w14:paraId="07A20C96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}</w:t>
      </w:r>
    </w:p>
    <w:p w14:paraId="6EC9977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46C4297D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6E786D0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1CFCD1B0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2A04FC85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void method where information is printed to screen</w:t>
      </w:r>
    </w:p>
    <w:p w14:paraId="1C583AE8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7FD89FC8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proofErr w:type="spellStart"/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variable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3476C32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static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void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PrintHigestPlayers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players)</w:t>
      </w:r>
    </w:p>
    <w:p w14:paraId="4B288C0C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 </w:t>
      </w:r>
    </w:p>
    <w:p w14:paraId="6D919800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lastRenderedPageBreak/>
        <w:t xml:space="preserve">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for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= 0;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&lt;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players.Count</w:t>
      </w:r>
      <w:proofErr w:type="spellEnd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();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++)</w:t>
      </w:r>
    </w:p>
    <w:p w14:paraId="05812A92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{</w:t>
      </w:r>
    </w:p>
    <w:p w14:paraId="474ACC2D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Console.WriteLine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"{0};{1};{2}"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players.OnePlayer</w:t>
      </w:r>
      <w:proofErr w:type="spellEnd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).Name,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players.OnePlayer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).Surname,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players.OnePlayer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).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CalculateAge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());</w:t>
      </w:r>
    </w:p>
    <w:p w14:paraId="1B87A979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}</w:t>
      </w:r>
    </w:p>
    <w:p w14:paraId="3E7D599A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69E35032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5088738B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1DC56C1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Creates a void function where information is printed to .csv file</w:t>
      </w:r>
    </w:p>
    <w:p w14:paraId="39D1A5D2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3AD34AD9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proofErr w:type="spellStart"/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variable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56EB2D57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&lt;param name="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fileName</w:t>
      </w:r>
      <w:proofErr w:type="spellEnd"/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"&gt;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Specific file name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&lt;/param&gt;</w:t>
      </w:r>
    </w:p>
    <w:p w14:paraId="17373986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public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static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void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ToCsv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players,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fileName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3CA6982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{</w:t>
      </w:r>
    </w:p>
    <w:p w14:paraId="5E270AA5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gramStart"/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[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] lines =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new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[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players.Count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()];</w:t>
      </w:r>
    </w:p>
    <w:p w14:paraId="1AD041EC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for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(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int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= 0;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&lt;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players.Count</w:t>
      </w:r>
      <w:proofErr w:type="spellEnd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();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++)</w:t>
      </w:r>
    </w:p>
    <w:p w14:paraId="427DB66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{</w:t>
      </w:r>
    </w:p>
    <w:p w14:paraId="6BCA713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lines[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] =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String.Format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"{0};{1};{2}"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,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players.OnePlayer</w:t>
      </w:r>
      <w:proofErr w:type="spellEnd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).Name,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players.OnePlayer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).Surname,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players.OnePlayer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).Hight);</w:t>
      </w:r>
    </w:p>
    <w:p w14:paraId="5065495B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}</w:t>
      </w:r>
    </w:p>
    <w:p w14:paraId="58BBF8E8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3E48B5B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File.AppendAllLines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fileName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, lines, Encoding.UTF8);</w:t>
      </w:r>
    </w:p>
    <w:p w14:paraId="06713596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40215CC3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5AF0713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55334229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}</w:t>
      </w:r>
    </w:p>
    <w:p w14:paraId="1DF80771" w14:textId="2A7E052C" w:rsidR="002A29F5" w:rsidRPr="00B15E4D" w:rsidRDefault="00B15E4D" w:rsidP="00B15E4D">
      <w:pPr>
        <w:pStyle w:val="Programostekstas"/>
        <w:rPr>
          <w:rFonts w:cs="Courier New"/>
          <w:color w:val="000000"/>
          <w:lang w:val="en-US" w:eastAsia="lt-LT"/>
        </w:rPr>
      </w:pPr>
      <w:r w:rsidRPr="00B15E4D">
        <w:rPr>
          <w:rFonts w:cs="Courier New"/>
          <w:color w:val="000000"/>
          <w:lang w:val="en-US" w:eastAsia="lt-LT"/>
        </w:rPr>
        <w:t>}</w:t>
      </w:r>
    </w:p>
    <w:p w14:paraId="0BCD524F" w14:textId="5EDB670E" w:rsidR="002A29F5" w:rsidRPr="00B15E4D" w:rsidRDefault="002A29F5" w:rsidP="002A29F5">
      <w:pPr>
        <w:pStyle w:val="Programostekstas"/>
        <w:rPr>
          <w:rFonts w:cs="Courier New"/>
          <w:color w:val="000000"/>
          <w:lang w:val="en-US" w:eastAsia="lt-LT"/>
        </w:rPr>
      </w:pPr>
    </w:p>
    <w:p w14:paraId="50114370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using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System;</w:t>
      </w:r>
    </w:p>
    <w:p w14:paraId="415510C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using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System.Collections.Generic</w:t>
      </w:r>
      <w:proofErr w:type="spellEnd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7770999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using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System.Linq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35C25CFA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using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System.Text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7C75B22A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using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System.IO;</w:t>
      </w:r>
    </w:p>
    <w:p w14:paraId="4A41032C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using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proofErr w:type="spellStart"/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System.Threading.Tasks</w:t>
      </w:r>
      <w:proofErr w:type="spellEnd"/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3B238A06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//Main function of this program is to do all kinds of calculations with different basketball players information</w:t>
      </w:r>
    </w:p>
    <w:p w14:paraId="5D72D64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19925FCC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//Vytenis Kriščiūnas</w:t>
      </w:r>
    </w:p>
    <w:p w14:paraId="1F71C2F8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6A515DDC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namespace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_13_uzduotis</w:t>
      </w:r>
    </w:p>
    <w:p w14:paraId="4E8AC2D9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{</w:t>
      </w:r>
    </w:p>
    <w:p w14:paraId="3C61D753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108E527D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Main class</w:t>
      </w:r>
    </w:p>
    <w:p w14:paraId="3EFF35E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5FC3334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class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2B91AF"/>
          <w:sz w:val="20"/>
          <w:lang w:val="en-US" w:eastAsia="lt-LT"/>
        </w:rPr>
        <w:t>Program</w:t>
      </w:r>
    </w:p>
    <w:p w14:paraId="5E94427A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{</w:t>
      </w:r>
    </w:p>
    <w:p w14:paraId="78C727EC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0B536E4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Represents a .txt file from which data will be read</w:t>
      </w:r>
    </w:p>
    <w:p w14:paraId="1AB9DEFA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67ABE01B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const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CFd1 = </w:t>
      </w:r>
      <w:r w:rsidRPr="00B15E4D">
        <w:rPr>
          <w:rFonts w:ascii="Courier New" w:hAnsi="Courier New" w:cs="Courier New"/>
          <w:color w:val="800000"/>
          <w:sz w:val="20"/>
          <w:lang w:val="en-US" w:eastAsia="lt-LT"/>
        </w:rPr>
        <w:t>@"FirstYearPlayers.txt"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47C149FE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5D407B79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Represents a .txt file from which data will be read</w:t>
      </w:r>
    </w:p>
    <w:p w14:paraId="0DCDC7D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2A79739B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const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CFd2 = </w:t>
      </w:r>
      <w:r w:rsidRPr="00B15E4D">
        <w:rPr>
          <w:rFonts w:ascii="Courier New" w:hAnsi="Courier New" w:cs="Courier New"/>
          <w:color w:val="800000"/>
          <w:sz w:val="20"/>
          <w:lang w:val="en-US" w:eastAsia="lt-LT"/>
        </w:rPr>
        <w:t>@"SecondYearPlayers.txt"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1054C0A0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1E6E8043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Represents a .txt file where data will be put</w:t>
      </w:r>
    </w:p>
    <w:p w14:paraId="103B3E6B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4BD64B90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const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CFr1 = 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"Rezults.txt"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771DB218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&lt;summary&gt;</w:t>
      </w:r>
    </w:p>
    <w:p w14:paraId="49463A4E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Represents a .csv file where data will be put</w:t>
      </w:r>
    </w:p>
    <w:p w14:paraId="26379848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///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808080"/>
          <w:sz w:val="20"/>
          <w:lang w:val="en-US" w:eastAsia="lt-LT"/>
        </w:rPr>
        <w:t>&lt;/summary&gt;</w:t>
      </w:r>
    </w:p>
    <w:p w14:paraId="3DD9C2B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const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CFr2 = 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"Aukštaūgiai.csv"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</w:t>
      </w:r>
    </w:p>
    <w:p w14:paraId="6610E2E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30DD25F0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static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void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Main(</w:t>
      </w:r>
      <w:proofErr w:type="gramStart"/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string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[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]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args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</w:t>
      </w:r>
    </w:p>
    <w:p w14:paraId="2F052B40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lastRenderedPageBreak/>
        <w:t xml:space="preserve">        {</w:t>
      </w:r>
    </w:p>
    <w:p w14:paraId="7458FF87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File.Delete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(CFr2);</w:t>
      </w:r>
    </w:p>
    <w:p w14:paraId="154FD09C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File.Delete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(CFr1);</w:t>
      </w:r>
    </w:p>
    <w:p w14:paraId="3202C02C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register1 =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InOutUtils.ReadFile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(CFd1);</w:t>
      </w:r>
    </w:p>
    <w:p w14:paraId="2E93271C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PlayersRegister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register2 =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InOutUtils.ReadFile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(CFd2);</w:t>
      </w:r>
    </w:p>
    <w:p w14:paraId="5E502FD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InOutUtils.PrintToTxt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(register1, CFr1);</w:t>
      </w:r>
    </w:p>
    <w:p w14:paraId="45474C2D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InOutUtils.PrintToTxt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(register2, CFr1);</w:t>
      </w:r>
    </w:p>
    <w:p w14:paraId="5B423FB9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17939332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 xml:space="preserve">//Players who played in </w:t>
      </w:r>
      <w:proofErr w:type="spellStart"/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Žalgiris</w:t>
      </w:r>
      <w:proofErr w:type="spellEnd"/>
    </w:p>
    <w:p w14:paraId="1382A9BA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Console.WriteLine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Krepšininkai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žaidę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Žalgiryje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:"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16B5FFC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register1.Number(register2);</w:t>
      </w:r>
    </w:p>
    <w:p w14:paraId="5F21C8B6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InOutUtils.PrintPlayers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(register1.Zalgiris(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Žalgiris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));</w:t>
      </w:r>
    </w:p>
    <w:p w14:paraId="2E1DC509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InOutUtils.PrintPlayers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(register2.Zalgiris(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Žalgiris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));</w:t>
      </w:r>
    </w:p>
    <w:p w14:paraId="471CB8B8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(register1.Zalgiris(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Žalgiris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).Count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() == 0 &amp;&amp; register2.Zalgiris(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Žalgiris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).Count() == 0)</w:t>
      </w:r>
    </w:p>
    <w:p w14:paraId="33E74B8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{</w:t>
      </w:r>
    </w:p>
    <w:p w14:paraId="4B48537A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Console.WriteLine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Tokių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žaidėjų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nėra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."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30B7515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}</w:t>
      </w:r>
    </w:p>
    <w:p w14:paraId="03B7CD79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Console.WriteLine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();</w:t>
      </w:r>
    </w:p>
    <w:p w14:paraId="3D525926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1B32D78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//Highest players</w:t>
      </w:r>
    </w:p>
    <w:p w14:paraId="08823B65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Console.WriteLine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Aukščiausi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krepšininkai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:"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072D48C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register1.Highest();</w:t>
      </w:r>
    </w:p>
    <w:p w14:paraId="6F4D4E15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register2.Highest();</w:t>
      </w:r>
    </w:p>
    <w:p w14:paraId="03B9756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register1.MaxHight(register2);</w:t>
      </w:r>
    </w:p>
    <w:p w14:paraId="7CD9373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InOutUtils.PrintHigestPlayers(register1.FilteredByHighest(register2));</w:t>
      </w:r>
    </w:p>
    <w:p w14:paraId="34295563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InOutUtils.PrintHigestPlayers(register2.FilteredByHighest(register2));</w:t>
      </w:r>
    </w:p>
    <w:p w14:paraId="30BD8737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(register1.FilteredByHighest(register2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).Count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() == 0 &amp;&amp; register2.FilteredByHighest(register2).Count() == 0)</w:t>
      </w:r>
    </w:p>
    <w:p w14:paraId="71F9110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{</w:t>
      </w:r>
    </w:p>
    <w:p w14:paraId="7B10629C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Console.WriteLine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</w:t>
      </w:r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"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Tokių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žaidėjų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 xml:space="preserve"> </w:t>
      </w:r>
      <w:proofErr w:type="spellStart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nėra</w:t>
      </w:r>
      <w:proofErr w:type="spellEnd"/>
      <w:r w:rsidRPr="00B15E4D">
        <w:rPr>
          <w:rFonts w:ascii="Courier New" w:hAnsi="Courier New" w:cs="Courier New"/>
          <w:color w:val="A31515"/>
          <w:sz w:val="20"/>
          <w:lang w:val="en-US" w:eastAsia="lt-LT"/>
        </w:rPr>
        <w:t>."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);</w:t>
      </w:r>
    </w:p>
    <w:p w14:paraId="3EA3E5B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}</w:t>
      </w:r>
    </w:p>
    <w:p w14:paraId="30B19998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Console.WriteLine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();</w:t>
      </w:r>
    </w:p>
    <w:p w14:paraId="285E2174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3E3632B0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B15E4D">
        <w:rPr>
          <w:rFonts w:ascii="Courier New" w:hAnsi="Courier New" w:cs="Courier New"/>
          <w:color w:val="008000"/>
          <w:sz w:val="20"/>
          <w:lang w:val="en-US" w:eastAsia="lt-LT"/>
        </w:rPr>
        <w:t>//Players who are two meters or higher</w:t>
      </w:r>
    </w:p>
    <w:p w14:paraId="404351B8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InOutUtils.ToCsv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(register1.TwoMetersOrHigher(), CFr2);</w:t>
      </w:r>
    </w:p>
    <w:p w14:paraId="71A2DA21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InOutUtils.ToCsv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(register2.TwoMetersOrHigher(), CFr2);</w:t>
      </w:r>
    </w:p>
    <w:p w14:paraId="0F971F79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339F259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</w:t>
      </w:r>
      <w:r w:rsidRPr="00B15E4D">
        <w:rPr>
          <w:rFonts w:ascii="Courier New" w:hAnsi="Courier New" w:cs="Courier New"/>
          <w:color w:val="0000FF"/>
          <w:sz w:val="20"/>
          <w:lang w:val="en-US" w:eastAsia="lt-LT"/>
        </w:rPr>
        <w:t>if</w:t>
      </w: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(register1.TwoMetersOrHigher(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).Count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() == 0 &amp;&amp; register2.TwoMetersOrHigher().Count() == 0)</w:t>
      </w:r>
    </w:p>
    <w:p w14:paraId="7B73153B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{</w:t>
      </w:r>
    </w:p>
    <w:p w14:paraId="09027BC9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    </w:t>
      </w:r>
      <w:proofErr w:type="spell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File.Delete</w:t>
      </w:r>
      <w:proofErr w:type="spell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(CFr2);</w:t>
      </w:r>
    </w:p>
    <w:p w14:paraId="3F539188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  }</w:t>
      </w:r>
    </w:p>
    <w:p w14:paraId="0402DB23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  </w:t>
      </w:r>
    </w:p>
    <w:p w14:paraId="7C9D8130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</w:p>
    <w:p w14:paraId="41720679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    }</w:t>
      </w:r>
    </w:p>
    <w:p w14:paraId="4E6F297F" w14:textId="77777777" w:rsidR="00B15E4D" w:rsidRPr="00B15E4D" w:rsidRDefault="00B15E4D" w:rsidP="00B15E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 xml:space="preserve">    }</w:t>
      </w:r>
    </w:p>
    <w:p w14:paraId="220D736E" w14:textId="1997C94D" w:rsidR="002A29F5" w:rsidRPr="00B15E4D" w:rsidRDefault="00B15E4D" w:rsidP="00B15E4D">
      <w:pPr>
        <w:pStyle w:val="Programostekstas"/>
        <w:rPr>
          <w:rFonts w:cs="Courier New"/>
        </w:rPr>
      </w:pPr>
      <w:r w:rsidRPr="00B15E4D">
        <w:rPr>
          <w:rFonts w:cs="Courier New"/>
          <w:color w:val="000000"/>
          <w:lang w:val="en-US" w:eastAsia="lt-LT"/>
        </w:rPr>
        <w:t>}</w:t>
      </w:r>
    </w:p>
    <w:p w14:paraId="65210703" w14:textId="77777777" w:rsidR="009B5CDC" w:rsidRPr="00844988" w:rsidRDefault="009B5CDC" w:rsidP="009B5CDC">
      <w:pPr>
        <w:pStyle w:val="Programostekstas"/>
      </w:pPr>
    </w:p>
    <w:p w14:paraId="3F16DA1A" w14:textId="77777777" w:rsidR="009B5CDC" w:rsidRPr="00844988" w:rsidRDefault="009B5CDC" w:rsidP="009B5CDC">
      <w:pPr>
        <w:pStyle w:val="Heading2"/>
        <w:numPr>
          <w:ilvl w:val="1"/>
          <w:numId w:val="28"/>
        </w:numPr>
        <w:ind w:left="567" w:hanging="567"/>
      </w:pPr>
      <w:bookmarkStart w:id="17" w:name="_Toc51687508"/>
      <w:bookmarkStart w:id="18" w:name="_Toc88511721"/>
      <w:r w:rsidRPr="00844988">
        <w:t>Pradiniai duomenys ir rezultatai</w:t>
      </w:r>
      <w:bookmarkEnd w:id="17"/>
      <w:bookmarkEnd w:id="18"/>
    </w:p>
    <w:p w14:paraId="6AB9F361" w14:textId="65AA2406" w:rsidR="009B5CDC" w:rsidRDefault="002A29F5" w:rsidP="009B5CDC">
      <w:pPr>
        <w:pStyle w:val="Programostekstas"/>
      </w:pPr>
      <w:r>
        <w:t>Pirmas pavyzdys</w:t>
      </w:r>
      <w:r w:rsidR="006E6F09">
        <w:t xml:space="preserve"> tikrina žaidėjus, kurie visi žaidėjai yra žaidę Žalgiryje ir yra aukštesni nei du metrai, saraše yra tik vienas aukščiausias žaidėjas.</w:t>
      </w:r>
    </w:p>
    <w:p w14:paraId="001C5968" w14:textId="4E1E47E2" w:rsidR="001411CF" w:rsidRDefault="001411CF" w:rsidP="009B5CDC">
      <w:pPr>
        <w:pStyle w:val="Programostekstas"/>
      </w:pPr>
    </w:p>
    <w:p w14:paraId="7AB87EAB" w14:textId="3DE7B2B3" w:rsidR="006E6F09" w:rsidRDefault="006E6F09" w:rsidP="009B5CDC">
      <w:pPr>
        <w:pStyle w:val="Programostekstas"/>
      </w:pPr>
      <w:r>
        <w:t>Pirmojo pavyzdžio duomenys iš .txt failo.</w:t>
      </w:r>
    </w:p>
    <w:p w14:paraId="35B936E7" w14:textId="77777777" w:rsidR="001411CF" w:rsidRDefault="001411CF" w:rsidP="001411CF">
      <w:pPr>
        <w:pStyle w:val="Programostekstas"/>
      </w:pPr>
      <w:r>
        <w:t>2020;2020-07-28;2020-11-12;Jonas;Valanciunas;2002-07-28;210;14;Žalgiris;pakviestas;kapitonas</w:t>
      </w:r>
    </w:p>
    <w:p w14:paraId="1D7C04D3" w14:textId="77777777" w:rsidR="001411CF" w:rsidRDefault="001411CF" w:rsidP="001411CF">
      <w:pPr>
        <w:pStyle w:val="Programostekstas"/>
      </w:pPr>
      <w:r>
        <w:t>2020;2020-07-28;2020-11-12;Marius;Grigonis;2002-08-28;210;24;Žalgiris;pakviestas;žaidėjas</w:t>
      </w:r>
    </w:p>
    <w:p w14:paraId="462C6FFE" w14:textId="43E660E8" w:rsidR="002A29F5" w:rsidRDefault="001411CF" w:rsidP="001411CF">
      <w:pPr>
        <w:pStyle w:val="Programostekstas"/>
      </w:pPr>
      <w:r>
        <w:t>2021;2021-05-28;2021-11-12;Mantas;Kalnietis;2000-08-28;220;30;Žalgiris;pakviestas;žaidėjas</w:t>
      </w:r>
    </w:p>
    <w:p w14:paraId="78206A90" w14:textId="0EA4FEB1" w:rsidR="001411CF" w:rsidRDefault="001411CF" w:rsidP="001411CF">
      <w:pPr>
        <w:pStyle w:val="Programostekstas"/>
      </w:pPr>
    </w:p>
    <w:p w14:paraId="03710CEE" w14:textId="77777777" w:rsidR="001411CF" w:rsidRDefault="001411CF" w:rsidP="001411CF">
      <w:pPr>
        <w:pStyle w:val="Programostekstas"/>
      </w:pPr>
      <w:r>
        <w:lastRenderedPageBreak/>
        <w:t>2021;2021-01-17;2021-10-12;Jonas;Valanciunas;2002-07-28;210;14;Žalgiris;pakviestas;kapitonas</w:t>
      </w:r>
    </w:p>
    <w:p w14:paraId="2309B4D8" w14:textId="77777777" w:rsidR="001411CF" w:rsidRDefault="001411CF" w:rsidP="001411CF">
      <w:pPr>
        <w:pStyle w:val="Programostekstas"/>
      </w:pPr>
      <w:r>
        <w:t>2021;2021-05-28;2021-11-12;Mantas;Kalnietis;2000-08-28;220;30;Žalgiris;pakviestas;žaidėjas</w:t>
      </w:r>
    </w:p>
    <w:p w14:paraId="6ACB80D3" w14:textId="466B86A7" w:rsidR="001411CF" w:rsidRDefault="001411CF" w:rsidP="001411CF">
      <w:pPr>
        <w:pStyle w:val="Programostekstas"/>
      </w:pPr>
      <w:r>
        <w:t>2021;2021-06-28;2021-09-12;Domantas;Sabonis;2001-08-28;230;13;Žalgiris;pakviestas;žaidėjas</w:t>
      </w:r>
    </w:p>
    <w:p w14:paraId="7ABACB91" w14:textId="7CBF4C26" w:rsidR="009B5CDC" w:rsidRDefault="009B5CDC" w:rsidP="009B5CDC">
      <w:pPr>
        <w:pStyle w:val="Programostekstas"/>
      </w:pPr>
    </w:p>
    <w:p w14:paraId="51D946D0" w14:textId="5B49CE9A" w:rsidR="006E6F09" w:rsidRDefault="006E6F09" w:rsidP="009B5CDC">
      <w:pPr>
        <w:pStyle w:val="Programostekstas"/>
      </w:pPr>
      <w:r>
        <w:t>Atspausdinta pradinių duomenų lentelė į .txt failą.</w:t>
      </w:r>
    </w:p>
    <w:p w14:paraId="6C2A650C" w14:textId="77777777" w:rsidR="001411CF" w:rsidRDefault="001411CF" w:rsidP="001411CF">
      <w:pPr>
        <w:pStyle w:val="Programostekstas"/>
      </w:pPr>
      <w:r>
        <w:t>--------------------------------------------------------------------------------------------------------------------------------------------------------------------------------------------</w:t>
      </w:r>
    </w:p>
    <w:p w14:paraId="31737878" w14:textId="77777777" w:rsidR="001411CF" w:rsidRDefault="001411CF" w:rsidP="001411CF">
      <w:pPr>
        <w:pStyle w:val="Programostekstas"/>
      </w:pPr>
      <w:r>
        <w:t>| Metai    | Stovyklos pradžios data | Stovyklos pabaigos data | Vardas   | Pavardė         | Gimimo metai |     Ūgis |  Numeris | Klubas       | Pakviestas į komandą | Kapitonas arba ne |</w:t>
      </w:r>
    </w:p>
    <w:p w14:paraId="35E157DB" w14:textId="77777777" w:rsidR="001411CF" w:rsidRDefault="001411CF" w:rsidP="001411CF">
      <w:pPr>
        <w:pStyle w:val="Programostekstas"/>
      </w:pPr>
      <w:r>
        <w:t>--------------------------------------------------------------------------------------------------------------------------------------------------------------------------------------------</w:t>
      </w:r>
    </w:p>
    <w:p w14:paraId="20F4323E" w14:textId="77777777" w:rsidR="001411CF" w:rsidRDefault="001411CF" w:rsidP="001411CF">
      <w:pPr>
        <w:pStyle w:val="Programostekstas"/>
      </w:pPr>
      <w:r>
        <w:t>|     2020 | 2020-07-28              | 2020-11-12              | Jonas    | Valanciunas     | 2002-07-28   |      210 |       14 | Žalgiris     | True                 | True              |</w:t>
      </w:r>
    </w:p>
    <w:p w14:paraId="53384B84" w14:textId="77777777" w:rsidR="001411CF" w:rsidRDefault="001411CF" w:rsidP="001411CF">
      <w:pPr>
        <w:pStyle w:val="Programostekstas"/>
      </w:pPr>
      <w:r>
        <w:t>|     2020 | 2020-07-28              | 2020-11-12              | Marius   | Grigonis        | 2002-08-28   |      210 |       24 | Žalgiris     | True                 | False             |</w:t>
      </w:r>
    </w:p>
    <w:p w14:paraId="31B5DC5F" w14:textId="77777777" w:rsidR="001411CF" w:rsidRDefault="001411CF" w:rsidP="001411CF">
      <w:pPr>
        <w:pStyle w:val="Programostekstas"/>
      </w:pPr>
      <w:r>
        <w:t>|     2021 | 2021-05-28              | 2021-11-12              | Mantas   | Kalnietis       | 2000-08-28   |      220 |       30 | Žalgiris     | True                 | False             |</w:t>
      </w:r>
    </w:p>
    <w:p w14:paraId="28D4050D" w14:textId="77777777" w:rsidR="001411CF" w:rsidRDefault="001411CF" w:rsidP="001411CF">
      <w:pPr>
        <w:pStyle w:val="Programostekstas"/>
      </w:pPr>
      <w:r>
        <w:t>--------------------------------------------------------------------------------------------------------------------------------------------------------------------------------------------</w:t>
      </w:r>
    </w:p>
    <w:p w14:paraId="68D283B6" w14:textId="77777777" w:rsidR="001411CF" w:rsidRDefault="001411CF" w:rsidP="001411CF">
      <w:pPr>
        <w:pStyle w:val="Programostekstas"/>
      </w:pPr>
      <w:r>
        <w:t>--------------------------------------------------------------------------------------------------------------------------------------------------------------------------------------------</w:t>
      </w:r>
    </w:p>
    <w:p w14:paraId="6F13BB99" w14:textId="77777777" w:rsidR="001411CF" w:rsidRDefault="001411CF" w:rsidP="001411CF">
      <w:pPr>
        <w:pStyle w:val="Programostekstas"/>
      </w:pPr>
      <w:r>
        <w:t>| Metai    | Stovyklos pradžios data | Stovyklos pabaigos data | Vardas   | Pavardė         | Gimimo metai |     Ūgis |  Numeris | Klubas       | Pakviestas į komandą | Kapitonas arba ne |</w:t>
      </w:r>
    </w:p>
    <w:p w14:paraId="6310DEA8" w14:textId="77777777" w:rsidR="001411CF" w:rsidRDefault="001411CF" w:rsidP="001411CF">
      <w:pPr>
        <w:pStyle w:val="Programostekstas"/>
      </w:pPr>
      <w:r>
        <w:t>--------------------------------------------------------------------------------------------------------------------------------------------------------------------------------------------</w:t>
      </w:r>
    </w:p>
    <w:p w14:paraId="193AB976" w14:textId="77777777" w:rsidR="001411CF" w:rsidRDefault="001411CF" w:rsidP="001411CF">
      <w:pPr>
        <w:pStyle w:val="Programostekstas"/>
      </w:pPr>
      <w:r>
        <w:t>|     2021 | 2021-01-17              | 2021-10-12              | Jonas    | Valanciunas     | 2002-07-28   |      210 |       14 | Žalgiris     | True                 | True              |</w:t>
      </w:r>
    </w:p>
    <w:p w14:paraId="7CE9A2F4" w14:textId="77777777" w:rsidR="001411CF" w:rsidRDefault="001411CF" w:rsidP="001411CF">
      <w:pPr>
        <w:pStyle w:val="Programostekstas"/>
      </w:pPr>
      <w:r>
        <w:t>|     2021 | 2021-05-28              | 2021-11-12              | Mantas   | Kalnietis       | 2000-08-28   |      220 |       30 | Žalgiris     | True                 | False             |</w:t>
      </w:r>
    </w:p>
    <w:p w14:paraId="2A1D6899" w14:textId="77777777" w:rsidR="001411CF" w:rsidRDefault="001411CF" w:rsidP="001411CF">
      <w:pPr>
        <w:pStyle w:val="Programostekstas"/>
      </w:pPr>
      <w:r>
        <w:t>|     2021 | 2021-06-28              | 2021-09-12              | Domantas | Sabonis         | 2001-08-28   |      230 |       13 | Žalgiris     | True                 | False             |</w:t>
      </w:r>
    </w:p>
    <w:p w14:paraId="6B207920" w14:textId="00D7B56B" w:rsidR="009B5CDC" w:rsidRDefault="001411CF" w:rsidP="001411CF">
      <w:pPr>
        <w:pStyle w:val="Programostekstas"/>
      </w:pPr>
      <w:r>
        <w:t>--------------------------------------------------------------------------------------------------------------------------------------------------------------------------------------------</w:t>
      </w:r>
    </w:p>
    <w:p w14:paraId="6E578450" w14:textId="5FD62236" w:rsidR="00FC644B" w:rsidRDefault="00FC644B" w:rsidP="001411CF">
      <w:pPr>
        <w:pStyle w:val="Programostekstas"/>
      </w:pPr>
    </w:p>
    <w:p w14:paraId="34EB5593" w14:textId="5C6A022B" w:rsidR="006E6F09" w:rsidRDefault="006E6F09" w:rsidP="001411CF">
      <w:pPr>
        <w:pStyle w:val="Programostekstas"/>
      </w:pPr>
      <w:r>
        <w:t>Rezultatai atspausdinti į ekraną.</w:t>
      </w:r>
    </w:p>
    <w:p w14:paraId="6DB19787" w14:textId="77777777" w:rsidR="00743E41" w:rsidRDefault="00743E41" w:rsidP="00743E41">
      <w:pPr>
        <w:pStyle w:val="Programostekstas"/>
      </w:pPr>
      <w:r>
        <w:t>Krepsininkai zaide Zalgiryje:</w:t>
      </w:r>
    </w:p>
    <w:p w14:paraId="510F0C21" w14:textId="77777777" w:rsidR="00743E41" w:rsidRDefault="00743E41" w:rsidP="00743E41">
      <w:pPr>
        <w:pStyle w:val="Programostekstas"/>
      </w:pPr>
      <w:r>
        <w:t>Jonas;Valanciunas;True</w:t>
      </w:r>
    </w:p>
    <w:p w14:paraId="49513204" w14:textId="77777777" w:rsidR="00743E41" w:rsidRDefault="00743E41" w:rsidP="00743E41">
      <w:pPr>
        <w:pStyle w:val="Programostekstas"/>
      </w:pPr>
      <w:r>
        <w:t>Marius;Grigonis;True</w:t>
      </w:r>
    </w:p>
    <w:p w14:paraId="4AF8B019" w14:textId="77777777" w:rsidR="00743E41" w:rsidRDefault="00743E41" w:rsidP="00743E41">
      <w:pPr>
        <w:pStyle w:val="Programostekstas"/>
      </w:pPr>
      <w:r>
        <w:t>Mantas;Kalnietis;True</w:t>
      </w:r>
    </w:p>
    <w:p w14:paraId="41889775" w14:textId="77777777" w:rsidR="00743E41" w:rsidRDefault="00743E41" w:rsidP="00743E41">
      <w:pPr>
        <w:pStyle w:val="Programostekstas"/>
      </w:pPr>
      <w:r>
        <w:t>Domantas;Sabonis;True</w:t>
      </w:r>
    </w:p>
    <w:p w14:paraId="30273E51" w14:textId="77777777" w:rsidR="00743E41" w:rsidRDefault="00743E41" w:rsidP="00743E41">
      <w:pPr>
        <w:pStyle w:val="Programostekstas"/>
      </w:pPr>
    </w:p>
    <w:p w14:paraId="6C8E88F5" w14:textId="77777777" w:rsidR="00743E41" w:rsidRDefault="00743E41" w:rsidP="00743E41">
      <w:pPr>
        <w:pStyle w:val="Programostekstas"/>
      </w:pPr>
      <w:r>
        <w:t>Auksciausi krepsininkai:</w:t>
      </w:r>
    </w:p>
    <w:p w14:paraId="44643E91" w14:textId="01A97BC1" w:rsidR="00743E41" w:rsidRDefault="00743E41" w:rsidP="00743E41">
      <w:pPr>
        <w:pStyle w:val="Programostekstas"/>
      </w:pPr>
      <w:r>
        <w:t>Domantas;Sabonis;20</w:t>
      </w:r>
    </w:p>
    <w:p w14:paraId="5DFD3E41" w14:textId="77777777" w:rsidR="00B15E4D" w:rsidRDefault="00B15E4D" w:rsidP="00743E41">
      <w:pPr>
        <w:pStyle w:val="Programostekstas"/>
      </w:pPr>
    </w:p>
    <w:p w14:paraId="5F9615A0" w14:textId="2DB1B59D" w:rsidR="001411CF" w:rsidRDefault="001411CF" w:rsidP="001411CF">
      <w:pPr>
        <w:pStyle w:val="Programostekstas"/>
      </w:pPr>
    </w:p>
    <w:p w14:paraId="5142D44C" w14:textId="77777777" w:rsidR="001C6388" w:rsidRPr="001C6388" w:rsidRDefault="001411CF" w:rsidP="001C6388">
      <w:pPr>
        <w:pStyle w:val="Programostekstas"/>
        <w:keepNext/>
      </w:pPr>
      <w:r w:rsidRPr="001C6388">
        <w:rPr>
          <w:noProof/>
        </w:rPr>
        <w:drawing>
          <wp:inline distT="0" distB="0" distL="0" distR="0" wp14:anchorId="5974EF5A" wp14:editId="146A28EC">
            <wp:extent cx="6299835" cy="3295015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1597" w14:textId="3AC3BB11" w:rsidR="001411CF" w:rsidRPr="001C6388" w:rsidRDefault="001C6388" w:rsidP="001C6388">
      <w:pPr>
        <w:pStyle w:val="Caption"/>
        <w:jc w:val="center"/>
        <w:rPr>
          <w:rFonts w:ascii="Courier New" w:hAnsi="Courier New" w:cs="Courier New"/>
          <w:i w:val="0"/>
          <w:iCs w:val="0"/>
          <w:sz w:val="20"/>
          <w:szCs w:val="20"/>
        </w:rPr>
      </w:pPr>
      <w:r w:rsidRPr="001C6388">
        <w:rPr>
          <w:rFonts w:ascii="Courier New" w:hAnsi="Courier New" w:cs="Courier New"/>
          <w:i w:val="0"/>
          <w:iCs w:val="0"/>
          <w:sz w:val="20"/>
          <w:szCs w:val="20"/>
        </w:rPr>
        <w:fldChar w:fldCharType="begin"/>
      </w:r>
      <w:r w:rsidRPr="001C6388">
        <w:rPr>
          <w:rFonts w:ascii="Courier New" w:hAnsi="Courier New" w:cs="Courier New"/>
          <w:i w:val="0"/>
          <w:iCs w:val="0"/>
          <w:sz w:val="20"/>
          <w:szCs w:val="20"/>
        </w:rPr>
        <w:instrText xml:space="preserve"> SEQ pav. \* ARABIC </w:instrText>
      </w:r>
      <w:r w:rsidRPr="001C6388">
        <w:rPr>
          <w:rFonts w:ascii="Courier New" w:hAnsi="Courier New" w:cs="Courier New"/>
          <w:i w:val="0"/>
          <w:iCs w:val="0"/>
          <w:sz w:val="20"/>
          <w:szCs w:val="20"/>
        </w:rPr>
        <w:fldChar w:fldCharType="separate"/>
      </w:r>
      <w:bookmarkStart w:id="19" w:name="_Toc88511736"/>
      <w:r w:rsidR="00AE5C30">
        <w:rPr>
          <w:rFonts w:ascii="Courier New" w:hAnsi="Courier New" w:cs="Courier New"/>
          <w:i w:val="0"/>
          <w:iCs w:val="0"/>
          <w:noProof/>
          <w:sz w:val="20"/>
          <w:szCs w:val="20"/>
        </w:rPr>
        <w:t>3</w:t>
      </w:r>
      <w:r w:rsidRPr="001C6388">
        <w:rPr>
          <w:rFonts w:ascii="Courier New" w:hAnsi="Courier New" w:cs="Courier New"/>
          <w:i w:val="0"/>
          <w:iCs w:val="0"/>
          <w:sz w:val="20"/>
          <w:szCs w:val="20"/>
        </w:rPr>
        <w:fldChar w:fldCharType="end"/>
      </w:r>
      <w:r w:rsidR="00DC3E03">
        <w:rPr>
          <w:rFonts w:ascii="Courier New" w:hAnsi="Courier New" w:cs="Courier New"/>
          <w:i w:val="0"/>
          <w:iCs w:val="0"/>
          <w:sz w:val="20"/>
          <w:szCs w:val="20"/>
        </w:rPr>
        <w:t xml:space="preserve"> </w:t>
      </w:r>
      <w:r w:rsidRPr="001C6388">
        <w:rPr>
          <w:rFonts w:ascii="Courier New" w:hAnsi="Courier New" w:cs="Courier New"/>
          <w:i w:val="0"/>
          <w:iCs w:val="0"/>
          <w:sz w:val="20"/>
          <w:szCs w:val="20"/>
        </w:rPr>
        <w:t>pav. Atspausdinti rezultatai ekrane</w:t>
      </w:r>
      <w:bookmarkEnd w:id="19"/>
    </w:p>
    <w:p w14:paraId="5FF82900" w14:textId="788B6A5A" w:rsidR="001411CF" w:rsidRDefault="001411CF" w:rsidP="001411CF">
      <w:pPr>
        <w:pStyle w:val="Programostekstas"/>
      </w:pPr>
      <w:r>
        <w:t>Antras pavyzdys</w:t>
      </w:r>
      <w:r w:rsidR="006E6F09">
        <w:t xml:space="preserve"> tikrina žaidėjus, kurie ne visi yra žaidę Žalgiryje, yra </w:t>
      </w:r>
      <w:r w:rsidR="001C6388">
        <w:t>du aukščiausi žaidėjai ir nėra nė vieno žaidėjo, kuris būtų aukštesnis arba lygus dviem metrams</w:t>
      </w:r>
      <w:r>
        <w:t>:</w:t>
      </w:r>
    </w:p>
    <w:p w14:paraId="13F54896" w14:textId="177BF6BC" w:rsidR="001411CF" w:rsidRDefault="001411CF" w:rsidP="001411CF">
      <w:pPr>
        <w:pStyle w:val="Programostekstas"/>
      </w:pPr>
    </w:p>
    <w:p w14:paraId="09B53D7A" w14:textId="50B117BA" w:rsidR="001C6388" w:rsidRDefault="001C6388" w:rsidP="001411CF">
      <w:pPr>
        <w:pStyle w:val="Programostekstas"/>
      </w:pPr>
      <w:r>
        <w:t>Antrojo pavyzdžio duomenys iš .txt failo.</w:t>
      </w:r>
    </w:p>
    <w:p w14:paraId="42FE1EE1" w14:textId="77777777" w:rsidR="00FC644B" w:rsidRPr="00B15E4D" w:rsidRDefault="00FC644B" w:rsidP="00FC64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2020;2020-07-28;2020-11-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12;Jonas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;Valanciunas;2002-07-28;175;14;Žalgiris;pakviestas;kapitonas</w:t>
      </w:r>
    </w:p>
    <w:p w14:paraId="29F37F4C" w14:textId="77777777" w:rsidR="00FC644B" w:rsidRPr="00B15E4D" w:rsidRDefault="00FC644B" w:rsidP="00FC64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2020;2020-07-28;2020-11-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12;Marius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;Grigonis;2002-08-28;162;24;Lietkabelis;pakviestas;žaidėjas</w:t>
      </w:r>
    </w:p>
    <w:p w14:paraId="2D3ED069" w14:textId="1C6C219C" w:rsidR="001411CF" w:rsidRPr="00B15E4D" w:rsidRDefault="00FC644B" w:rsidP="00FC644B">
      <w:pPr>
        <w:pStyle w:val="Programostekstas"/>
        <w:rPr>
          <w:rFonts w:cs="Courier New"/>
          <w:color w:val="000000"/>
          <w:lang w:val="en-US" w:eastAsia="lt-LT"/>
        </w:rPr>
      </w:pPr>
      <w:r w:rsidRPr="00B15E4D">
        <w:rPr>
          <w:rFonts w:cs="Courier New"/>
          <w:color w:val="000000"/>
          <w:lang w:val="en-US" w:eastAsia="lt-LT"/>
        </w:rPr>
        <w:t>2021;2021-05-28;2021-11-</w:t>
      </w:r>
      <w:proofErr w:type="gramStart"/>
      <w:r w:rsidRPr="00B15E4D">
        <w:rPr>
          <w:rFonts w:cs="Courier New"/>
          <w:color w:val="000000"/>
          <w:lang w:val="en-US" w:eastAsia="lt-LT"/>
        </w:rPr>
        <w:t>12;Mantas</w:t>
      </w:r>
      <w:proofErr w:type="gramEnd"/>
      <w:r w:rsidRPr="00B15E4D">
        <w:rPr>
          <w:rFonts w:cs="Courier New"/>
          <w:color w:val="000000"/>
          <w:lang w:val="en-US" w:eastAsia="lt-LT"/>
        </w:rPr>
        <w:t>;Kalnietis;2000-08-28;175;30;Rytas;pakviestas;žaidėjas</w:t>
      </w:r>
    </w:p>
    <w:p w14:paraId="7B522440" w14:textId="0F8604EC" w:rsidR="00FC644B" w:rsidRPr="00B15E4D" w:rsidRDefault="00FC644B" w:rsidP="00FC644B">
      <w:pPr>
        <w:pStyle w:val="Programostekstas"/>
        <w:rPr>
          <w:rFonts w:cs="Courier New"/>
          <w:color w:val="000000"/>
          <w:lang w:val="en-US" w:eastAsia="lt-LT"/>
        </w:rPr>
      </w:pPr>
    </w:p>
    <w:p w14:paraId="5709EC6F" w14:textId="77777777" w:rsidR="00FC644B" w:rsidRPr="00B15E4D" w:rsidRDefault="00FC644B" w:rsidP="00FC64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2021;2021-01-17;2021-10-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12;Jonas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;Valanciunas;2002-07-28;175;14;Žalgiris;pakviestas;kapitonas</w:t>
      </w:r>
    </w:p>
    <w:p w14:paraId="32C045A7" w14:textId="77777777" w:rsidR="00FC644B" w:rsidRPr="00B15E4D" w:rsidRDefault="00FC644B" w:rsidP="00FC64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val="en-US" w:eastAsia="lt-LT"/>
        </w:rPr>
      </w:pPr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2021;2021-05-28;2021-11-</w:t>
      </w:r>
      <w:proofErr w:type="gramStart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12;Mantas</w:t>
      </w:r>
      <w:proofErr w:type="gramEnd"/>
      <w:r w:rsidRPr="00B15E4D">
        <w:rPr>
          <w:rFonts w:ascii="Courier New" w:hAnsi="Courier New" w:cs="Courier New"/>
          <w:color w:val="000000"/>
          <w:sz w:val="20"/>
          <w:lang w:val="en-US" w:eastAsia="lt-LT"/>
        </w:rPr>
        <w:t>;Kalnietis;2000-08-28;175;30;Rytas;pakviestas;žaidėjas</w:t>
      </w:r>
    </w:p>
    <w:p w14:paraId="237789B5" w14:textId="7EA3C025" w:rsidR="00FC644B" w:rsidRPr="00B15E4D" w:rsidRDefault="00FC644B" w:rsidP="00FC644B">
      <w:pPr>
        <w:pStyle w:val="Programostekstas"/>
        <w:rPr>
          <w:rFonts w:cs="Courier New"/>
          <w:color w:val="000000"/>
          <w:lang w:val="en-US" w:eastAsia="lt-LT"/>
        </w:rPr>
      </w:pPr>
      <w:r w:rsidRPr="00B15E4D">
        <w:rPr>
          <w:rFonts w:cs="Courier New"/>
          <w:color w:val="000000"/>
          <w:lang w:val="en-US" w:eastAsia="lt-LT"/>
        </w:rPr>
        <w:t>2021;2021-06-28;2021-09-</w:t>
      </w:r>
      <w:proofErr w:type="gramStart"/>
      <w:r w:rsidRPr="00B15E4D">
        <w:rPr>
          <w:rFonts w:cs="Courier New"/>
          <w:color w:val="000000"/>
          <w:lang w:val="en-US" w:eastAsia="lt-LT"/>
        </w:rPr>
        <w:t>12;Domantas</w:t>
      </w:r>
      <w:proofErr w:type="gramEnd"/>
      <w:r w:rsidRPr="00B15E4D">
        <w:rPr>
          <w:rFonts w:cs="Courier New"/>
          <w:color w:val="000000"/>
          <w:lang w:val="en-US" w:eastAsia="lt-LT"/>
        </w:rPr>
        <w:t>;Sabonis;2001-08-28;160;13;Žalgiris;pakviestas;žaidėjas</w:t>
      </w:r>
    </w:p>
    <w:p w14:paraId="6B0F5502" w14:textId="1A939BEC" w:rsidR="00FC644B" w:rsidRDefault="00FC644B" w:rsidP="00FC644B">
      <w:pPr>
        <w:pStyle w:val="Programostekstas"/>
        <w:rPr>
          <w:rFonts w:ascii="Consolas" w:hAnsi="Consolas" w:cs="Consolas"/>
          <w:color w:val="000000"/>
          <w:lang w:val="en-US" w:eastAsia="lt-LT"/>
        </w:rPr>
      </w:pPr>
    </w:p>
    <w:p w14:paraId="2BD164C8" w14:textId="6E52309A" w:rsidR="001C6388" w:rsidRPr="001C6388" w:rsidRDefault="001C6388" w:rsidP="00FC644B">
      <w:pPr>
        <w:pStyle w:val="Programostekstas"/>
      </w:pPr>
      <w:r>
        <w:t>Atspausdinta pradinių duomenų lentelė į .txt failą.</w:t>
      </w:r>
    </w:p>
    <w:p w14:paraId="48285BFA" w14:textId="77777777" w:rsidR="00FC644B" w:rsidRDefault="00FC644B" w:rsidP="00FC644B">
      <w:pPr>
        <w:pStyle w:val="Programostekstas"/>
      </w:pPr>
      <w:r>
        <w:t>--------------------------------------------------------------------------------------------------------------------------------------------------------------------------------------------</w:t>
      </w:r>
    </w:p>
    <w:p w14:paraId="4F5D6A73" w14:textId="77777777" w:rsidR="00FC644B" w:rsidRDefault="00FC644B" w:rsidP="00FC644B">
      <w:pPr>
        <w:pStyle w:val="Programostekstas"/>
      </w:pPr>
      <w:r>
        <w:t>| Metai    | Stovyklos pradžios data | Stovyklos pabaigos data | Vardas   | Pavardė         | Gimimo metai |     Ūgis |  Numeris | Klubas       | Pakviestas į komandą | Kapitonas arba ne |</w:t>
      </w:r>
    </w:p>
    <w:p w14:paraId="4DC99571" w14:textId="77777777" w:rsidR="00FC644B" w:rsidRDefault="00FC644B" w:rsidP="00FC644B">
      <w:pPr>
        <w:pStyle w:val="Programostekstas"/>
      </w:pPr>
      <w:r>
        <w:t>--------------------------------------------------------------------------------------------------------------------------------------------------------------------------------------------</w:t>
      </w:r>
    </w:p>
    <w:p w14:paraId="4976FDD2" w14:textId="77777777" w:rsidR="00FC644B" w:rsidRDefault="00FC644B" w:rsidP="00FC644B">
      <w:pPr>
        <w:pStyle w:val="Programostekstas"/>
      </w:pPr>
      <w:r>
        <w:lastRenderedPageBreak/>
        <w:t>|     2020 | 2020-07-28              | 2020-11-12              | Jonas    | Valanciunas     | 2002-07-28   |      175 |       14 | Žalgiris     | True                 | True              |</w:t>
      </w:r>
    </w:p>
    <w:p w14:paraId="74F43F19" w14:textId="77777777" w:rsidR="00FC644B" w:rsidRDefault="00FC644B" w:rsidP="00FC644B">
      <w:pPr>
        <w:pStyle w:val="Programostekstas"/>
      </w:pPr>
      <w:r>
        <w:t>|     2020 | 2020-07-28              | 2020-11-12              | Marius   | Grigonis        | 2002-08-28   |      162 |       24 | Lietkabelis  | True                 | False             |</w:t>
      </w:r>
    </w:p>
    <w:p w14:paraId="59258BCE" w14:textId="77777777" w:rsidR="00FC644B" w:rsidRDefault="00FC644B" w:rsidP="00FC644B">
      <w:pPr>
        <w:pStyle w:val="Programostekstas"/>
      </w:pPr>
      <w:r>
        <w:t>|     2021 | 2021-05-28              | 2021-11-12              | Mantas   | Kalnietis       | 2000-08-28   |      175 |       30 | Rytas        | True                 | False             |</w:t>
      </w:r>
    </w:p>
    <w:p w14:paraId="10714311" w14:textId="77777777" w:rsidR="00FC644B" w:rsidRDefault="00FC644B" w:rsidP="00FC644B">
      <w:pPr>
        <w:pStyle w:val="Programostekstas"/>
      </w:pPr>
      <w:r>
        <w:t>--------------------------------------------------------------------------------------------------------------------------------------------------------------------------------------------</w:t>
      </w:r>
    </w:p>
    <w:p w14:paraId="6426A5DC" w14:textId="77777777" w:rsidR="00FC644B" w:rsidRDefault="00FC644B" w:rsidP="00FC644B">
      <w:pPr>
        <w:pStyle w:val="Programostekstas"/>
      </w:pPr>
      <w:r>
        <w:t>--------------------------------------------------------------------------------------------------------------------------------------------------------------------------------------------</w:t>
      </w:r>
    </w:p>
    <w:p w14:paraId="39B5DC16" w14:textId="77777777" w:rsidR="00FC644B" w:rsidRDefault="00FC644B" w:rsidP="00FC644B">
      <w:pPr>
        <w:pStyle w:val="Programostekstas"/>
      </w:pPr>
      <w:r>
        <w:t>| Metai    | Stovyklos pradžios data | Stovyklos pabaigos data | Vardas   | Pavardė         | Gimimo metai |     Ūgis |  Numeris | Klubas       | Pakviestas į komandą | Kapitonas arba ne |</w:t>
      </w:r>
    </w:p>
    <w:p w14:paraId="10C918CE" w14:textId="77777777" w:rsidR="00FC644B" w:rsidRDefault="00FC644B" w:rsidP="00FC644B">
      <w:pPr>
        <w:pStyle w:val="Programostekstas"/>
      </w:pPr>
      <w:r>
        <w:t>--------------------------------------------------------------------------------------------------------------------------------------------------------------------------------------------</w:t>
      </w:r>
    </w:p>
    <w:p w14:paraId="0DC93E07" w14:textId="77777777" w:rsidR="00FC644B" w:rsidRDefault="00FC644B" w:rsidP="00FC644B">
      <w:pPr>
        <w:pStyle w:val="Programostekstas"/>
      </w:pPr>
      <w:r>
        <w:t>|     2021 | 2021-01-17              | 2021-10-12              | Jonas    | Valanciunas     | 2002-07-28   |      175 |       14 | Žalgiris     | True                 | True              |</w:t>
      </w:r>
    </w:p>
    <w:p w14:paraId="7C5D45F1" w14:textId="77777777" w:rsidR="00FC644B" w:rsidRDefault="00FC644B" w:rsidP="00FC644B">
      <w:pPr>
        <w:pStyle w:val="Programostekstas"/>
      </w:pPr>
      <w:r>
        <w:t>|     2021 | 2021-05-28              | 2021-11-12              | Mantas   | Kalnietis       | 2000-08-28   |      175 |       30 | Rytas        | True                 | False             |</w:t>
      </w:r>
    </w:p>
    <w:p w14:paraId="21511F9F" w14:textId="77777777" w:rsidR="00FC644B" w:rsidRDefault="00FC644B" w:rsidP="00FC644B">
      <w:pPr>
        <w:pStyle w:val="Programostekstas"/>
      </w:pPr>
      <w:r>
        <w:t>|     2021 | 2021-06-28              | 2021-09-12              | Domantas | Sabonis         | 2001-08-28   |      160 |       13 | Žalgiris     | True                 | False             |</w:t>
      </w:r>
    </w:p>
    <w:p w14:paraId="312C76D5" w14:textId="01F805F4" w:rsidR="00FC644B" w:rsidRDefault="00FC644B" w:rsidP="00FC644B">
      <w:pPr>
        <w:pStyle w:val="Programostekstas"/>
      </w:pPr>
      <w:r>
        <w:t>--------------------------------------------------------------------------------------------------------------------------------------------------------------------------------------------</w:t>
      </w:r>
    </w:p>
    <w:p w14:paraId="23090CCD" w14:textId="621F6906" w:rsidR="00FC644B" w:rsidRDefault="00FC644B" w:rsidP="00FC644B">
      <w:pPr>
        <w:pStyle w:val="Programostekstas"/>
      </w:pPr>
    </w:p>
    <w:p w14:paraId="6A0CE65D" w14:textId="35D64059" w:rsidR="001C6388" w:rsidRDefault="001C6388" w:rsidP="00FC644B">
      <w:pPr>
        <w:pStyle w:val="Programostekstas"/>
      </w:pPr>
      <w:r>
        <w:t>Rezultatai atspausdinti į ekraną.</w:t>
      </w:r>
    </w:p>
    <w:p w14:paraId="45F29A4D" w14:textId="77777777" w:rsidR="00FC644B" w:rsidRDefault="00FC644B" w:rsidP="00FC644B">
      <w:pPr>
        <w:pStyle w:val="Programostekstas"/>
      </w:pPr>
      <w:r>
        <w:t>Krepsininkai zaide Zalgiryje:</w:t>
      </w:r>
    </w:p>
    <w:p w14:paraId="07165D02" w14:textId="77777777" w:rsidR="00FC644B" w:rsidRDefault="00FC644B" w:rsidP="00FC644B">
      <w:pPr>
        <w:pStyle w:val="Programostekstas"/>
      </w:pPr>
      <w:r>
        <w:t>Jonas;Valanciunas;True</w:t>
      </w:r>
    </w:p>
    <w:p w14:paraId="7FFAD1D1" w14:textId="77777777" w:rsidR="00FC644B" w:rsidRDefault="00FC644B" w:rsidP="00FC644B">
      <w:pPr>
        <w:pStyle w:val="Programostekstas"/>
      </w:pPr>
      <w:r>
        <w:t>Domantas;Sabonis;True</w:t>
      </w:r>
    </w:p>
    <w:p w14:paraId="545032B0" w14:textId="77777777" w:rsidR="00FC644B" w:rsidRDefault="00FC644B" w:rsidP="00FC644B">
      <w:pPr>
        <w:pStyle w:val="Programostekstas"/>
      </w:pPr>
    </w:p>
    <w:p w14:paraId="23B57C35" w14:textId="77777777" w:rsidR="00FC644B" w:rsidRDefault="00FC644B" w:rsidP="00FC644B">
      <w:pPr>
        <w:pStyle w:val="Programostekstas"/>
      </w:pPr>
      <w:r>
        <w:t>Auksciausi krepsininkai:</w:t>
      </w:r>
    </w:p>
    <w:p w14:paraId="046AB0CF" w14:textId="77777777" w:rsidR="00FC644B" w:rsidRDefault="00FC644B" w:rsidP="00FC644B">
      <w:pPr>
        <w:pStyle w:val="Programostekstas"/>
      </w:pPr>
      <w:r>
        <w:t>Jonas;Valanciunas;19</w:t>
      </w:r>
    </w:p>
    <w:p w14:paraId="13677492" w14:textId="02DEC898" w:rsidR="00FC644B" w:rsidRDefault="00FC644B" w:rsidP="00FC644B">
      <w:pPr>
        <w:pStyle w:val="Programostekstas"/>
      </w:pPr>
      <w:r>
        <w:t>Mantas;Kalnietis;21</w:t>
      </w:r>
    </w:p>
    <w:p w14:paraId="37C21775" w14:textId="2C0AABBD" w:rsidR="00FC644B" w:rsidRDefault="00FC644B" w:rsidP="00FC644B">
      <w:pPr>
        <w:pStyle w:val="Programostekstas"/>
      </w:pPr>
    </w:p>
    <w:p w14:paraId="20A6C147" w14:textId="77777777" w:rsidR="00DC3E03" w:rsidRDefault="00FC644B" w:rsidP="00DC3E03">
      <w:pPr>
        <w:pStyle w:val="Programostekstas"/>
        <w:keepNext/>
      </w:pPr>
      <w:r>
        <w:rPr>
          <w:noProof/>
        </w:rPr>
        <w:lastRenderedPageBreak/>
        <w:drawing>
          <wp:inline distT="0" distB="0" distL="0" distR="0" wp14:anchorId="61128D8F" wp14:editId="7A53A18F">
            <wp:extent cx="6299835" cy="3295015"/>
            <wp:effectExtent l="0" t="0" r="571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4009" w14:textId="738C4C6B" w:rsidR="00FC644B" w:rsidRPr="00DC3E03" w:rsidRDefault="00DC3E03" w:rsidP="00DC3E03">
      <w:pPr>
        <w:pStyle w:val="Caption"/>
        <w:jc w:val="center"/>
        <w:rPr>
          <w:rFonts w:ascii="Courier New" w:hAnsi="Courier New" w:cs="Courier New"/>
          <w:i w:val="0"/>
          <w:iCs w:val="0"/>
          <w:sz w:val="20"/>
          <w:szCs w:val="20"/>
        </w:rPr>
      </w:pPr>
      <w:r w:rsidRPr="00DC3E03">
        <w:rPr>
          <w:rFonts w:ascii="Courier New" w:hAnsi="Courier New" w:cs="Courier New"/>
          <w:i w:val="0"/>
          <w:iCs w:val="0"/>
          <w:sz w:val="20"/>
          <w:szCs w:val="20"/>
        </w:rPr>
        <w:fldChar w:fldCharType="begin"/>
      </w:r>
      <w:r w:rsidRPr="00DC3E03">
        <w:rPr>
          <w:rFonts w:ascii="Courier New" w:hAnsi="Courier New" w:cs="Courier New"/>
          <w:i w:val="0"/>
          <w:iCs w:val="0"/>
          <w:sz w:val="20"/>
          <w:szCs w:val="20"/>
        </w:rPr>
        <w:instrText xml:space="preserve"> SEQ pav. \* ARABIC </w:instrText>
      </w:r>
      <w:r w:rsidRPr="00DC3E03">
        <w:rPr>
          <w:rFonts w:ascii="Courier New" w:hAnsi="Courier New" w:cs="Courier New"/>
          <w:i w:val="0"/>
          <w:iCs w:val="0"/>
          <w:sz w:val="20"/>
          <w:szCs w:val="20"/>
        </w:rPr>
        <w:fldChar w:fldCharType="separate"/>
      </w:r>
      <w:bookmarkStart w:id="20" w:name="_Toc88511737"/>
      <w:r w:rsidR="00AE5C30">
        <w:rPr>
          <w:rFonts w:ascii="Courier New" w:hAnsi="Courier New" w:cs="Courier New"/>
          <w:i w:val="0"/>
          <w:iCs w:val="0"/>
          <w:noProof/>
          <w:sz w:val="20"/>
          <w:szCs w:val="20"/>
        </w:rPr>
        <w:t>4</w:t>
      </w:r>
      <w:r w:rsidRPr="00DC3E03">
        <w:rPr>
          <w:rFonts w:ascii="Courier New" w:hAnsi="Courier New" w:cs="Courier New"/>
          <w:i w:val="0"/>
          <w:iCs w:val="0"/>
          <w:sz w:val="20"/>
          <w:szCs w:val="20"/>
        </w:rPr>
        <w:fldChar w:fldCharType="end"/>
      </w:r>
      <w:r w:rsidRPr="00DC3E03">
        <w:rPr>
          <w:rFonts w:ascii="Courier New" w:hAnsi="Courier New" w:cs="Courier New"/>
          <w:i w:val="0"/>
          <w:iCs w:val="0"/>
          <w:sz w:val="20"/>
          <w:szCs w:val="20"/>
        </w:rPr>
        <w:t xml:space="preserve"> pav. Atspausdinti rezultatai ekrane</w:t>
      </w:r>
      <w:bookmarkEnd w:id="20"/>
    </w:p>
    <w:p w14:paraId="57D3BFC7" w14:textId="77777777" w:rsidR="009B5CDC" w:rsidRDefault="009B5CDC" w:rsidP="009B5CDC">
      <w:pPr>
        <w:pStyle w:val="Heading2"/>
        <w:numPr>
          <w:ilvl w:val="1"/>
          <w:numId w:val="28"/>
        </w:numPr>
        <w:ind w:left="567" w:hanging="567"/>
      </w:pPr>
      <w:bookmarkStart w:id="21" w:name="_Toc51687509"/>
      <w:bookmarkStart w:id="22" w:name="_Toc88511722"/>
      <w:r>
        <w:t>Dėstytojo pastabos</w:t>
      </w:r>
      <w:bookmarkEnd w:id="21"/>
      <w:bookmarkEnd w:id="22"/>
    </w:p>
    <w:p w14:paraId="07E20B16" w14:textId="64887554" w:rsidR="00D1074F" w:rsidRPr="00DC3E03" w:rsidRDefault="00DC3E03" w:rsidP="00D1074F">
      <w:pPr>
        <w:rPr>
          <w:color w:val="212529"/>
          <w:szCs w:val="24"/>
        </w:rPr>
      </w:pPr>
      <w:r w:rsidRPr="00DC3E03">
        <w:rPr>
          <w:color w:val="212529"/>
          <w:szCs w:val="24"/>
        </w:rPr>
        <w:t>L2 ataskaitos pastabos. 2.3 skyrelis netvarkingas: netaisyklingi sakiniai; tekste nėra nuorodų į paveikslėlius; nepaaiškinta, kokius programos kelius tikrina testavimo atvejai; nepaaiškinama, kokia informacija yra pateikiama. L2 ataskaita vertinama 0,8 tšk.</w:t>
      </w:r>
    </w:p>
    <w:p w14:paraId="6209F6BF" w14:textId="5E60AC67" w:rsidR="00DC3E03" w:rsidRDefault="00DC3E03" w:rsidP="00D1074F">
      <w:pPr>
        <w:rPr>
          <w:color w:val="212529"/>
          <w:szCs w:val="24"/>
        </w:rPr>
      </w:pPr>
      <w:r w:rsidRPr="00DC3E03">
        <w:rPr>
          <w:color w:val="212529"/>
          <w:szCs w:val="24"/>
        </w:rPr>
        <w:t xml:space="preserve">Programos </w:t>
      </w:r>
      <w:r>
        <w:rPr>
          <w:color w:val="212529"/>
          <w:szCs w:val="24"/>
        </w:rPr>
        <w:t>trūkumai:</w:t>
      </w:r>
    </w:p>
    <w:p w14:paraId="3DC2CD0D" w14:textId="31AEA1BE" w:rsidR="00DC3E03" w:rsidRDefault="00DC3E03" w:rsidP="00DC3E03">
      <w:pPr>
        <w:pStyle w:val="ListParagraph"/>
        <w:numPr>
          <w:ilvl w:val="0"/>
          <w:numId w:val="47"/>
        </w:numPr>
        <w:rPr>
          <w:szCs w:val="24"/>
        </w:rPr>
      </w:pPr>
      <w:r>
        <w:rPr>
          <w:szCs w:val="24"/>
        </w:rPr>
        <w:t>Netaisyklingi komentarai;</w:t>
      </w:r>
    </w:p>
    <w:p w14:paraId="137FB1D2" w14:textId="23B61B4C" w:rsidR="00DC3E03" w:rsidRDefault="00DC3E03" w:rsidP="00DC3E03">
      <w:pPr>
        <w:pStyle w:val="ListParagraph"/>
        <w:numPr>
          <w:ilvl w:val="0"/>
          <w:numId w:val="47"/>
        </w:numPr>
        <w:rPr>
          <w:szCs w:val="24"/>
        </w:rPr>
      </w:pPr>
      <w:r>
        <w:rPr>
          <w:szCs w:val="24"/>
        </w:rPr>
        <w:t>Netaisyklingi metodų pavadinimai;</w:t>
      </w:r>
    </w:p>
    <w:p w14:paraId="7D169230" w14:textId="1B8F61AA" w:rsidR="00DC3E03" w:rsidRDefault="00DC3E03" w:rsidP="00DC3E03">
      <w:pPr>
        <w:pStyle w:val="ListParagraph"/>
        <w:numPr>
          <w:ilvl w:val="0"/>
          <w:numId w:val="47"/>
        </w:numPr>
        <w:rPr>
          <w:szCs w:val="24"/>
        </w:rPr>
      </w:pPr>
      <w:r>
        <w:rPr>
          <w:szCs w:val="24"/>
        </w:rPr>
        <w:t>Reikia hardcodint kintamuosius.</w:t>
      </w:r>
    </w:p>
    <w:p w14:paraId="66A282CF" w14:textId="77777777" w:rsidR="00DC3E03" w:rsidRPr="00DC3E03" w:rsidRDefault="00DC3E03" w:rsidP="00DC3E03">
      <w:pPr>
        <w:pStyle w:val="ListParagraph"/>
        <w:ind w:left="1080" w:firstLine="0"/>
        <w:rPr>
          <w:szCs w:val="24"/>
        </w:rPr>
      </w:pPr>
    </w:p>
    <w:p w14:paraId="5D2126B8" w14:textId="12EED756" w:rsidR="00DC3E03" w:rsidRPr="00DC3E03" w:rsidRDefault="00DC3E03" w:rsidP="00DC3E03">
      <w:pPr>
        <w:rPr>
          <w:szCs w:val="24"/>
        </w:rPr>
      </w:pPr>
      <w:r w:rsidRPr="00DC3E03">
        <w:rPr>
          <w:szCs w:val="24"/>
        </w:rPr>
        <w:t xml:space="preserve">Pratybų vertinimas: </w:t>
      </w:r>
      <w:r>
        <w:rPr>
          <w:szCs w:val="24"/>
        </w:rPr>
        <w:t>1</w:t>
      </w:r>
      <w:r w:rsidRPr="00DC3E03">
        <w:rPr>
          <w:szCs w:val="24"/>
        </w:rPr>
        <w:t>.</w:t>
      </w:r>
    </w:p>
    <w:p w14:paraId="5BD7573B" w14:textId="451821E1" w:rsidR="00DC3E03" w:rsidRPr="00DC3E03" w:rsidRDefault="00DC3E03" w:rsidP="00DC3E03">
      <w:pPr>
        <w:rPr>
          <w:szCs w:val="24"/>
        </w:rPr>
      </w:pPr>
      <w:r w:rsidRPr="00DC3E03">
        <w:rPr>
          <w:szCs w:val="24"/>
        </w:rPr>
        <w:t xml:space="preserve">Testo balas: </w:t>
      </w:r>
      <w:r>
        <w:rPr>
          <w:szCs w:val="24"/>
        </w:rPr>
        <w:t>1</w:t>
      </w:r>
      <w:r w:rsidRPr="00DC3E03">
        <w:rPr>
          <w:szCs w:val="24"/>
        </w:rPr>
        <w:t>.</w:t>
      </w:r>
    </w:p>
    <w:p w14:paraId="6F3A4BF8" w14:textId="77777777" w:rsidR="00DC3E03" w:rsidRPr="00DC3E03" w:rsidRDefault="00DC3E03" w:rsidP="00DC3E03">
      <w:pPr>
        <w:rPr>
          <w:szCs w:val="24"/>
        </w:rPr>
      </w:pPr>
      <w:r w:rsidRPr="00DC3E03">
        <w:rPr>
          <w:szCs w:val="24"/>
        </w:rPr>
        <w:t>Galutinis įvertinimas: 7.</w:t>
      </w:r>
    </w:p>
    <w:p w14:paraId="7F022DD5" w14:textId="15CD4866" w:rsidR="00DC430E" w:rsidRDefault="00DC430E" w:rsidP="00DC3E03">
      <w:pPr>
        <w:ind w:left="720" w:firstLine="0"/>
        <w:rPr>
          <w:szCs w:val="24"/>
        </w:rPr>
      </w:pPr>
    </w:p>
    <w:p w14:paraId="7F5F1BD6" w14:textId="77777777" w:rsidR="00DC430E" w:rsidRDefault="00DC430E">
      <w:pPr>
        <w:spacing w:after="0" w:line="240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03DDCE51" w14:textId="77777777" w:rsidR="00DC430E" w:rsidRPr="0015714D" w:rsidRDefault="00DC430E" w:rsidP="00DC430E">
      <w:pPr>
        <w:pStyle w:val="Heading1"/>
        <w:numPr>
          <w:ilvl w:val="0"/>
          <w:numId w:val="28"/>
        </w:numPr>
        <w:ind w:left="425"/>
      </w:pPr>
      <w:bookmarkStart w:id="23" w:name="_Toc51687510"/>
      <w:bookmarkStart w:id="24" w:name="_Toc88511723"/>
      <w:r>
        <w:lastRenderedPageBreak/>
        <w:t>Konteineris</w:t>
      </w:r>
      <w:bookmarkEnd w:id="23"/>
      <w:bookmarkEnd w:id="24"/>
    </w:p>
    <w:p w14:paraId="6F409945" w14:textId="77777777" w:rsidR="00DC430E" w:rsidRPr="00844988" w:rsidRDefault="00DC430E" w:rsidP="00DC430E">
      <w:pPr>
        <w:pStyle w:val="Heading2"/>
        <w:numPr>
          <w:ilvl w:val="1"/>
          <w:numId w:val="28"/>
        </w:numPr>
        <w:tabs>
          <w:tab w:val="clear" w:pos="566"/>
          <w:tab w:val="num" w:pos="2268"/>
        </w:tabs>
        <w:ind w:left="567" w:hanging="567"/>
      </w:pPr>
      <w:bookmarkStart w:id="25" w:name="_Toc51687511"/>
      <w:bookmarkStart w:id="26" w:name="_Toc88511724"/>
      <w:r w:rsidRPr="00844988">
        <w:t>Darbo užduotis</w:t>
      </w:r>
      <w:bookmarkEnd w:id="25"/>
      <w:bookmarkEnd w:id="26"/>
    </w:p>
    <w:p w14:paraId="7D36F5FF" w14:textId="77777777" w:rsidR="00DC430E" w:rsidRDefault="00DC430E" w:rsidP="00DC430E">
      <w:r>
        <w:t xml:space="preserve">U3_13. Krepšinio rinktinė. Turite ne tik šių, bet ir vienų ankstesniųjų metų į stovyklas pakviestų krepšininkų sąrašus. Keičiasi duomenų failų formatas. Pirmoje eilutėje metai, antroje – stovyklos pradžios data, trečioje – stovyklos pabaigos data. Toliau informacija apie krepšininkus pateikta tokiu pačiu formatu kaip L1 užduotyje. </w:t>
      </w:r>
    </w:p>
    <w:p w14:paraId="44490B0F" w14:textId="77777777" w:rsidR="00DC430E" w:rsidRDefault="00DC430E" w:rsidP="00DC430E">
      <w:r>
        <w:sym w:font="Symbol" w:char="F0B7"/>
      </w:r>
      <w:r>
        <w:t xml:space="preserve"> Raskite jauniausią į rinktinę pakviestą krepšininką, ekrane atspausdinkite jo vardą, pavardę, amžių ir poziciją. Jei yra keli, spausdinkite visus. </w:t>
      </w:r>
    </w:p>
    <w:p w14:paraId="6EA2AAF4" w14:textId="77777777" w:rsidR="00DC430E" w:rsidRDefault="00DC430E" w:rsidP="00DC430E">
      <w:r>
        <w:sym w:font="Symbol" w:char="F0B7"/>
      </w:r>
      <w:r>
        <w:t xml:space="preserve"> Raskite krepšininkus, žaidusius Kauno „Žalgiryje“, ekrane atspausdinkite jų vardus, pavardes bei pozicijas. </w:t>
      </w:r>
    </w:p>
    <w:p w14:paraId="31B467CF" w14:textId="77777777" w:rsidR="00DC430E" w:rsidRDefault="00DC430E" w:rsidP="00DC430E">
      <w:r>
        <w:sym w:font="Symbol" w:char="F0B7"/>
      </w:r>
      <w:r>
        <w:t xml:space="preserve"> Sudarykite į rinktinę pakviestų krepšininkų, kurie dalyvavo dvejose stovyklose, sąrašą. Jų duomenis įrašykite į failą „Senbuviai.csv“. Surikiuokite krepšininkus pagal ūgį, pavardes ir vardus. </w:t>
      </w:r>
    </w:p>
    <w:p w14:paraId="7FCFFEFC" w14:textId="7E877863" w:rsidR="00DC430E" w:rsidRDefault="00DC430E" w:rsidP="00DC430E">
      <w:r>
        <w:sym w:font="Symbol" w:char="F0B7"/>
      </w:r>
      <w:r>
        <w:t xml:space="preserve"> Sudarykite sąrašą krepšininkų, kurių ūgis – 2 metrai ir daugiau, į failą „Aukštaūgiai.csv“ įrašykite krepšininkų vardus, pavardes ir ūgį. Jei krepšininkas buvo pakviestas į rinktinę du metus, įtraukite jį į sąrašą tik vieną kartą.</w:t>
      </w:r>
    </w:p>
    <w:p w14:paraId="2E226FE4" w14:textId="77777777" w:rsidR="00DC430E" w:rsidRPr="00844988" w:rsidRDefault="00DC430E" w:rsidP="00DC430E"/>
    <w:p w14:paraId="6975FD9C" w14:textId="77777777" w:rsidR="00DC430E" w:rsidRPr="00844988" w:rsidRDefault="00DC430E" w:rsidP="00DC430E">
      <w:pPr>
        <w:pStyle w:val="Heading2"/>
        <w:numPr>
          <w:ilvl w:val="1"/>
          <w:numId w:val="28"/>
        </w:numPr>
        <w:tabs>
          <w:tab w:val="clear" w:pos="566"/>
          <w:tab w:val="num" w:pos="2268"/>
        </w:tabs>
        <w:ind w:left="567" w:hanging="567"/>
      </w:pPr>
      <w:bookmarkStart w:id="27" w:name="_Toc51687512"/>
      <w:bookmarkStart w:id="28" w:name="_Toc88511725"/>
      <w:r w:rsidRPr="00844988">
        <w:t>Programos tekstas</w:t>
      </w:r>
      <w:bookmarkEnd w:id="27"/>
      <w:bookmarkEnd w:id="28"/>
    </w:p>
    <w:p w14:paraId="6501588A" w14:textId="77777777" w:rsidR="00DC430E" w:rsidRDefault="00DC430E" w:rsidP="00DC430E">
      <w:pPr>
        <w:pStyle w:val="Programostekstas"/>
      </w:pPr>
      <w:r>
        <w:t>using System;</w:t>
      </w:r>
    </w:p>
    <w:p w14:paraId="7FAE9925" w14:textId="77777777" w:rsidR="00DC430E" w:rsidRDefault="00DC430E" w:rsidP="00DC430E">
      <w:pPr>
        <w:pStyle w:val="Programostekstas"/>
      </w:pPr>
      <w:r>
        <w:t>using System.Collections.Generic;</w:t>
      </w:r>
    </w:p>
    <w:p w14:paraId="683619AC" w14:textId="77777777" w:rsidR="00DC430E" w:rsidRDefault="00DC430E" w:rsidP="00DC430E">
      <w:pPr>
        <w:pStyle w:val="Programostekstas"/>
      </w:pPr>
      <w:r>
        <w:t>using System.Linq;</w:t>
      </w:r>
    </w:p>
    <w:p w14:paraId="7E83D7C9" w14:textId="77777777" w:rsidR="00DC430E" w:rsidRDefault="00DC430E" w:rsidP="00DC430E">
      <w:pPr>
        <w:pStyle w:val="Programostekstas"/>
      </w:pPr>
      <w:r>
        <w:t>using System.Text;</w:t>
      </w:r>
    </w:p>
    <w:p w14:paraId="22FA4756" w14:textId="77777777" w:rsidR="00DC430E" w:rsidRDefault="00DC430E" w:rsidP="00DC430E">
      <w:pPr>
        <w:pStyle w:val="Programostekstas"/>
      </w:pPr>
      <w:r>
        <w:t>using System.Threading.Tasks;</w:t>
      </w:r>
    </w:p>
    <w:p w14:paraId="768F77E5" w14:textId="77777777" w:rsidR="00DC430E" w:rsidRDefault="00DC430E" w:rsidP="00DC430E">
      <w:pPr>
        <w:pStyle w:val="Programostekstas"/>
      </w:pPr>
    </w:p>
    <w:p w14:paraId="78F77B3B" w14:textId="77777777" w:rsidR="00DC430E" w:rsidRDefault="00DC430E" w:rsidP="00DC430E">
      <w:pPr>
        <w:pStyle w:val="Programostekstas"/>
      </w:pPr>
      <w:r>
        <w:t>namespace _13_uzduotis</w:t>
      </w:r>
    </w:p>
    <w:p w14:paraId="493F8E21" w14:textId="77777777" w:rsidR="00DC430E" w:rsidRDefault="00DC430E" w:rsidP="00DC430E">
      <w:pPr>
        <w:pStyle w:val="Programostekstas"/>
      </w:pPr>
      <w:r>
        <w:t>{</w:t>
      </w:r>
    </w:p>
    <w:p w14:paraId="263C6008" w14:textId="77777777" w:rsidR="00DC430E" w:rsidRDefault="00DC430E" w:rsidP="00DC430E">
      <w:pPr>
        <w:pStyle w:val="Programostekstas"/>
      </w:pPr>
      <w:r>
        <w:t xml:space="preserve">    /// &lt;summary&gt;</w:t>
      </w:r>
    </w:p>
    <w:p w14:paraId="753CD6CA" w14:textId="77777777" w:rsidR="00DC430E" w:rsidRDefault="00DC430E" w:rsidP="00DC430E">
      <w:pPr>
        <w:pStyle w:val="Programostekstas"/>
      </w:pPr>
      <w:r>
        <w:t xml:space="preserve">    /// Class that saves information about one basketball player</w:t>
      </w:r>
    </w:p>
    <w:p w14:paraId="3A08F2F4" w14:textId="77777777" w:rsidR="00DC430E" w:rsidRDefault="00DC430E" w:rsidP="00DC430E">
      <w:pPr>
        <w:pStyle w:val="Programostekstas"/>
      </w:pPr>
      <w:r>
        <w:t xml:space="preserve">    /// &lt;/summary&gt;</w:t>
      </w:r>
    </w:p>
    <w:p w14:paraId="045D3FF4" w14:textId="77777777" w:rsidR="00DC430E" w:rsidRDefault="00DC430E" w:rsidP="00DC430E">
      <w:pPr>
        <w:pStyle w:val="Programostekstas"/>
      </w:pPr>
      <w:r>
        <w:t xml:space="preserve">    class Player</w:t>
      </w:r>
    </w:p>
    <w:p w14:paraId="086B27CB" w14:textId="77777777" w:rsidR="00DC430E" w:rsidRDefault="00DC430E" w:rsidP="00DC430E">
      <w:pPr>
        <w:pStyle w:val="Programostekstas"/>
      </w:pPr>
      <w:r>
        <w:t xml:space="preserve">    {</w:t>
      </w:r>
    </w:p>
    <w:p w14:paraId="11E25A69" w14:textId="77777777" w:rsidR="00DC430E" w:rsidRDefault="00DC430E" w:rsidP="00DC430E">
      <w:pPr>
        <w:pStyle w:val="Programostekstas"/>
      </w:pPr>
      <w:r>
        <w:t xml:space="preserve">        /// &lt;summary&gt;</w:t>
      </w:r>
    </w:p>
    <w:p w14:paraId="33B32272" w14:textId="77777777" w:rsidR="00DC430E" w:rsidRDefault="00DC430E" w:rsidP="00DC430E">
      <w:pPr>
        <w:pStyle w:val="Programostekstas"/>
      </w:pPr>
      <w:r>
        <w:t xml:space="preserve">        /// Represents year</w:t>
      </w:r>
    </w:p>
    <w:p w14:paraId="7A3D4102" w14:textId="77777777" w:rsidR="00DC430E" w:rsidRDefault="00DC430E" w:rsidP="00DC430E">
      <w:pPr>
        <w:pStyle w:val="Programostekstas"/>
      </w:pPr>
      <w:r>
        <w:t xml:space="preserve">        /// &lt;/summary&gt;</w:t>
      </w:r>
    </w:p>
    <w:p w14:paraId="1AF3E283" w14:textId="77777777" w:rsidR="00DC430E" w:rsidRDefault="00DC430E" w:rsidP="00DC430E">
      <w:pPr>
        <w:pStyle w:val="Programostekstas"/>
      </w:pPr>
      <w:r>
        <w:t xml:space="preserve">        public int Year { get; set; }</w:t>
      </w:r>
    </w:p>
    <w:p w14:paraId="19458DF0" w14:textId="77777777" w:rsidR="00DC430E" w:rsidRDefault="00DC430E" w:rsidP="00DC430E">
      <w:pPr>
        <w:pStyle w:val="Programostekstas"/>
      </w:pPr>
      <w:r>
        <w:t xml:space="preserve">        /// &lt;summary&gt;</w:t>
      </w:r>
    </w:p>
    <w:p w14:paraId="1C62FB91" w14:textId="77777777" w:rsidR="00DC430E" w:rsidRDefault="00DC430E" w:rsidP="00DC430E">
      <w:pPr>
        <w:pStyle w:val="Programostekstas"/>
      </w:pPr>
      <w:r>
        <w:t xml:space="preserve">        /// Start of year</w:t>
      </w:r>
    </w:p>
    <w:p w14:paraId="1C59B92D" w14:textId="77777777" w:rsidR="00DC430E" w:rsidRDefault="00DC430E" w:rsidP="00DC430E">
      <w:pPr>
        <w:pStyle w:val="Programostekstas"/>
      </w:pPr>
      <w:r>
        <w:t xml:space="preserve">        /// &lt;/summary&gt;</w:t>
      </w:r>
    </w:p>
    <w:p w14:paraId="3921C279" w14:textId="77777777" w:rsidR="00DC430E" w:rsidRDefault="00DC430E" w:rsidP="00DC430E">
      <w:pPr>
        <w:pStyle w:val="Programostekstas"/>
      </w:pPr>
      <w:r>
        <w:t xml:space="preserve">        public DateTime YearStart { get; set; }</w:t>
      </w:r>
    </w:p>
    <w:p w14:paraId="5F2E6E9A" w14:textId="77777777" w:rsidR="00DC430E" w:rsidRDefault="00DC430E" w:rsidP="00DC430E">
      <w:pPr>
        <w:pStyle w:val="Programostekstas"/>
      </w:pPr>
      <w:r>
        <w:t xml:space="preserve">        /// &lt;summary&gt;</w:t>
      </w:r>
    </w:p>
    <w:p w14:paraId="1355F133" w14:textId="77777777" w:rsidR="00DC430E" w:rsidRDefault="00DC430E" w:rsidP="00DC430E">
      <w:pPr>
        <w:pStyle w:val="Programostekstas"/>
      </w:pPr>
      <w:r>
        <w:t xml:space="preserve">        /// End of year</w:t>
      </w:r>
    </w:p>
    <w:p w14:paraId="6312F08A" w14:textId="77777777" w:rsidR="00DC430E" w:rsidRDefault="00DC430E" w:rsidP="00DC430E">
      <w:pPr>
        <w:pStyle w:val="Programostekstas"/>
      </w:pPr>
      <w:r>
        <w:t xml:space="preserve">        /// &lt;/summary&gt;</w:t>
      </w:r>
    </w:p>
    <w:p w14:paraId="68A2D51E" w14:textId="77777777" w:rsidR="00DC430E" w:rsidRDefault="00DC430E" w:rsidP="00DC430E">
      <w:pPr>
        <w:pStyle w:val="Programostekstas"/>
      </w:pPr>
      <w:r>
        <w:t xml:space="preserve">        public DateTime YearEnd { get; set; }</w:t>
      </w:r>
    </w:p>
    <w:p w14:paraId="49D6CAD2" w14:textId="77777777" w:rsidR="00DC430E" w:rsidRDefault="00DC430E" w:rsidP="00DC430E">
      <w:pPr>
        <w:pStyle w:val="Programostekstas"/>
      </w:pPr>
      <w:r>
        <w:t xml:space="preserve">        /// &lt;summary&gt;</w:t>
      </w:r>
    </w:p>
    <w:p w14:paraId="502FBBD8" w14:textId="77777777" w:rsidR="00DC430E" w:rsidRDefault="00DC430E" w:rsidP="00DC430E">
      <w:pPr>
        <w:pStyle w:val="Programostekstas"/>
      </w:pPr>
      <w:r>
        <w:t xml:space="preserve">        /// Name of the player</w:t>
      </w:r>
    </w:p>
    <w:p w14:paraId="52463A57" w14:textId="77777777" w:rsidR="00DC430E" w:rsidRDefault="00DC430E" w:rsidP="00DC430E">
      <w:pPr>
        <w:pStyle w:val="Programostekstas"/>
      </w:pPr>
      <w:r>
        <w:t xml:space="preserve">        /// &lt;/summary&gt;</w:t>
      </w:r>
    </w:p>
    <w:p w14:paraId="6B38F285" w14:textId="77777777" w:rsidR="00DC430E" w:rsidRDefault="00DC430E" w:rsidP="00DC430E">
      <w:pPr>
        <w:pStyle w:val="Programostekstas"/>
      </w:pPr>
      <w:r>
        <w:t xml:space="preserve">        public string Name { get; set; } </w:t>
      </w:r>
    </w:p>
    <w:p w14:paraId="02BCCD22" w14:textId="77777777" w:rsidR="00DC430E" w:rsidRDefault="00DC430E" w:rsidP="00DC430E">
      <w:pPr>
        <w:pStyle w:val="Programostekstas"/>
      </w:pPr>
      <w:r>
        <w:lastRenderedPageBreak/>
        <w:t xml:space="preserve">        /// &lt;summary&gt;</w:t>
      </w:r>
    </w:p>
    <w:p w14:paraId="20164BB9" w14:textId="77777777" w:rsidR="00DC430E" w:rsidRDefault="00DC430E" w:rsidP="00DC430E">
      <w:pPr>
        <w:pStyle w:val="Programostekstas"/>
      </w:pPr>
      <w:r>
        <w:t xml:space="preserve">        /// Surname of the player</w:t>
      </w:r>
    </w:p>
    <w:p w14:paraId="1263BECC" w14:textId="77777777" w:rsidR="00DC430E" w:rsidRDefault="00DC430E" w:rsidP="00DC430E">
      <w:pPr>
        <w:pStyle w:val="Programostekstas"/>
      </w:pPr>
      <w:r>
        <w:t xml:space="preserve">        /// &lt;/summary&gt;</w:t>
      </w:r>
    </w:p>
    <w:p w14:paraId="179B4046" w14:textId="77777777" w:rsidR="00DC430E" w:rsidRDefault="00DC430E" w:rsidP="00DC430E">
      <w:pPr>
        <w:pStyle w:val="Programostekstas"/>
      </w:pPr>
      <w:r>
        <w:t xml:space="preserve">        public string Surname { get; set; }</w:t>
      </w:r>
    </w:p>
    <w:p w14:paraId="39FD7EB1" w14:textId="77777777" w:rsidR="00DC430E" w:rsidRDefault="00DC430E" w:rsidP="00DC430E">
      <w:pPr>
        <w:pStyle w:val="Programostekstas"/>
      </w:pPr>
      <w:r>
        <w:t xml:space="preserve">        /// &lt;summary&gt;</w:t>
      </w:r>
    </w:p>
    <w:p w14:paraId="4CF22E28" w14:textId="77777777" w:rsidR="00DC430E" w:rsidRDefault="00DC430E" w:rsidP="00DC430E">
      <w:pPr>
        <w:pStyle w:val="Programostekstas"/>
      </w:pPr>
      <w:r>
        <w:t xml:space="preserve">        /// Birth date of player</w:t>
      </w:r>
    </w:p>
    <w:p w14:paraId="01E196EB" w14:textId="77777777" w:rsidR="00DC430E" w:rsidRDefault="00DC430E" w:rsidP="00DC430E">
      <w:pPr>
        <w:pStyle w:val="Programostekstas"/>
      </w:pPr>
      <w:r>
        <w:t xml:space="preserve">        /// &lt;/summary&gt;</w:t>
      </w:r>
    </w:p>
    <w:p w14:paraId="46675571" w14:textId="77777777" w:rsidR="00DC430E" w:rsidRDefault="00DC430E" w:rsidP="00DC430E">
      <w:pPr>
        <w:pStyle w:val="Programostekstas"/>
      </w:pPr>
      <w:r>
        <w:t xml:space="preserve">        public DateTime BirthDate { get; set; }</w:t>
      </w:r>
    </w:p>
    <w:p w14:paraId="0545A001" w14:textId="77777777" w:rsidR="00DC430E" w:rsidRDefault="00DC430E" w:rsidP="00DC430E">
      <w:pPr>
        <w:pStyle w:val="Programostekstas"/>
      </w:pPr>
      <w:r>
        <w:t xml:space="preserve">        /// &lt;summary&gt;</w:t>
      </w:r>
    </w:p>
    <w:p w14:paraId="5B180993" w14:textId="77777777" w:rsidR="00DC430E" w:rsidRDefault="00DC430E" w:rsidP="00DC430E">
      <w:pPr>
        <w:pStyle w:val="Programostekstas"/>
      </w:pPr>
      <w:r>
        <w:t xml:space="preserve">        /// Hight of player</w:t>
      </w:r>
    </w:p>
    <w:p w14:paraId="4434239E" w14:textId="77777777" w:rsidR="00DC430E" w:rsidRDefault="00DC430E" w:rsidP="00DC430E">
      <w:pPr>
        <w:pStyle w:val="Programostekstas"/>
      </w:pPr>
      <w:r>
        <w:t xml:space="preserve">        /// &lt;/summary&gt;</w:t>
      </w:r>
    </w:p>
    <w:p w14:paraId="1F474EB9" w14:textId="77777777" w:rsidR="00DC430E" w:rsidRDefault="00DC430E" w:rsidP="00DC430E">
      <w:pPr>
        <w:pStyle w:val="Programostekstas"/>
      </w:pPr>
      <w:r>
        <w:t xml:space="preserve">        public int Hight { get; set; }</w:t>
      </w:r>
    </w:p>
    <w:p w14:paraId="0DA3DF62" w14:textId="77777777" w:rsidR="00DC430E" w:rsidRDefault="00DC430E" w:rsidP="00DC430E">
      <w:pPr>
        <w:pStyle w:val="Programostekstas"/>
      </w:pPr>
      <w:r>
        <w:t xml:space="preserve">        /// &lt;summary&gt;</w:t>
      </w:r>
    </w:p>
    <w:p w14:paraId="62BD73B6" w14:textId="77777777" w:rsidR="00DC430E" w:rsidRDefault="00DC430E" w:rsidP="00DC430E">
      <w:pPr>
        <w:pStyle w:val="Programostekstas"/>
      </w:pPr>
      <w:r>
        <w:t xml:space="preserve">        /// Number of player</w:t>
      </w:r>
    </w:p>
    <w:p w14:paraId="190D0767" w14:textId="77777777" w:rsidR="00DC430E" w:rsidRDefault="00DC430E" w:rsidP="00DC430E">
      <w:pPr>
        <w:pStyle w:val="Programostekstas"/>
      </w:pPr>
      <w:r>
        <w:t xml:space="preserve">        /// &lt;/summary&gt;</w:t>
      </w:r>
    </w:p>
    <w:p w14:paraId="23E1BEAE" w14:textId="77777777" w:rsidR="00DC430E" w:rsidRDefault="00DC430E" w:rsidP="00DC430E">
      <w:pPr>
        <w:pStyle w:val="Programostekstas"/>
      </w:pPr>
      <w:r>
        <w:t xml:space="preserve">        public int Number { get; set; }</w:t>
      </w:r>
    </w:p>
    <w:p w14:paraId="265CDEE5" w14:textId="77777777" w:rsidR="00DC430E" w:rsidRDefault="00DC430E" w:rsidP="00DC430E">
      <w:pPr>
        <w:pStyle w:val="Programostekstas"/>
      </w:pPr>
      <w:r>
        <w:t xml:space="preserve">        /// &lt;summary&gt;</w:t>
      </w:r>
    </w:p>
    <w:p w14:paraId="53DFCE2F" w14:textId="77777777" w:rsidR="00DC430E" w:rsidRDefault="00DC430E" w:rsidP="00DC430E">
      <w:pPr>
        <w:pStyle w:val="Programostekstas"/>
      </w:pPr>
      <w:r>
        <w:t xml:space="preserve">        /// Club of player</w:t>
      </w:r>
    </w:p>
    <w:p w14:paraId="4BF5B67E" w14:textId="77777777" w:rsidR="00DC430E" w:rsidRDefault="00DC430E" w:rsidP="00DC430E">
      <w:pPr>
        <w:pStyle w:val="Programostekstas"/>
      </w:pPr>
      <w:r>
        <w:t xml:space="preserve">        /// &lt;/summary&gt;</w:t>
      </w:r>
    </w:p>
    <w:p w14:paraId="2C66DC50" w14:textId="77777777" w:rsidR="00DC430E" w:rsidRDefault="00DC430E" w:rsidP="00DC430E">
      <w:pPr>
        <w:pStyle w:val="Programostekstas"/>
      </w:pPr>
      <w:r>
        <w:t xml:space="preserve">        public string Club { get; set; }</w:t>
      </w:r>
    </w:p>
    <w:p w14:paraId="011EA90E" w14:textId="77777777" w:rsidR="00DC430E" w:rsidRDefault="00DC430E" w:rsidP="00DC430E">
      <w:pPr>
        <w:pStyle w:val="Programostekstas"/>
      </w:pPr>
      <w:r>
        <w:t xml:space="preserve">        /// &lt;summary&gt;</w:t>
      </w:r>
    </w:p>
    <w:p w14:paraId="10483636" w14:textId="77777777" w:rsidR="00DC430E" w:rsidRDefault="00DC430E" w:rsidP="00DC430E">
      <w:pPr>
        <w:pStyle w:val="Programostekstas"/>
      </w:pPr>
      <w:r>
        <w:t xml:space="preserve">        /// Invited or not invited player</w:t>
      </w:r>
    </w:p>
    <w:p w14:paraId="3D546AF8" w14:textId="77777777" w:rsidR="00DC430E" w:rsidRDefault="00DC430E" w:rsidP="00DC430E">
      <w:pPr>
        <w:pStyle w:val="Programostekstas"/>
      </w:pPr>
      <w:r>
        <w:t xml:space="preserve">        /// &lt;/summary&gt;</w:t>
      </w:r>
    </w:p>
    <w:p w14:paraId="6A9877A8" w14:textId="77777777" w:rsidR="00DC430E" w:rsidRDefault="00DC430E" w:rsidP="00DC430E">
      <w:pPr>
        <w:pStyle w:val="Programostekstas"/>
      </w:pPr>
      <w:r>
        <w:t xml:space="preserve">        public bool Invited { get; set; }</w:t>
      </w:r>
    </w:p>
    <w:p w14:paraId="76335C2B" w14:textId="77777777" w:rsidR="00DC430E" w:rsidRDefault="00DC430E" w:rsidP="00DC430E">
      <w:pPr>
        <w:pStyle w:val="Programostekstas"/>
      </w:pPr>
      <w:r>
        <w:t xml:space="preserve">        /// &lt;summary&gt;</w:t>
      </w:r>
    </w:p>
    <w:p w14:paraId="2B63CC4B" w14:textId="77777777" w:rsidR="00DC430E" w:rsidRDefault="00DC430E" w:rsidP="00DC430E">
      <w:pPr>
        <w:pStyle w:val="Programostekstas"/>
      </w:pPr>
      <w:r>
        <w:t xml:space="preserve">        /// Player who is captain or not</w:t>
      </w:r>
    </w:p>
    <w:p w14:paraId="2EA117AA" w14:textId="77777777" w:rsidR="00DC430E" w:rsidRDefault="00DC430E" w:rsidP="00DC430E">
      <w:pPr>
        <w:pStyle w:val="Programostekstas"/>
      </w:pPr>
      <w:r>
        <w:t xml:space="preserve">        /// &lt;/summary&gt;</w:t>
      </w:r>
    </w:p>
    <w:p w14:paraId="751593FF" w14:textId="77777777" w:rsidR="00DC430E" w:rsidRDefault="00DC430E" w:rsidP="00DC430E">
      <w:pPr>
        <w:pStyle w:val="Programostekstas"/>
      </w:pPr>
      <w:r>
        <w:t xml:space="preserve">        public bool CaptainOrNot { get; set; }</w:t>
      </w:r>
    </w:p>
    <w:p w14:paraId="57DB832A" w14:textId="77777777" w:rsidR="00DC430E" w:rsidRDefault="00DC430E" w:rsidP="00DC430E">
      <w:pPr>
        <w:pStyle w:val="Programostekstas"/>
      </w:pPr>
      <w:r>
        <w:t xml:space="preserve">        /// &lt;summary&gt;</w:t>
      </w:r>
    </w:p>
    <w:p w14:paraId="1B43C0E5" w14:textId="77777777" w:rsidR="00DC430E" w:rsidRDefault="00DC430E" w:rsidP="00DC430E">
      <w:pPr>
        <w:pStyle w:val="Programostekstas"/>
      </w:pPr>
      <w:r>
        <w:t xml:space="preserve">        /// Represents given value</w:t>
      </w:r>
    </w:p>
    <w:p w14:paraId="114BD47B" w14:textId="77777777" w:rsidR="00DC430E" w:rsidRDefault="00DC430E" w:rsidP="00DC430E">
      <w:pPr>
        <w:pStyle w:val="Programostekstas"/>
      </w:pPr>
      <w:r>
        <w:t xml:space="preserve">        /// &lt;/summary&gt;</w:t>
      </w:r>
    </w:p>
    <w:p w14:paraId="25232A82" w14:textId="77777777" w:rsidR="00DC430E" w:rsidRDefault="00DC430E" w:rsidP="00DC430E">
      <w:pPr>
        <w:pStyle w:val="Programostekstas"/>
      </w:pPr>
      <w:r>
        <w:t xml:space="preserve">        public int Value { get; set; }</w:t>
      </w:r>
    </w:p>
    <w:p w14:paraId="51227D11" w14:textId="77777777" w:rsidR="00DC430E" w:rsidRDefault="00DC430E" w:rsidP="00DC430E">
      <w:pPr>
        <w:pStyle w:val="Programostekstas"/>
      </w:pPr>
    </w:p>
    <w:p w14:paraId="3324C5BA" w14:textId="77777777" w:rsidR="00DC430E" w:rsidRDefault="00DC430E" w:rsidP="00DC430E">
      <w:pPr>
        <w:pStyle w:val="Programostekstas"/>
      </w:pPr>
      <w:r>
        <w:t xml:space="preserve">        /// &lt;summary&gt;</w:t>
      </w:r>
    </w:p>
    <w:p w14:paraId="24C22E2A" w14:textId="77777777" w:rsidR="00DC430E" w:rsidRDefault="00DC430E" w:rsidP="00DC430E">
      <w:pPr>
        <w:pStyle w:val="Programostekstas"/>
      </w:pPr>
      <w:r>
        <w:t xml:space="preserve">        /// Creates Player constructor</w:t>
      </w:r>
    </w:p>
    <w:p w14:paraId="4871C092" w14:textId="77777777" w:rsidR="00DC430E" w:rsidRDefault="00DC430E" w:rsidP="00DC430E">
      <w:pPr>
        <w:pStyle w:val="Programostekstas"/>
      </w:pPr>
      <w:r>
        <w:t xml:space="preserve">        /// &lt;/summary&gt;</w:t>
      </w:r>
    </w:p>
    <w:p w14:paraId="4EF58D89" w14:textId="77777777" w:rsidR="00DC430E" w:rsidRDefault="00DC430E" w:rsidP="00DC430E">
      <w:pPr>
        <w:pStyle w:val="Programostekstas"/>
      </w:pPr>
      <w:r>
        <w:t xml:space="preserve">        /// &lt;param name="year"&gt;Represents year&lt;/param&gt;</w:t>
      </w:r>
    </w:p>
    <w:p w14:paraId="3D439B35" w14:textId="77777777" w:rsidR="00DC430E" w:rsidRDefault="00DC430E" w:rsidP="00DC430E">
      <w:pPr>
        <w:pStyle w:val="Programostekstas"/>
      </w:pPr>
      <w:r>
        <w:t xml:space="preserve">        /// &lt;param name="yearStart"&gt;Start of year&lt;/param&gt;</w:t>
      </w:r>
    </w:p>
    <w:p w14:paraId="65A6234F" w14:textId="77777777" w:rsidR="00DC430E" w:rsidRDefault="00DC430E" w:rsidP="00DC430E">
      <w:pPr>
        <w:pStyle w:val="Programostekstas"/>
      </w:pPr>
      <w:r>
        <w:t xml:space="preserve">        /// &lt;param name="yearEnd"&gt;End of year&lt;/param&gt;</w:t>
      </w:r>
    </w:p>
    <w:p w14:paraId="31A56C7C" w14:textId="77777777" w:rsidR="00DC430E" w:rsidRDefault="00DC430E" w:rsidP="00DC430E">
      <w:pPr>
        <w:pStyle w:val="Programostekstas"/>
      </w:pPr>
      <w:r>
        <w:t xml:space="preserve">        /// &lt;param name="name"&gt;Name of player&lt;/param&gt;</w:t>
      </w:r>
    </w:p>
    <w:p w14:paraId="323FA245" w14:textId="77777777" w:rsidR="00DC430E" w:rsidRDefault="00DC430E" w:rsidP="00DC430E">
      <w:pPr>
        <w:pStyle w:val="Programostekstas"/>
      </w:pPr>
      <w:r>
        <w:t xml:space="preserve">        /// &lt;param name="surname"&gt;Surname of player&lt;/param&gt;</w:t>
      </w:r>
    </w:p>
    <w:p w14:paraId="4E410702" w14:textId="77777777" w:rsidR="00DC430E" w:rsidRDefault="00DC430E" w:rsidP="00DC430E">
      <w:pPr>
        <w:pStyle w:val="Programostekstas"/>
      </w:pPr>
      <w:r>
        <w:t xml:space="preserve">        /// &lt;param name="birthDate"&gt;Birth date of player&lt;/param&gt;</w:t>
      </w:r>
    </w:p>
    <w:p w14:paraId="2FB6BEAE" w14:textId="77777777" w:rsidR="00DC430E" w:rsidRDefault="00DC430E" w:rsidP="00DC430E">
      <w:pPr>
        <w:pStyle w:val="Programostekstas"/>
      </w:pPr>
      <w:r>
        <w:t xml:space="preserve">        /// &lt;param name="hight"&gt;Hight of player&lt;/param&gt;</w:t>
      </w:r>
    </w:p>
    <w:p w14:paraId="10BDE2B8" w14:textId="77777777" w:rsidR="00DC430E" w:rsidRDefault="00DC430E" w:rsidP="00DC430E">
      <w:pPr>
        <w:pStyle w:val="Programostekstas"/>
      </w:pPr>
      <w:r>
        <w:t xml:space="preserve">        /// &lt;param name="number"&gt;Number of player&lt;/param&gt;</w:t>
      </w:r>
    </w:p>
    <w:p w14:paraId="5FAF6796" w14:textId="77777777" w:rsidR="00DC430E" w:rsidRDefault="00DC430E" w:rsidP="00DC430E">
      <w:pPr>
        <w:pStyle w:val="Programostekstas"/>
      </w:pPr>
      <w:r>
        <w:t xml:space="preserve">        /// &lt;param name="club"&gt;Club of player&lt;/param&gt;</w:t>
      </w:r>
    </w:p>
    <w:p w14:paraId="6725CEEA" w14:textId="77777777" w:rsidR="00DC430E" w:rsidRDefault="00DC430E" w:rsidP="00DC430E">
      <w:pPr>
        <w:pStyle w:val="Programostekstas"/>
      </w:pPr>
      <w:r>
        <w:t xml:space="preserve">        /// &lt;param name="invited"&gt;Invited or not invited player&lt;/param&gt;</w:t>
      </w:r>
    </w:p>
    <w:p w14:paraId="307FD6A7" w14:textId="77777777" w:rsidR="00DC430E" w:rsidRDefault="00DC430E" w:rsidP="00DC430E">
      <w:pPr>
        <w:pStyle w:val="Programostekstas"/>
      </w:pPr>
      <w:r>
        <w:t xml:space="preserve">        /// &lt;param name="captainOrNot"&gt;Player who is captain or not&lt;/param&gt;</w:t>
      </w:r>
    </w:p>
    <w:p w14:paraId="335A90DF" w14:textId="77777777" w:rsidR="00DC430E" w:rsidRDefault="00DC430E" w:rsidP="00DC430E">
      <w:pPr>
        <w:pStyle w:val="Programostekstas"/>
      </w:pPr>
      <w:r>
        <w:t xml:space="preserve">        public Player(int year, DateTime yearStart, DateTime yearEnd, string name, string surname, DateTime birthDate, int hight, int number, string club, bool invited, bool captainOrNot)</w:t>
      </w:r>
    </w:p>
    <w:p w14:paraId="34748A70" w14:textId="77777777" w:rsidR="00DC430E" w:rsidRDefault="00DC430E" w:rsidP="00DC430E">
      <w:pPr>
        <w:pStyle w:val="Programostekstas"/>
      </w:pPr>
      <w:r>
        <w:t xml:space="preserve">        {</w:t>
      </w:r>
    </w:p>
    <w:p w14:paraId="75EFB2D7" w14:textId="77777777" w:rsidR="00DC430E" w:rsidRDefault="00DC430E" w:rsidP="00DC430E">
      <w:pPr>
        <w:pStyle w:val="Programostekstas"/>
      </w:pPr>
      <w:r>
        <w:t xml:space="preserve">            this.Year = year;</w:t>
      </w:r>
    </w:p>
    <w:p w14:paraId="07ACDF3D" w14:textId="77777777" w:rsidR="00DC430E" w:rsidRDefault="00DC430E" w:rsidP="00DC430E">
      <w:pPr>
        <w:pStyle w:val="Programostekstas"/>
      </w:pPr>
      <w:r>
        <w:t xml:space="preserve">            this.YearStart = yearStart;</w:t>
      </w:r>
    </w:p>
    <w:p w14:paraId="0DFCE7D4" w14:textId="77777777" w:rsidR="00DC430E" w:rsidRDefault="00DC430E" w:rsidP="00DC430E">
      <w:pPr>
        <w:pStyle w:val="Programostekstas"/>
      </w:pPr>
      <w:r>
        <w:t xml:space="preserve">            this.YearEnd = yearEnd;</w:t>
      </w:r>
    </w:p>
    <w:p w14:paraId="3A565A20" w14:textId="77777777" w:rsidR="00DC430E" w:rsidRDefault="00DC430E" w:rsidP="00DC430E">
      <w:pPr>
        <w:pStyle w:val="Programostekstas"/>
      </w:pPr>
      <w:r>
        <w:t xml:space="preserve">            this.Name = name;</w:t>
      </w:r>
    </w:p>
    <w:p w14:paraId="1DCC5A9D" w14:textId="77777777" w:rsidR="00DC430E" w:rsidRDefault="00DC430E" w:rsidP="00DC430E">
      <w:pPr>
        <w:pStyle w:val="Programostekstas"/>
      </w:pPr>
      <w:r>
        <w:t xml:space="preserve">            this.Surname = surname;</w:t>
      </w:r>
    </w:p>
    <w:p w14:paraId="43BCFC79" w14:textId="77777777" w:rsidR="00DC430E" w:rsidRDefault="00DC430E" w:rsidP="00DC430E">
      <w:pPr>
        <w:pStyle w:val="Programostekstas"/>
      </w:pPr>
      <w:r>
        <w:t xml:space="preserve">            this.BirthDate = birthDate;</w:t>
      </w:r>
    </w:p>
    <w:p w14:paraId="442E73B7" w14:textId="77777777" w:rsidR="00DC430E" w:rsidRDefault="00DC430E" w:rsidP="00DC430E">
      <w:pPr>
        <w:pStyle w:val="Programostekstas"/>
      </w:pPr>
      <w:r>
        <w:lastRenderedPageBreak/>
        <w:t xml:space="preserve">            this.Hight = hight;</w:t>
      </w:r>
    </w:p>
    <w:p w14:paraId="451A1171" w14:textId="77777777" w:rsidR="00DC430E" w:rsidRDefault="00DC430E" w:rsidP="00DC430E">
      <w:pPr>
        <w:pStyle w:val="Programostekstas"/>
      </w:pPr>
      <w:r>
        <w:t xml:space="preserve">            this.Number = number;</w:t>
      </w:r>
    </w:p>
    <w:p w14:paraId="141BED5A" w14:textId="77777777" w:rsidR="00DC430E" w:rsidRDefault="00DC430E" w:rsidP="00DC430E">
      <w:pPr>
        <w:pStyle w:val="Programostekstas"/>
      </w:pPr>
      <w:r>
        <w:t xml:space="preserve">            this.Club = club;</w:t>
      </w:r>
    </w:p>
    <w:p w14:paraId="0E6D4C3F" w14:textId="77777777" w:rsidR="00DC430E" w:rsidRDefault="00DC430E" w:rsidP="00DC430E">
      <w:pPr>
        <w:pStyle w:val="Programostekstas"/>
      </w:pPr>
      <w:r>
        <w:t xml:space="preserve">            this.Invited = invited;</w:t>
      </w:r>
    </w:p>
    <w:p w14:paraId="1212C95B" w14:textId="77777777" w:rsidR="00DC430E" w:rsidRDefault="00DC430E" w:rsidP="00DC430E">
      <w:pPr>
        <w:pStyle w:val="Programostekstas"/>
      </w:pPr>
      <w:r>
        <w:t xml:space="preserve">            this.CaptainOrNot = captainOrNot;</w:t>
      </w:r>
    </w:p>
    <w:p w14:paraId="75C371EF" w14:textId="77777777" w:rsidR="00DC430E" w:rsidRDefault="00DC430E" w:rsidP="00DC430E">
      <w:pPr>
        <w:pStyle w:val="Programostekstas"/>
      </w:pPr>
    </w:p>
    <w:p w14:paraId="65F6E1C5" w14:textId="77777777" w:rsidR="00DC430E" w:rsidRDefault="00DC430E" w:rsidP="00DC430E">
      <w:pPr>
        <w:pStyle w:val="Programostekstas"/>
      </w:pPr>
      <w:r>
        <w:t xml:space="preserve">        }</w:t>
      </w:r>
    </w:p>
    <w:p w14:paraId="4B403DD3" w14:textId="77777777" w:rsidR="00DC430E" w:rsidRDefault="00DC430E" w:rsidP="00DC430E">
      <w:pPr>
        <w:pStyle w:val="Programostekstas"/>
      </w:pPr>
    </w:p>
    <w:p w14:paraId="7A9099C5" w14:textId="77777777" w:rsidR="00DC430E" w:rsidRDefault="00DC430E" w:rsidP="00DC430E">
      <w:pPr>
        <w:pStyle w:val="Programostekstas"/>
      </w:pPr>
      <w:r>
        <w:t xml:space="preserve">        /// &lt;summary&gt;</w:t>
      </w:r>
    </w:p>
    <w:p w14:paraId="18681DC5" w14:textId="77777777" w:rsidR="00DC430E" w:rsidRDefault="00DC430E" w:rsidP="00DC430E">
      <w:pPr>
        <w:pStyle w:val="Programostekstas"/>
      </w:pPr>
      <w:r>
        <w:t xml:space="preserve">        /// Calculates player's age</w:t>
      </w:r>
    </w:p>
    <w:p w14:paraId="6D4AC423" w14:textId="77777777" w:rsidR="00DC430E" w:rsidRDefault="00DC430E" w:rsidP="00DC430E">
      <w:pPr>
        <w:pStyle w:val="Programostekstas"/>
      </w:pPr>
      <w:r>
        <w:t xml:space="preserve">        /// &lt;/summary&gt;</w:t>
      </w:r>
    </w:p>
    <w:p w14:paraId="68536E0B" w14:textId="77777777" w:rsidR="00DC430E" w:rsidRDefault="00DC430E" w:rsidP="00DC430E">
      <w:pPr>
        <w:pStyle w:val="Programostekstas"/>
      </w:pPr>
      <w:r>
        <w:t xml:space="preserve">        /// &lt;returns&gt;Age value&lt;/returns&gt;</w:t>
      </w:r>
    </w:p>
    <w:p w14:paraId="63B19B99" w14:textId="77777777" w:rsidR="00DC430E" w:rsidRDefault="00DC430E" w:rsidP="00DC430E">
      <w:pPr>
        <w:pStyle w:val="Programostekstas"/>
      </w:pPr>
      <w:r>
        <w:t xml:space="preserve">        public int CalculateAge()</w:t>
      </w:r>
    </w:p>
    <w:p w14:paraId="2FAB233C" w14:textId="77777777" w:rsidR="00DC430E" w:rsidRDefault="00DC430E" w:rsidP="00DC430E">
      <w:pPr>
        <w:pStyle w:val="Programostekstas"/>
      </w:pPr>
      <w:r>
        <w:t xml:space="preserve">        {</w:t>
      </w:r>
    </w:p>
    <w:p w14:paraId="537388CA" w14:textId="77777777" w:rsidR="00DC430E" w:rsidRDefault="00DC430E" w:rsidP="00DC430E">
      <w:pPr>
        <w:pStyle w:val="Programostekstas"/>
      </w:pPr>
      <w:r>
        <w:t xml:space="preserve">            DateTime today = DateTime.Today;</w:t>
      </w:r>
    </w:p>
    <w:p w14:paraId="12539EFA" w14:textId="77777777" w:rsidR="00DC430E" w:rsidRDefault="00DC430E" w:rsidP="00DC430E">
      <w:pPr>
        <w:pStyle w:val="Programostekstas"/>
      </w:pPr>
      <w:r>
        <w:t xml:space="preserve">            int age = today.Year - this.BirthDate.Year;</w:t>
      </w:r>
    </w:p>
    <w:p w14:paraId="2D069E62" w14:textId="77777777" w:rsidR="00DC430E" w:rsidRDefault="00DC430E" w:rsidP="00DC430E">
      <w:pPr>
        <w:pStyle w:val="Programostekstas"/>
      </w:pPr>
      <w:r>
        <w:t xml:space="preserve">            if (this.BirthDate.Date &gt; today.AddYears(-age))</w:t>
      </w:r>
    </w:p>
    <w:p w14:paraId="71F6ECF7" w14:textId="77777777" w:rsidR="00DC430E" w:rsidRDefault="00DC430E" w:rsidP="00DC430E">
      <w:pPr>
        <w:pStyle w:val="Programostekstas"/>
      </w:pPr>
      <w:r>
        <w:t xml:space="preserve">            {</w:t>
      </w:r>
    </w:p>
    <w:p w14:paraId="28EDB7FE" w14:textId="77777777" w:rsidR="00DC430E" w:rsidRDefault="00DC430E" w:rsidP="00DC430E">
      <w:pPr>
        <w:pStyle w:val="Programostekstas"/>
      </w:pPr>
      <w:r>
        <w:t xml:space="preserve">                age--;</w:t>
      </w:r>
    </w:p>
    <w:p w14:paraId="42B85348" w14:textId="77777777" w:rsidR="00DC430E" w:rsidRDefault="00DC430E" w:rsidP="00DC430E">
      <w:pPr>
        <w:pStyle w:val="Programostekstas"/>
      </w:pPr>
      <w:r>
        <w:t xml:space="preserve">            }</w:t>
      </w:r>
    </w:p>
    <w:p w14:paraId="345FB9FD" w14:textId="77777777" w:rsidR="00DC430E" w:rsidRDefault="00DC430E" w:rsidP="00DC430E">
      <w:pPr>
        <w:pStyle w:val="Programostekstas"/>
      </w:pPr>
      <w:r>
        <w:t xml:space="preserve">            return age;</w:t>
      </w:r>
    </w:p>
    <w:p w14:paraId="576EE7AA" w14:textId="77777777" w:rsidR="00DC430E" w:rsidRDefault="00DC430E" w:rsidP="00DC430E">
      <w:pPr>
        <w:pStyle w:val="Programostekstas"/>
      </w:pPr>
      <w:r>
        <w:t xml:space="preserve">        }</w:t>
      </w:r>
    </w:p>
    <w:p w14:paraId="54BA4CE8" w14:textId="77777777" w:rsidR="00DC430E" w:rsidRDefault="00DC430E" w:rsidP="00DC430E">
      <w:pPr>
        <w:pStyle w:val="Programostekstas"/>
      </w:pPr>
    </w:p>
    <w:p w14:paraId="0A254C8E" w14:textId="77777777" w:rsidR="00DC430E" w:rsidRDefault="00DC430E" w:rsidP="00DC430E">
      <w:pPr>
        <w:pStyle w:val="Programostekstas"/>
      </w:pPr>
      <w:r>
        <w:t xml:space="preserve">        /// &lt;summary&gt;</w:t>
      </w:r>
    </w:p>
    <w:p w14:paraId="53F6A91E" w14:textId="77777777" w:rsidR="00DC430E" w:rsidRDefault="00DC430E" w:rsidP="00DC430E">
      <w:pPr>
        <w:pStyle w:val="Programostekstas"/>
      </w:pPr>
      <w:r>
        <w:t xml:space="preserve">        /// Overriden to string method </w:t>
      </w:r>
    </w:p>
    <w:p w14:paraId="38C2D351" w14:textId="77777777" w:rsidR="00DC430E" w:rsidRDefault="00DC430E" w:rsidP="00DC430E">
      <w:pPr>
        <w:pStyle w:val="Programostekstas"/>
      </w:pPr>
      <w:r>
        <w:t xml:space="preserve">        /// &lt;/summary&gt;</w:t>
      </w:r>
    </w:p>
    <w:p w14:paraId="2531A817" w14:textId="77777777" w:rsidR="00DC430E" w:rsidRDefault="00DC430E" w:rsidP="00DC430E">
      <w:pPr>
        <w:pStyle w:val="Programostekstas"/>
      </w:pPr>
      <w:r>
        <w:t xml:space="preserve">        /// &lt;returns&gt;String line of text&lt;/returns&gt;</w:t>
      </w:r>
    </w:p>
    <w:p w14:paraId="7D0A2FC7" w14:textId="77777777" w:rsidR="00DC430E" w:rsidRDefault="00DC430E" w:rsidP="00DC430E">
      <w:pPr>
        <w:pStyle w:val="Programostekstas"/>
      </w:pPr>
      <w:r>
        <w:t xml:space="preserve">        public override string ToString()</w:t>
      </w:r>
    </w:p>
    <w:p w14:paraId="0AD7D2B1" w14:textId="77777777" w:rsidR="00DC430E" w:rsidRDefault="00DC430E" w:rsidP="00DC430E">
      <w:pPr>
        <w:pStyle w:val="Programostekstas"/>
      </w:pPr>
      <w:r>
        <w:t xml:space="preserve">        {</w:t>
      </w:r>
    </w:p>
    <w:p w14:paraId="14BA8B46" w14:textId="77777777" w:rsidR="00DC430E" w:rsidRDefault="00DC430E" w:rsidP="00DC430E">
      <w:pPr>
        <w:pStyle w:val="Programostekstas"/>
      </w:pPr>
      <w:r>
        <w:t xml:space="preserve">            string line;</w:t>
      </w:r>
    </w:p>
    <w:p w14:paraId="537DAE08" w14:textId="77777777" w:rsidR="00DC430E" w:rsidRDefault="00DC430E" w:rsidP="00DC430E">
      <w:pPr>
        <w:pStyle w:val="Programostekstas"/>
      </w:pPr>
      <w:r>
        <w:t xml:space="preserve">            line = String.Format("| {0, 8} | {1, -23:yyyy-MM-dd} | {2, -23:yyyy-MM-dd} | {3, -8} | {4, -15} | {5, -12:yyyy-MM-dd} | {6, 8} | {7, 8} | {8, -12} | {9, -20} | {10, -17} |", Year, YearStart, YearEnd, Name, Surname, BirthDate, Hight, Number, Club, Invited, CaptainOrNot);</w:t>
      </w:r>
    </w:p>
    <w:p w14:paraId="178A4C30" w14:textId="77777777" w:rsidR="00DC430E" w:rsidRDefault="00DC430E" w:rsidP="00DC430E">
      <w:pPr>
        <w:pStyle w:val="Programostekstas"/>
      </w:pPr>
    </w:p>
    <w:p w14:paraId="2F999AC4" w14:textId="77777777" w:rsidR="00DC430E" w:rsidRDefault="00DC430E" w:rsidP="00DC430E">
      <w:pPr>
        <w:pStyle w:val="Programostekstas"/>
      </w:pPr>
      <w:r>
        <w:t xml:space="preserve">            return line;</w:t>
      </w:r>
    </w:p>
    <w:p w14:paraId="32D31610" w14:textId="77777777" w:rsidR="00DC430E" w:rsidRDefault="00DC430E" w:rsidP="00DC430E">
      <w:pPr>
        <w:pStyle w:val="Programostekstas"/>
      </w:pPr>
      <w:r>
        <w:t xml:space="preserve">        }</w:t>
      </w:r>
    </w:p>
    <w:p w14:paraId="67023AE1" w14:textId="77777777" w:rsidR="00DC430E" w:rsidRDefault="00DC430E" w:rsidP="00DC430E">
      <w:pPr>
        <w:pStyle w:val="Programostekstas"/>
      </w:pPr>
    </w:p>
    <w:p w14:paraId="5B99A620" w14:textId="77777777" w:rsidR="00DC430E" w:rsidRDefault="00DC430E" w:rsidP="00DC430E">
      <w:pPr>
        <w:pStyle w:val="Programostekstas"/>
      </w:pPr>
      <w:r>
        <w:t xml:space="preserve">        /// &lt;summary&gt;</w:t>
      </w:r>
    </w:p>
    <w:p w14:paraId="3086F20B" w14:textId="77777777" w:rsidR="00DC430E" w:rsidRDefault="00DC430E" w:rsidP="00DC430E">
      <w:pPr>
        <w:pStyle w:val="Programostekstas"/>
      </w:pPr>
      <w:r>
        <w:t xml:space="preserve">        /// Operator that compares players from differents lists</w:t>
      </w:r>
    </w:p>
    <w:p w14:paraId="4400505C" w14:textId="77777777" w:rsidR="00DC430E" w:rsidRDefault="00DC430E" w:rsidP="00DC430E">
      <w:pPr>
        <w:pStyle w:val="Programostekstas"/>
      </w:pPr>
      <w:r>
        <w:t xml:space="preserve">        /// &lt;/summary&gt;</w:t>
      </w:r>
    </w:p>
    <w:p w14:paraId="5B17B462" w14:textId="77777777" w:rsidR="00DC430E" w:rsidRDefault="00DC430E" w:rsidP="00DC430E">
      <w:pPr>
        <w:pStyle w:val="Programostekstas"/>
      </w:pPr>
      <w:r>
        <w:t xml:space="preserve">        /// &lt;param name="player1"&gt;Information about the player&lt;/param&gt;</w:t>
      </w:r>
    </w:p>
    <w:p w14:paraId="37700113" w14:textId="77777777" w:rsidR="00DC430E" w:rsidRDefault="00DC430E" w:rsidP="00DC430E">
      <w:pPr>
        <w:pStyle w:val="Programostekstas"/>
      </w:pPr>
      <w:r>
        <w:t xml:space="preserve">        /// &lt;param name="player2"&gt;Information about the player&lt;/param&gt;</w:t>
      </w:r>
    </w:p>
    <w:p w14:paraId="5EE5F7D6" w14:textId="77777777" w:rsidR="00DC430E" w:rsidRDefault="00DC430E" w:rsidP="00DC430E">
      <w:pPr>
        <w:pStyle w:val="Programostekstas"/>
      </w:pPr>
      <w:r>
        <w:t xml:space="preserve">        /// &lt;returns&gt;True or false&lt;/returns&gt;</w:t>
      </w:r>
      <w:r>
        <w:cr/>
        <w:t xml:space="preserve">        public static bool operator ==(Player player1, Player player2)</w:t>
      </w:r>
    </w:p>
    <w:p w14:paraId="3761C6F3" w14:textId="77777777" w:rsidR="00DC430E" w:rsidRDefault="00DC430E" w:rsidP="00DC430E">
      <w:pPr>
        <w:pStyle w:val="Programostekstas"/>
      </w:pPr>
      <w:r>
        <w:t xml:space="preserve">        {</w:t>
      </w:r>
    </w:p>
    <w:p w14:paraId="3D1A3BEF" w14:textId="77777777" w:rsidR="00DC430E" w:rsidRDefault="00DC430E" w:rsidP="00DC430E">
      <w:pPr>
        <w:pStyle w:val="Programostekstas"/>
      </w:pPr>
      <w:r>
        <w:t xml:space="preserve">            if (player1.Name.Equals(player2.Name) &amp;&amp; player1.Surname.Equals(player2.Surname))</w:t>
      </w:r>
    </w:p>
    <w:p w14:paraId="327A09A1" w14:textId="77777777" w:rsidR="00DC430E" w:rsidRDefault="00DC430E" w:rsidP="00DC430E">
      <w:pPr>
        <w:pStyle w:val="Programostekstas"/>
      </w:pPr>
      <w:r>
        <w:t xml:space="preserve">            {</w:t>
      </w:r>
    </w:p>
    <w:p w14:paraId="0ED03C1C" w14:textId="77777777" w:rsidR="00DC430E" w:rsidRDefault="00DC430E" w:rsidP="00DC430E">
      <w:pPr>
        <w:pStyle w:val="Programostekstas"/>
      </w:pPr>
      <w:r>
        <w:t xml:space="preserve">                return true;</w:t>
      </w:r>
    </w:p>
    <w:p w14:paraId="659EB0BF" w14:textId="77777777" w:rsidR="00DC430E" w:rsidRDefault="00DC430E" w:rsidP="00DC430E">
      <w:pPr>
        <w:pStyle w:val="Programostekstas"/>
      </w:pPr>
      <w:r>
        <w:t xml:space="preserve">            }</w:t>
      </w:r>
    </w:p>
    <w:p w14:paraId="13EF8088" w14:textId="77777777" w:rsidR="00DC430E" w:rsidRDefault="00DC430E" w:rsidP="00DC430E">
      <w:pPr>
        <w:pStyle w:val="Programostekstas"/>
      </w:pPr>
      <w:r>
        <w:t xml:space="preserve">            return false;</w:t>
      </w:r>
    </w:p>
    <w:p w14:paraId="66229F85" w14:textId="77777777" w:rsidR="00DC430E" w:rsidRDefault="00DC430E" w:rsidP="00DC430E">
      <w:pPr>
        <w:pStyle w:val="Programostekstas"/>
      </w:pPr>
      <w:r>
        <w:t xml:space="preserve">            </w:t>
      </w:r>
    </w:p>
    <w:p w14:paraId="594EA168" w14:textId="77777777" w:rsidR="00DC430E" w:rsidRDefault="00DC430E" w:rsidP="00DC430E">
      <w:pPr>
        <w:pStyle w:val="Programostekstas"/>
      </w:pPr>
      <w:r>
        <w:t xml:space="preserve">        }</w:t>
      </w:r>
    </w:p>
    <w:p w14:paraId="389308CB" w14:textId="77777777" w:rsidR="00DC430E" w:rsidRDefault="00DC430E" w:rsidP="00DC430E">
      <w:pPr>
        <w:pStyle w:val="Programostekstas"/>
      </w:pPr>
    </w:p>
    <w:p w14:paraId="7BC530CE" w14:textId="77777777" w:rsidR="00DC430E" w:rsidRDefault="00DC430E" w:rsidP="00DC430E">
      <w:pPr>
        <w:pStyle w:val="Programostekstas"/>
      </w:pPr>
      <w:r>
        <w:t xml:space="preserve">        /// &lt;summary&gt;</w:t>
      </w:r>
    </w:p>
    <w:p w14:paraId="56EE3F9A" w14:textId="77777777" w:rsidR="00DC430E" w:rsidRDefault="00DC430E" w:rsidP="00DC430E">
      <w:pPr>
        <w:pStyle w:val="Programostekstas"/>
      </w:pPr>
      <w:r>
        <w:t xml:space="preserve">        /// Operator that compares players from differents lists</w:t>
      </w:r>
    </w:p>
    <w:p w14:paraId="0D0ADF06" w14:textId="77777777" w:rsidR="00DC430E" w:rsidRDefault="00DC430E" w:rsidP="00DC430E">
      <w:pPr>
        <w:pStyle w:val="Programostekstas"/>
      </w:pPr>
      <w:r>
        <w:lastRenderedPageBreak/>
        <w:t xml:space="preserve">        /// &lt;/summary&gt;</w:t>
      </w:r>
    </w:p>
    <w:p w14:paraId="751AA81E" w14:textId="77777777" w:rsidR="00DC430E" w:rsidRDefault="00DC430E" w:rsidP="00DC430E">
      <w:pPr>
        <w:pStyle w:val="Programostekstas"/>
      </w:pPr>
      <w:r>
        <w:t xml:space="preserve">        /// &lt;param name="player1"&gt;Information about the player&lt;/param&gt;</w:t>
      </w:r>
    </w:p>
    <w:p w14:paraId="1AB076EB" w14:textId="77777777" w:rsidR="00DC430E" w:rsidRDefault="00DC430E" w:rsidP="00DC430E">
      <w:pPr>
        <w:pStyle w:val="Programostekstas"/>
      </w:pPr>
      <w:r>
        <w:t xml:space="preserve">        /// &lt;param name="player2"&gt;Information about the player&lt;/param&gt;</w:t>
      </w:r>
    </w:p>
    <w:p w14:paraId="7ECEDE1F" w14:textId="77777777" w:rsidR="00DC430E" w:rsidRDefault="00DC430E" w:rsidP="00DC430E">
      <w:pPr>
        <w:pStyle w:val="Programostekstas"/>
      </w:pPr>
      <w:r>
        <w:t xml:space="preserve">        /// &lt;returns&gt;True or false&lt;/returns&gt;</w:t>
      </w:r>
    </w:p>
    <w:p w14:paraId="612C59C6" w14:textId="77777777" w:rsidR="00DC430E" w:rsidRDefault="00DC430E" w:rsidP="00DC430E">
      <w:pPr>
        <w:pStyle w:val="Programostekstas"/>
      </w:pPr>
      <w:r>
        <w:t xml:space="preserve">        public static bool operator !=(Player player1, Player player2)</w:t>
      </w:r>
    </w:p>
    <w:p w14:paraId="7D7CED59" w14:textId="77777777" w:rsidR="00DC430E" w:rsidRDefault="00DC430E" w:rsidP="00DC430E">
      <w:pPr>
        <w:pStyle w:val="Programostekstas"/>
      </w:pPr>
      <w:r>
        <w:t xml:space="preserve">        {</w:t>
      </w:r>
    </w:p>
    <w:p w14:paraId="3CAA692A" w14:textId="77777777" w:rsidR="00DC430E" w:rsidRDefault="00DC430E" w:rsidP="00DC430E">
      <w:pPr>
        <w:pStyle w:val="Programostekstas"/>
      </w:pPr>
      <w:r>
        <w:t xml:space="preserve">            if (!player1.Name.Equals(player2.Name) &amp;&amp; !player1.Surname.Equals(player2.Surname))</w:t>
      </w:r>
    </w:p>
    <w:p w14:paraId="70915795" w14:textId="77777777" w:rsidR="00DC430E" w:rsidRDefault="00DC430E" w:rsidP="00DC430E">
      <w:pPr>
        <w:pStyle w:val="Programostekstas"/>
      </w:pPr>
      <w:r>
        <w:t xml:space="preserve">            {</w:t>
      </w:r>
    </w:p>
    <w:p w14:paraId="12D9DB7A" w14:textId="77777777" w:rsidR="00DC430E" w:rsidRDefault="00DC430E" w:rsidP="00DC430E">
      <w:pPr>
        <w:pStyle w:val="Programostekstas"/>
      </w:pPr>
      <w:r>
        <w:t xml:space="preserve">                return true;</w:t>
      </w:r>
    </w:p>
    <w:p w14:paraId="4AC5A3F9" w14:textId="77777777" w:rsidR="00DC430E" w:rsidRDefault="00DC430E" w:rsidP="00DC430E">
      <w:pPr>
        <w:pStyle w:val="Programostekstas"/>
      </w:pPr>
      <w:r>
        <w:t xml:space="preserve">            }</w:t>
      </w:r>
    </w:p>
    <w:p w14:paraId="1B305A55" w14:textId="77777777" w:rsidR="00DC430E" w:rsidRDefault="00DC430E" w:rsidP="00DC430E">
      <w:pPr>
        <w:pStyle w:val="Programostekstas"/>
      </w:pPr>
      <w:r>
        <w:t xml:space="preserve">            return false;</w:t>
      </w:r>
    </w:p>
    <w:p w14:paraId="29061E4F" w14:textId="77777777" w:rsidR="00DC430E" w:rsidRDefault="00DC430E" w:rsidP="00DC430E">
      <w:pPr>
        <w:pStyle w:val="Programostekstas"/>
      </w:pPr>
    </w:p>
    <w:p w14:paraId="6AC595B6" w14:textId="77777777" w:rsidR="00DC430E" w:rsidRDefault="00DC430E" w:rsidP="00DC430E">
      <w:pPr>
        <w:pStyle w:val="Programostekstas"/>
      </w:pPr>
      <w:r>
        <w:t xml:space="preserve">        }</w:t>
      </w:r>
    </w:p>
    <w:p w14:paraId="390D5F3A" w14:textId="77777777" w:rsidR="00DC430E" w:rsidRDefault="00DC430E" w:rsidP="00DC430E">
      <w:pPr>
        <w:pStyle w:val="Programostekstas"/>
      </w:pPr>
    </w:p>
    <w:p w14:paraId="510B1481" w14:textId="77777777" w:rsidR="00DC430E" w:rsidRDefault="00DC430E" w:rsidP="00DC430E">
      <w:pPr>
        <w:pStyle w:val="Programostekstas"/>
      </w:pPr>
      <w:r>
        <w:t xml:space="preserve">        /// &lt;summary&gt;</w:t>
      </w:r>
    </w:p>
    <w:p w14:paraId="311E69F0" w14:textId="77777777" w:rsidR="00DC430E" w:rsidRDefault="00DC430E" w:rsidP="00DC430E">
      <w:pPr>
        <w:pStyle w:val="Programostekstas"/>
      </w:pPr>
      <w:r>
        <w:t xml:space="preserve">        /// Operator that compares player class club to club</w:t>
      </w:r>
    </w:p>
    <w:p w14:paraId="76D2E431" w14:textId="77777777" w:rsidR="00DC430E" w:rsidRDefault="00DC430E" w:rsidP="00DC430E">
      <w:pPr>
        <w:pStyle w:val="Programostekstas"/>
      </w:pPr>
      <w:r>
        <w:t xml:space="preserve">        /// &lt;/summary&gt;</w:t>
      </w:r>
    </w:p>
    <w:p w14:paraId="13891AFF" w14:textId="77777777" w:rsidR="00DC430E" w:rsidRDefault="00DC430E" w:rsidP="00DC430E">
      <w:pPr>
        <w:pStyle w:val="Programostekstas"/>
      </w:pPr>
      <w:r>
        <w:t xml:space="preserve">        /// &lt;param name="player"&gt;Information about the player&lt;/param&gt;</w:t>
      </w:r>
    </w:p>
    <w:p w14:paraId="0DDD7165" w14:textId="77777777" w:rsidR="00DC430E" w:rsidRDefault="00DC430E" w:rsidP="00DC430E">
      <w:pPr>
        <w:pStyle w:val="Programostekstas"/>
      </w:pPr>
      <w:r>
        <w:t xml:space="preserve">        /// &lt;param name="club"&gt;String variable&lt;/param&gt;</w:t>
      </w:r>
    </w:p>
    <w:p w14:paraId="0353F17C" w14:textId="77777777" w:rsidR="00DC430E" w:rsidRDefault="00DC430E" w:rsidP="00DC430E">
      <w:pPr>
        <w:pStyle w:val="Programostekstas"/>
      </w:pPr>
      <w:r>
        <w:t xml:space="preserve">        /// &lt;returns&gt;True or false&lt;/returns&gt;</w:t>
      </w:r>
      <w:r>
        <w:cr/>
        <w:t xml:space="preserve">        public static bool operator ==(Player player, string club)</w:t>
      </w:r>
    </w:p>
    <w:p w14:paraId="4663C197" w14:textId="77777777" w:rsidR="00DC430E" w:rsidRDefault="00DC430E" w:rsidP="00DC430E">
      <w:pPr>
        <w:pStyle w:val="Programostekstas"/>
      </w:pPr>
      <w:r>
        <w:t xml:space="preserve">        {</w:t>
      </w:r>
    </w:p>
    <w:p w14:paraId="7C06A9C0" w14:textId="77777777" w:rsidR="00DC430E" w:rsidRDefault="00DC430E" w:rsidP="00DC430E">
      <w:pPr>
        <w:pStyle w:val="Programostekstas"/>
      </w:pPr>
      <w:r>
        <w:t xml:space="preserve">            if (player.Club.Equals(club))</w:t>
      </w:r>
    </w:p>
    <w:p w14:paraId="26AB312C" w14:textId="77777777" w:rsidR="00DC430E" w:rsidRDefault="00DC430E" w:rsidP="00DC430E">
      <w:pPr>
        <w:pStyle w:val="Programostekstas"/>
      </w:pPr>
      <w:r>
        <w:t xml:space="preserve">            {</w:t>
      </w:r>
    </w:p>
    <w:p w14:paraId="108A39BB" w14:textId="77777777" w:rsidR="00DC430E" w:rsidRDefault="00DC430E" w:rsidP="00DC430E">
      <w:pPr>
        <w:pStyle w:val="Programostekstas"/>
      </w:pPr>
      <w:r>
        <w:t xml:space="preserve">                return true;</w:t>
      </w:r>
    </w:p>
    <w:p w14:paraId="21D57F1F" w14:textId="77777777" w:rsidR="00DC430E" w:rsidRDefault="00DC430E" w:rsidP="00DC430E">
      <w:pPr>
        <w:pStyle w:val="Programostekstas"/>
      </w:pPr>
      <w:r>
        <w:t xml:space="preserve">            }</w:t>
      </w:r>
    </w:p>
    <w:p w14:paraId="167A86FB" w14:textId="77777777" w:rsidR="00DC430E" w:rsidRDefault="00DC430E" w:rsidP="00DC430E">
      <w:pPr>
        <w:pStyle w:val="Programostekstas"/>
      </w:pPr>
      <w:r>
        <w:t xml:space="preserve">            return false;</w:t>
      </w:r>
    </w:p>
    <w:p w14:paraId="7598FFEE" w14:textId="77777777" w:rsidR="00DC430E" w:rsidRDefault="00DC430E" w:rsidP="00DC430E">
      <w:pPr>
        <w:pStyle w:val="Programostekstas"/>
      </w:pPr>
    </w:p>
    <w:p w14:paraId="099F48DF" w14:textId="77777777" w:rsidR="00DC430E" w:rsidRDefault="00DC430E" w:rsidP="00DC430E">
      <w:pPr>
        <w:pStyle w:val="Programostekstas"/>
      </w:pPr>
      <w:r>
        <w:t xml:space="preserve">        }</w:t>
      </w:r>
    </w:p>
    <w:p w14:paraId="3EBB4CC8" w14:textId="77777777" w:rsidR="00DC430E" w:rsidRDefault="00DC430E" w:rsidP="00DC430E">
      <w:pPr>
        <w:pStyle w:val="Programostekstas"/>
      </w:pPr>
    </w:p>
    <w:p w14:paraId="327D7038" w14:textId="77777777" w:rsidR="00DC430E" w:rsidRDefault="00DC430E" w:rsidP="00DC430E">
      <w:pPr>
        <w:pStyle w:val="Programostekstas"/>
      </w:pPr>
      <w:r>
        <w:t xml:space="preserve">        /// &lt;summary&gt;</w:t>
      </w:r>
    </w:p>
    <w:p w14:paraId="1146ECD6" w14:textId="77777777" w:rsidR="00DC430E" w:rsidRDefault="00DC430E" w:rsidP="00DC430E">
      <w:pPr>
        <w:pStyle w:val="Programostekstas"/>
      </w:pPr>
      <w:r>
        <w:t xml:space="preserve">        /// Operator that compares player class club to club</w:t>
      </w:r>
    </w:p>
    <w:p w14:paraId="68F89512" w14:textId="77777777" w:rsidR="00DC430E" w:rsidRDefault="00DC430E" w:rsidP="00DC430E">
      <w:pPr>
        <w:pStyle w:val="Programostekstas"/>
      </w:pPr>
      <w:r>
        <w:t xml:space="preserve">        /// &lt;/summary&gt;</w:t>
      </w:r>
    </w:p>
    <w:p w14:paraId="237BD0BF" w14:textId="77777777" w:rsidR="00DC430E" w:rsidRDefault="00DC430E" w:rsidP="00DC430E">
      <w:pPr>
        <w:pStyle w:val="Programostekstas"/>
      </w:pPr>
      <w:r>
        <w:t xml:space="preserve">        /// &lt;param name="player"&gt;Information about the player&lt;/param&gt;</w:t>
      </w:r>
    </w:p>
    <w:p w14:paraId="6003F6DE" w14:textId="77777777" w:rsidR="00DC430E" w:rsidRDefault="00DC430E" w:rsidP="00DC430E">
      <w:pPr>
        <w:pStyle w:val="Programostekstas"/>
      </w:pPr>
      <w:r>
        <w:t xml:space="preserve">        /// &lt;param name="club"&gt;String variable&lt;/param&gt;</w:t>
      </w:r>
    </w:p>
    <w:p w14:paraId="1322876E" w14:textId="77777777" w:rsidR="00DC430E" w:rsidRDefault="00DC430E" w:rsidP="00DC430E">
      <w:pPr>
        <w:pStyle w:val="Programostekstas"/>
      </w:pPr>
      <w:r>
        <w:t xml:space="preserve">        /// &lt;returns&gt;True or false&lt;/returns&gt;</w:t>
      </w:r>
    </w:p>
    <w:p w14:paraId="2EB24634" w14:textId="77777777" w:rsidR="00DC430E" w:rsidRDefault="00DC430E" w:rsidP="00DC430E">
      <w:pPr>
        <w:pStyle w:val="Programostekstas"/>
      </w:pPr>
      <w:r>
        <w:t xml:space="preserve">        public static bool operator !=(Player player, string club)</w:t>
      </w:r>
    </w:p>
    <w:p w14:paraId="083BF80F" w14:textId="77777777" w:rsidR="00DC430E" w:rsidRDefault="00DC430E" w:rsidP="00DC430E">
      <w:pPr>
        <w:pStyle w:val="Programostekstas"/>
      </w:pPr>
      <w:r>
        <w:t xml:space="preserve">        {</w:t>
      </w:r>
    </w:p>
    <w:p w14:paraId="7FA80FA4" w14:textId="77777777" w:rsidR="00DC430E" w:rsidRDefault="00DC430E" w:rsidP="00DC430E">
      <w:pPr>
        <w:pStyle w:val="Programostekstas"/>
      </w:pPr>
      <w:r>
        <w:t xml:space="preserve">            if (!player.Club.Equals(club))</w:t>
      </w:r>
    </w:p>
    <w:p w14:paraId="6D6D0F9F" w14:textId="77777777" w:rsidR="00DC430E" w:rsidRDefault="00DC430E" w:rsidP="00DC430E">
      <w:pPr>
        <w:pStyle w:val="Programostekstas"/>
      </w:pPr>
      <w:r>
        <w:t xml:space="preserve">            {</w:t>
      </w:r>
    </w:p>
    <w:p w14:paraId="0BFD2925" w14:textId="77777777" w:rsidR="00DC430E" w:rsidRDefault="00DC430E" w:rsidP="00DC430E">
      <w:pPr>
        <w:pStyle w:val="Programostekstas"/>
      </w:pPr>
      <w:r>
        <w:t xml:space="preserve">                return true;</w:t>
      </w:r>
    </w:p>
    <w:p w14:paraId="0A2036F4" w14:textId="77777777" w:rsidR="00DC430E" w:rsidRDefault="00DC430E" w:rsidP="00DC430E">
      <w:pPr>
        <w:pStyle w:val="Programostekstas"/>
      </w:pPr>
      <w:r>
        <w:t xml:space="preserve">            }</w:t>
      </w:r>
    </w:p>
    <w:p w14:paraId="10E8DF33" w14:textId="77777777" w:rsidR="00DC430E" w:rsidRDefault="00DC430E" w:rsidP="00DC430E">
      <w:pPr>
        <w:pStyle w:val="Programostekstas"/>
      </w:pPr>
      <w:r>
        <w:t xml:space="preserve">            return false;</w:t>
      </w:r>
    </w:p>
    <w:p w14:paraId="50C74F9D" w14:textId="77777777" w:rsidR="00DC430E" w:rsidRDefault="00DC430E" w:rsidP="00DC430E">
      <w:pPr>
        <w:pStyle w:val="Programostekstas"/>
      </w:pPr>
    </w:p>
    <w:p w14:paraId="09461AB2" w14:textId="77777777" w:rsidR="00DC430E" w:rsidRDefault="00DC430E" w:rsidP="00DC430E">
      <w:pPr>
        <w:pStyle w:val="Programostekstas"/>
      </w:pPr>
      <w:r>
        <w:t xml:space="preserve">        }</w:t>
      </w:r>
    </w:p>
    <w:p w14:paraId="617ADE47" w14:textId="77777777" w:rsidR="00DC430E" w:rsidRDefault="00DC430E" w:rsidP="00DC430E">
      <w:pPr>
        <w:pStyle w:val="Programostekstas"/>
      </w:pPr>
    </w:p>
    <w:p w14:paraId="41AE2BCD" w14:textId="77777777" w:rsidR="00DC430E" w:rsidRDefault="00DC430E" w:rsidP="00DC430E">
      <w:pPr>
        <w:pStyle w:val="Programostekstas"/>
      </w:pPr>
      <w:r>
        <w:t xml:space="preserve">        /// &lt;summary&gt;</w:t>
      </w:r>
    </w:p>
    <w:p w14:paraId="51D3216D" w14:textId="77777777" w:rsidR="00DC430E" w:rsidRDefault="00DC430E" w:rsidP="00DC430E">
      <w:pPr>
        <w:pStyle w:val="Programostekstas"/>
      </w:pPr>
      <w:r>
        <w:t xml:space="preserve">        /// Operator that compares player's birthdate to DateTime variable</w:t>
      </w:r>
    </w:p>
    <w:p w14:paraId="2BB63727" w14:textId="77777777" w:rsidR="00DC430E" w:rsidRDefault="00DC430E" w:rsidP="00DC430E">
      <w:pPr>
        <w:pStyle w:val="Programostekstas"/>
      </w:pPr>
      <w:r>
        <w:t xml:space="preserve">        /// &lt;/summary&gt;</w:t>
      </w:r>
    </w:p>
    <w:p w14:paraId="086EA3DF" w14:textId="77777777" w:rsidR="00DC430E" w:rsidRDefault="00DC430E" w:rsidP="00DC430E">
      <w:pPr>
        <w:pStyle w:val="Programostekstas"/>
      </w:pPr>
      <w:r>
        <w:t xml:space="preserve">        /// &lt;param name="player"&gt;Information about the player&lt;/param&gt;</w:t>
      </w:r>
    </w:p>
    <w:p w14:paraId="1791472E" w14:textId="77777777" w:rsidR="00DC430E" w:rsidRDefault="00DC430E" w:rsidP="00DC430E">
      <w:pPr>
        <w:pStyle w:val="Programostekstas"/>
      </w:pPr>
      <w:r>
        <w:t xml:space="preserve">        /// &lt;param name="x"&gt;DateTime variable&lt;/param&gt;</w:t>
      </w:r>
    </w:p>
    <w:p w14:paraId="3B6466C9" w14:textId="77777777" w:rsidR="00DC430E" w:rsidRDefault="00DC430E" w:rsidP="00DC430E">
      <w:pPr>
        <w:pStyle w:val="Programostekstas"/>
      </w:pPr>
      <w:r>
        <w:t xml:space="preserve">        /// &lt;returns&gt;Largest value&lt;/returns&gt;</w:t>
      </w:r>
      <w:r>
        <w:cr/>
        <w:t xml:space="preserve">        public static bool operator &gt;(Player player, DateTime x)</w:t>
      </w:r>
    </w:p>
    <w:p w14:paraId="15C7F3E8" w14:textId="77777777" w:rsidR="00DC430E" w:rsidRDefault="00DC430E" w:rsidP="00DC430E">
      <w:pPr>
        <w:pStyle w:val="Programostekstas"/>
      </w:pPr>
      <w:r>
        <w:t xml:space="preserve">        {</w:t>
      </w:r>
    </w:p>
    <w:p w14:paraId="32E4B850" w14:textId="77777777" w:rsidR="00DC430E" w:rsidRDefault="00DC430E" w:rsidP="00DC430E">
      <w:pPr>
        <w:pStyle w:val="Programostekstas"/>
      </w:pPr>
      <w:r>
        <w:t xml:space="preserve">            return player.BirthDate.CompareTo(x) &gt; 0;</w:t>
      </w:r>
    </w:p>
    <w:p w14:paraId="0B7FB546" w14:textId="77777777" w:rsidR="00DC430E" w:rsidRDefault="00DC430E" w:rsidP="00DC430E">
      <w:pPr>
        <w:pStyle w:val="Programostekstas"/>
      </w:pPr>
      <w:r>
        <w:t xml:space="preserve">        }</w:t>
      </w:r>
    </w:p>
    <w:p w14:paraId="3D59FA99" w14:textId="77777777" w:rsidR="00DC430E" w:rsidRDefault="00DC430E" w:rsidP="00DC430E">
      <w:pPr>
        <w:pStyle w:val="Programostekstas"/>
      </w:pPr>
    </w:p>
    <w:p w14:paraId="3FEF93F4" w14:textId="77777777" w:rsidR="00DC430E" w:rsidRDefault="00DC430E" w:rsidP="00DC430E">
      <w:pPr>
        <w:pStyle w:val="Programostekstas"/>
      </w:pPr>
      <w:r>
        <w:t xml:space="preserve">        /// &lt;summary&gt;</w:t>
      </w:r>
    </w:p>
    <w:p w14:paraId="650BBF58" w14:textId="77777777" w:rsidR="00DC430E" w:rsidRDefault="00DC430E" w:rsidP="00DC430E">
      <w:pPr>
        <w:pStyle w:val="Programostekstas"/>
      </w:pPr>
      <w:r>
        <w:t xml:space="preserve">        /// Operator that compares player's birthdate to DateTime variable</w:t>
      </w:r>
    </w:p>
    <w:p w14:paraId="0EB88CA8" w14:textId="77777777" w:rsidR="00DC430E" w:rsidRDefault="00DC430E" w:rsidP="00DC430E">
      <w:pPr>
        <w:pStyle w:val="Programostekstas"/>
      </w:pPr>
      <w:r>
        <w:t xml:space="preserve">        /// &lt;/summary&gt;</w:t>
      </w:r>
    </w:p>
    <w:p w14:paraId="58F8BBE8" w14:textId="77777777" w:rsidR="00DC430E" w:rsidRDefault="00DC430E" w:rsidP="00DC430E">
      <w:pPr>
        <w:pStyle w:val="Programostekstas"/>
      </w:pPr>
      <w:r>
        <w:t xml:space="preserve">        /// &lt;param name="player"&gt;Information about the player&lt;/param&gt;</w:t>
      </w:r>
    </w:p>
    <w:p w14:paraId="594D99EF" w14:textId="77777777" w:rsidR="00DC430E" w:rsidRDefault="00DC430E" w:rsidP="00DC430E">
      <w:pPr>
        <w:pStyle w:val="Programostekstas"/>
      </w:pPr>
      <w:r>
        <w:t xml:space="preserve">        /// &lt;param name="x"&gt;DateTime variable&lt;/param&gt;</w:t>
      </w:r>
    </w:p>
    <w:p w14:paraId="111739D2" w14:textId="77777777" w:rsidR="00DC430E" w:rsidRDefault="00DC430E" w:rsidP="00DC430E">
      <w:pPr>
        <w:pStyle w:val="Programostekstas"/>
      </w:pPr>
      <w:r>
        <w:t xml:space="preserve">        /// &lt;returns&gt;Smallest value&lt;/returns&gt;</w:t>
      </w:r>
    </w:p>
    <w:p w14:paraId="4311F884" w14:textId="77777777" w:rsidR="00DC430E" w:rsidRDefault="00DC430E" w:rsidP="00DC430E">
      <w:pPr>
        <w:pStyle w:val="Programostekstas"/>
      </w:pPr>
      <w:r>
        <w:t xml:space="preserve">        public static bool operator &lt;(Player player, DateTime x)</w:t>
      </w:r>
    </w:p>
    <w:p w14:paraId="2377C7E1" w14:textId="77777777" w:rsidR="00DC430E" w:rsidRDefault="00DC430E" w:rsidP="00DC430E">
      <w:pPr>
        <w:pStyle w:val="Programostekstas"/>
      </w:pPr>
      <w:r>
        <w:t xml:space="preserve">        {</w:t>
      </w:r>
    </w:p>
    <w:p w14:paraId="453BDA1B" w14:textId="77777777" w:rsidR="00DC430E" w:rsidRDefault="00DC430E" w:rsidP="00DC430E">
      <w:pPr>
        <w:pStyle w:val="Programostekstas"/>
      </w:pPr>
      <w:r>
        <w:t xml:space="preserve">            return player.BirthDate.CompareTo(x) &lt; 0;</w:t>
      </w:r>
    </w:p>
    <w:p w14:paraId="242B0FB5" w14:textId="77777777" w:rsidR="00DC430E" w:rsidRDefault="00DC430E" w:rsidP="00DC430E">
      <w:pPr>
        <w:pStyle w:val="Programostekstas"/>
      </w:pPr>
      <w:r>
        <w:t xml:space="preserve">        }</w:t>
      </w:r>
    </w:p>
    <w:p w14:paraId="23065AB0" w14:textId="77777777" w:rsidR="00DC430E" w:rsidRDefault="00DC430E" w:rsidP="00DC430E">
      <w:pPr>
        <w:pStyle w:val="Programostekstas"/>
      </w:pPr>
    </w:p>
    <w:p w14:paraId="45D1D3CD" w14:textId="77777777" w:rsidR="00DC430E" w:rsidRDefault="00DC430E" w:rsidP="00DC430E">
      <w:pPr>
        <w:pStyle w:val="Programostekstas"/>
      </w:pPr>
      <w:r>
        <w:t xml:space="preserve">        /// &lt;summary&gt;</w:t>
      </w:r>
    </w:p>
    <w:p w14:paraId="1DB72C5A" w14:textId="77777777" w:rsidR="00DC430E" w:rsidRDefault="00DC430E" w:rsidP="00DC430E">
      <w:pPr>
        <w:pStyle w:val="Programostekstas"/>
      </w:pPr>
      <w:r>
        <w:t xml:space="preserve">        /// Operator that compares player's age to DateTime variable</w:t>
      </w:r>
    </w:p>
    <w:p w14:paraId="172D3A1C" w14:textId="77777777" w:rsidR="00DC430E" w:rsidRDefault="00DC430E" w:rsidP="00DC430E">
      <w:pPr>
        <w:pStyle w:val="Programostekstas"/>
      </w:pPr>
      <w:r>
        <w:t xml:space="preserve">        /// &lt;/summary&gt;</w:t>
      </w:r>
    </w:p>
    <w:p w14:paraId="3D1B0D9A" w14:textId="77777777" w:rsidR="00DC430E" w:rsidRDefault="00DC430E" w:rsidP="00DC430E">
      <w:pPr>
        <w:pStyle w:val="Programostekstas"/>
      </w:pPr>
      <w:r>
        <w:t xml:space="preserve">        /// &lt;param name="player"&gt;Information about the player&lt;/param&gt;</w:t>
      </w:r>
    </w:p>
    <w:p w14:paraId="51E5A715" w14:textId="77777777" w:rsidR="00DC430E" w:rsidRDefault="00DC430E" w:rsidP="00DC430E">
      <w:pPr>
        <w:pStyle w:val="Programostekstas"/>
      </w:pPr>
      <w:r>
        <w:t xml:space="preserve">        /// &lt;param name="Min"&gt;DateTime type variable&lt;/param&gt;</w:t>
      </w:r>
    </w:p>
    <w:p w14:paraId="7247BE2C" w14:textId="77777777" w:rsidR="00DC430E" w:rsidRDefault="00DC430E" w:rsidP="00DC430E">
      <w:pPr>
        <w:pStyle w:val="Programostekstas"/>
      </w:pPr>
      <w:r>
        <w:t xml:space="preserve">        /// &lt;returns&gt;True or false&lt;/returns&gt;</w:t>
      </w:r>
      <w:r>
        <w:cr/>
        <w:t xml:space="preserve">        public static bool operator ==(Player player, DateTime Min)</w:t>
      </w:r>
    </w:p>
    <w:p w14:paraId="45578D41" w14:textId="77777777" w:rsidR="00DC430E" w:rsidRDefault="00DC430E" w:rsidP="00DC430E">
      <w:pPr>
        <w:pStyle w:val="Programostekstas"/>
      </w:pPr>
      <w:r>
        <w:t xml:space="preserve">        {</w:t>
      </w:r>
    </w:p>
    <w:p w14:paraId="4AD2C669" w14:textId="77777777" w:rsidR="00DC430E" w:rsidRDefault="00DC430E" w:rsidP="00DC430E">
      <w:pPr>
        <w:pStyle w:val="Programostekstas"/>
      </w:pPr>
      <w:r>
        <w:t xml:space="preserve">            if (player.BirthDate.Equals(Min))</w:t>
      </w:r>
    </w:p>
    <w:p w14:paraId="13129525" w14:textId="77777777" w:rsidR="00DC430E" w:rsidRDefault="00DC430E" w:rsidP="00DC430E">
      <w:pPr>
        <w:pStyle w:val="Programostekstas"/>
      </w:pPr>
      <w:r>
        <w:t xml:space="preserve">            {</w:t>
      </w:r>
    </w:p>
    <w:p w14:paraId="4AF06E9A" w14:textId="77777777" w:rsidR="00DC430E" w:rsidRDefault="00DC430E" w:rsidP="00DC430E">
      <w:pPr>
        <w:pStyle w:val="Programostekstas"/>
      </w:pPr>
      <w:r>
        <w:t xml:space="preserve">                return true;</w:t>
      </w:r>
    </w:p>
    <w:p w14:paraId="04CFF2B3" w14:textId="77777777" w:rsidR="00DC430E" w:rsidRDefault="00DC430E" w:rsidP="00DC430E">
      <w:pPr>
        <w:pStyle w:val="Programostekstas"/>
      </w:pPr>
      <w:r>
        <w:t xml:space="preserve">            }</w:t>
      </w:r>
    </w:p>
    <w:p w14:paraId="389E6DF5" w14:textId="77777777" w:rsidR="00DC430E" w:rsidRDefault="00DC430E" w:rsidP="00DC430E">
      <w:pPr>
        <w:pStyle w:val="Programostekstas"/>
      </w:pPr>
      <w:r>
        <w:t xml:space="preserve">            return false;</w:t>
      </w:r>
    </w:p>
    <w:p w14:paraId="30ED1AEF" w14:textId="77777777" w:rsidR="00DC430E" w:rsidRDefault="00DC430E" w:rsidP="00DC430E">
      <w:pPr>
        <w:pStyle w:val="Programostekstas"/>
      </w:pPr>
      <w:r>
        <w:t xml:space="preserve"> </w:t>
      </w:r>
    </w:p>
    <w:p w14:paraId="132F0EE1" w14:textId="77777777" w:rsidR="00DC430E" w:rsidRDefault="00DC430E" w:rsidP="00DC430E">
      <w:pPr>
        <w:pStyle w:val="Programostekstas"/>
      </w:pPr>
      <w:r>
        <w:t xml:space="preserve">        }</w:t>
      </w:r>
    </w:p>
    <w:p w14:paraId="0F5A8F3B" w14:textId="77777777" w:rsidR="00DC430E" w:rsidRDefault="00DC430E" w:rsidP="00DC430E">
      <w:pPr>
        <w:pStyle w:val="Programostekstas"/>
      </w:pPr>
    </w:p>
    <w:p w14:paraId="20357478" w14:textId="77777777" w:rsidR="00DC430E" w:rsidRDefault="00DC430E" w:rsidP="00DC430E">
      <w:pPr>
        <w:pStyle w:val="Programostekstas"/>
      </w:pPr>
      <w:r>
        <w:t xml:space="preserve">        /// &lt;summary&gt;</w:t>
      </w:r>
    </w:p>
    <w:p w14:paraId="3DC1F59D" w14:textId="77777777" w:rsidR="00DC430E" w:rsidRDefault="00DC430E" w:rsidP="00DC430E">
      <w:pPr>
        <w:pStyle w:val="Programostekstas"/>
      </w:pPr>
      <w:r>
        <w:t xml:space="preserve">        /// Operator that compares player's age to DateTime variable</w:t>
      </w:r>
    </w:p>
    <w:p w14:paraId="54F84F97" w14:textId="77777777" w:rsidR="00DC430E" w:rsidRDefault="00DC430E" w:rsidP="00DC430E">
      <w:pPr>
        <w:pStyle w:val="Programostekstas"/>
      </w:pPr>
      <w:r>
        <w:t xml:space="preserve">        /// &lt;/summary&gt;</w:t>
      </w:r>
    </w:p>
    <w:p w14:paraId="55123F9A" w14:textId="77777777" w:rsidR="00DC430E" w:rsidRDefault="00DC430E" w:rsidP="00DC430E">
      <w:pPr>
        <w:pStyle w:val="Programostekstas"/>
      </w:pPr>
      <w:r>
        <w:t xml:space="preserve">        /// &lt;param name="player"&gt;Information about the player&lt;/param&gt;</w:t>
      </w:r>
    </w:p>
    <w:p w14:paraId="381ED86E" w14:textId="77777777" w:rsidR="00DC430E" w:rsidRDefault="00DC430E" w:rsidP="00DC430E">
      <w:pPr>
        <w:pStyle w:val="Programostekstas"/>
      </w:pPr>
      <w:r>
        <w:t xml:space="preserve">        /// &lt;param name="Min"&gt;DateTime type variable&lt;/param&gt;</w:t>
      </w:r>
    </w:p>
    <w:p w14:paraId="1261B381" w14:textId="77777777" w:rsidR="00DC430E" w:rsidRDefault="00DC430E" w:rsidP="00DC430E">
      <w:pPr>
        <w:pStyle w:val="Programostekstas"/>
      </w:pPr>
      <w:r>
        <w:t xml:space="preserve">        /// &lt;returns&gt;True or false&lt;/returns&gt;</w:t>
      </w:r>
    </w:p>
    <w:p w14:paraId="4930108A" w14:textId="77777777" w:rsidR="00DC430E" w:rsidRDefault="00DC430E" w:rsidP="00DC430E">
      <w:pPr>
        <w:pStyle w:val="Programostekstas"/>
      </w:pPr>
      <w:r>
        <w:t xml:space="preserve">        public static bool operator !=(Player player, DateTime Min)</w:t>
      </w:r>
    </w:p>
    <w:p w14:paraId="53F74C35" w14:textId="77777777" w:rsidR="00DC430E" w:rsidRDefault="00DC430E" w:rsidP="00DC430E">
      <w:pPr>
        <w:pStyle w:val="Programostekstas"/>
      </w:pPr>
      <w:r>
        <w:t xml:space="preserve">        {</w:t>
      </w:r>
    </w:p>
    <w:p w14:paraId="5133716F" w14:textId="77777777" w:rsidR="00DC430E" w:rsidRDefault="00DC430E" w:rsidP="00DC430E">
      <w:pPr>
        <w:pStyle w:val="Programostekstas"/>
      </w:pPr>
      <w:r>
        <w:t xml:space="preserve">            if (!player.BirthDate.Equals(Min))</w:t>
      </w:r>
    </w:p>
    <w:p w14:paraId="3D93838B" w14:textId="77777777" w:rsidR="00DC430E" w:rsidRDefault="00DC430E" w:rsidP="00DC430E">
      <w:pPr>
        <w:pStyle w:val="Programostekstas"/>
      </w:pPr>
      <w:r>
        <w:t xml:space="preserve">            {</w:t>
      </w:r>
    </w:p>
    <w:p w14:paraId="5F2A4BA1" w14:textId="77777777" w:rsidR="00DC430E" w:rsidRDefault="00DC430E" w:rsidP="00DC430E">
      <w:pPr>
        <w:pStyle w:val="Programostekstas"/>
      </w:pPr>
      <w:r>
        <w:t xml:space="preserve">                return true;</w:t>
      </w:r>
    </w:p>
    <w:p w14:paraId="74A43B0C" w14:textId="77777777" w:rsidR="00DC430E" w:rsidRDefault="00DC430E" w:rsidP="00DC430E">
      <w:pPr>
        <w:pStyle w:val="Programostekstas"/>
      </w:pPr>
      <w:r>
        <w:t xml:space="preserve">            }</w:t>
      </w:r>
    </w:p>
    <w:p w14:paraId="5B7A3A36" w14:textId="77777777" w:rsidR="00DC430E" w:rsidRDefault="00DC430E" w:rsidP="00DC430E">
      <w:pPr>
        <w:pStyle w:val="Programostekstas"/>
      </w:pPr>
      <w:r>
        <w:t xml:space="preserve">            return false;</w:t>
      </w:r>
    </w:p>
    <w:p w14:paraId="7B181762" w14:textId="77777777" w:rsidR="00DC430E" w:rsidRDefault="00DC430E" w:rsidP="00DC430E">
      <w:pPr>
        <w:pStyle w:val="Programostekstas"/>
      </w:pPr>
    </w:p>
    <w:p w14:paraId="66460EC6" w14:textId="77777777" w:rsidR="00DC430E" w:rsidRDefault="00DC430E" w:rsidP="00DC430E">
      <w:pPr>
        <w:pStyle w:val="Programostekstas"/>
      </w:pPr>
      <w:r>
        <w:t xml:space="preserve">        }</w:t>
      </w:r>
    </w:p>
    <w:p w14:paraId="28B1ABA8" w14:textId="77777777" w:rsidR="00DC430E" w:rsidRDefault="00DC430E" w:rsidP="00DC430E">
      <w:pPr>
        <w:pStyle w:val="Programostekstas"/>
      </w:pPr>
    </w:p>
    <w:p w14:paraId="43130AD2" w14:textId="77777777" w:rsidR="00DC430E" w:rsidRDefault="00DC430E" w:rsidP="00DC430E">
      <w:pPr>
        <w:pStyle w:val="Programostekstas"/>
      </w:pPr>
      <w:r>
        <w:t xml:space="preserve">        /// &lt;summary&gt;</w:t>
      </w:r>
    </w:p>
    <w:p w14:paraId="4C92FC5F" w14:textId="77777777" w:rsidR="00DC430E" w:rsidRDefault="00DC430E" w:rsidP="00DC430E">
      <w:pPr>
        <w:pStyle w:val="Programostekstas"/>
      </w:pPr>
      <w:r>
        <w:t xml:space="preserve">        /// Operator that finds out if player's hight is bigger than given integer</w:t>
      </w:r>
    </w:p>
    <w:p w14:paraId="3DE8996F" w14:textId="77777777" w:rsidR="00DC430E" w:rsidRDefault="00DC430E" w:rsidP="00DC430E">
      <w:pPr>
        <w:pStyle w:val="Programostekstas"/>
      </w:pPr>
      <w:r>
        <w:t xml:space="preserve">        /// &lt;/summary&gt;</w:t>
      </w:r>
    </w:p>
    <w:p w14:paraId="1F5317C2" w14:textId="77777777" w:rsidR="00DC430E" w:rsidRDefault="00DC430E" w:rsidP="00DC430E">
      <w:pPr>
        <w:pStyle w:val="Programostekstas"/>
      </w:pPr>
      <w:r>
        <w:t xml:space="preserve">        /// &lt;param name="player"&gt;Information about the player&lt;/param&gt;</w:t>
      </w:r>
    </w:p>
    <w:p w14:paraId="51C33E8C" w14:textId="77777777" w:rsidR="00DC430E" w:rsidRDefault="00DC430E" w:rsidP="00DC430E">
      <w:pPr>
        <w:pStyle w:val="Programostekstas"/>
      </w:pPr>
      <w:r>
        <w:t xml:space="preserve">        /// &lt;param name="x"&gt;Int type variable&lt;/param&gt;</w:t>
      </w:r>
    </w:p>
    <w:p w14:paraId="4A436F3A" w14:textId="77777777" w:rsidR="00DC430E" w:rsidRDefault="00DC430E" w:rsidP="00DC430E">
      <w:pPr>
        <w:pStyle w:val="Programostekstas"/>
      </w:pPr>
      <w:r>
        <w:t xml:space="preserve">        /// &lt;returns&gt;Greater or equal value&lt;/returns&gt;</w:t>
      </w:r>
      <w:r>
        <w:cr/>
        <w:t xml:space="preserve">        public static bool operator &gt;=(Player player, int x)</w:t>
      </w:r>
    </w:p>
    <w:p w14:paraId="180EF344" w14:textId="77777777" w:rsidR="00DC430E" w:rsidRDefault="00DC430E" w:rsidP="00DC430E">
      <w:pPr>
        <w:pStyle w:val="Programostekstas"/>
      </w:pPr>
      <w:r>
        <w:t xml:space="preserve">        {</w:t>
      </w:r>
    </w:p>
    <w:p w14:paraId="10974076" w14:textId="77777777" w:rsidR="00DC430E" w:rsidRDefault="00DC430E" w:rsidP="00DC430E">
      <w:pPr>
        <w:pStyle w:val="Programostekstas"/>
      </w:pPr>
      <w:r>
        <w:t xml:space="preserve">            return player.Hight.CompareTo(x) &gt;= 0; </w:t>
      </w:r>
    </w:p>
    <w:p w14:paraId="1590B0A8" w14:textId="77777777" w:rsidR="00DC430E" w:rsidRDefault="00DC430E" w:rsidP="00DC430E">
      <w:pPr>
        <w:pStyle w:val="Programostekstas"/>
      </w:pPr>
      <w:r>
        <w:t xml:space="preserve">        }</w:t>
      </w:r>
    </w:p>
    <w:p w14:paraId="6AD5E2F0" w14:textId="77777777" w:rsidR="00DC430E" w:rsidRDefault="00DC430E" w:rsidP="00DC430E">
      <w:pPr>
        <w:pStyle w:val="Programostekstas"/>
      </w:pPr>
    </w:p>
    <w:p w14:paraId="2A6FFD16" w14:textId="77777777" w:rsidR="00DC430E" w:rsidRDefault="00DC430E" w:rsidP="00DC430E">
      <w:pPr>
        <w:pStyle w:val="Programostekstas"/>
      </w:pPr>
      <w:r>
        <w:t xml:space="preserve">        /// &lt;summary&gt;</w:t>
      </w:r>
    </w:p>
    <w:p w14:paraId="254CFE0D" w14:textId="77777777" w:rsidR="00DC430E" w:rsidRDefault="00DC430E" w:rsidP="00DC430E">
      <w:pPr>
        <w:pStyle w:val="Programostekstas"/>
      </w:pPr>
      <w:r>
        <w:t xml:space="preserve">        /// Operator that finds out if player's hight is lesser than given integer</w:t>
      </w:r>
    </w:p>
    <w:p w14:paraId="15BAF006" w14:textId="77777777" w:rsidR="00DC430E" w:rsidRDefault="00DC430E" w:rsidP="00DC430E">
      <w:pPr>
        <w:pStyle w:val="Programostekstas"/>
      </w:pPr>
      <w:r>
        <w:lastRenderedPageBreak/>
        <w:t xml:space="preserve">        /// &lt;/summary&gt;</w:t>
      </w:r>
    </w:p>
    <w:p w14:paraId="3F96CB9B" w14:textId="77777777" w:rsidR="00DC430E" w:rsidRDefault="00DC430E" w:rsidP="00DC430E">
      <w:pPr>
        <w:pStyle w:val="Programostekstas"/>
      </w:pPr>
      <w:r>
        <w:t xml:space="preserve">        /// &lt;param name="player"&gt;Information about the player&lt;/param&gt;</w:t>
      </w:r>
    </w:p>
    <w:p w14:paraId="170DC058" w14:textId="77777777" w:rsidR="00DC430E" w:rsidRDefault="00DC430E" w:rsidP="00DC430E">
      <w:pPr>
        <w:pStyle w:val="Programostekstas"/>
      </w:pPr>
      <w:r>
        <w:t xml:space="preserve">        /// &lt;param name="x"&gt;Int type variable&lt;/param&gt;</w:t>
      </w:r>
    </w:p>
    <w:p w14:paraId="0598AAF1" w14:textId="77777777" w:rsidR="00DC430E" w:rsidRDefault="00DC430E" w:rsidP="00DC430E">
      <w:pPr>
        <w:pStyle w:val="Programostekstas"/>
      </w:pPr>
      <w:r>
        <w:t xml:space="preserve">        /// &lt;returns&gt;Lesser or equal value&lt;/returns&gt;</w:t>
      </w:r>
      <w:r>
        <w:cr/>
        <w:t xml:space="preserve">        public static bool operator &lt;=(Player player, int x)</w:t>
      </w:r>
    </w:p>
    <w:p w14:paraId="4CE29127" w14:textId="77777777" w:rsidR="00DC430E" w:rsidRDefault="00DC430E" w:rsidP="00DC430E">
      <w:pPr>
        <w:pStyle w:val="Programostekstas"/>
      </w:pPr>
      <w:r>
        <w:t xml:space="preserve">        {</w:t>
      </w:r>
    </w:p>
    <w:p w14:paraId="2AE76873" w14:textId="77777777" w:rsidR="00DC430E" w:rsidRDefault="00DC430E" w:rsidP="00DC430E">
      <w:pPr>
        <w:pStyle w:val="Programostekstas"/>
      </w:pPr>
      <w:r>
        <w:t xml:space="preserve">            return player.Hight.CompareTo(x) &lt;= 0;</w:t>
      </w:r>
    </w:p>
    <w:p w14:paraId="0A9ED11B" w14:textId="77777777" w:rsidR="00DC430E" w:rsidRDefault="00DC430E" w:rsidP="00DC430E">
      <w:pPr>
        <w:pStyle w:val="Programostekstas"/>
      </w:pPr>
      <w:r>
        <w:t xml:space="preserve">        }</w:t>
      </w:r>
      <w:r>
        <w:cr/>
      </w:r>
      <w:r>
        <w:cr/>
        <w:t xml:space="preserve">        /// &lt;summary&gt;</w:t>
      </w:r>
    </w:p>
    <w:p w14:paraId="09C8BDAC" w14:textId="77777777" w:rsidR="00DC430E" w:rsidRDefault="00DC430E" w:rsidP="00DC430E">
      <w:pPr>
        <w:pStyle w:val="Programostekstas"/>
      </w:pPr>
      <w:r>
        <w:t xml:space="preserve">        /// Overriden Equals method that finds out if player's value is equal to given object</w:t>
      </w:r>
    </w:p>
    <w:p w14:paraId="7521202F" w14:textId="77777777" w:rsidR="00DC430E" w:rsidRDefault="00DC430E" w:rsidP="00DC430E">
      <w:pPr>
        <w:pStyle w:val="Programostekstas"/>
      </w:pPr>
      <w:r>
        <w:t xml:space="preserve">        /// &lt;/summary&gt;</w:t>
      </w:r>
    </w:p>
    <w:p w14:paraId="12DCADD4" w14:textId="77777777" w:rsidR="00DC430E" w:rsidRDefault="00DC430E" w:rsidP="00DC430E">
      <w:pPr>
        <w:pStyle w:val="Programostekstas"/>
      </w:pPr>
      <w:r>
        <w:t xml:space="preserve">        /// &lt;param name="other"&gt;Given object&lt;/param&gt;</w:t>
      </w:r>
    </w:p>
    <w:p w14:paraId="37055025" w14:textId="77777777" w:rsidR="00DC430E" w:rsidRDefault="00DC430E" w:rsidP="00DC430E">
      <w:pPr>
        <w:pStyle w:val="Programostekstas"/>
      </w:pPr>
      <w:r>
        <w:t xml:space="preserve">        /// &lt;returns&gt;Values are equal&lt;/returns&gt;</w:t>
      </w:r>
      <w:r>
        <w:cr/>
        <w:t xml:space="preserve">        public override bool Equals(object other)</w:t>
      </w:r>
    </w:p>
    <w:p w14:paraId="61E062C5" w14:textId="77777777" w:rsidR="00DC430E" w:rsidRDefault="00DC430E" w:rsidP="00DC430E">
      <w:pPr>
        <w:pStyle w:val="Programostekstas"/>
      </w:pPr>
      <w:r>
        <w:t xml:space="preserve">        {</w:t>
      </w:r>
    </w:p>
    <w:p w14:paraId="783A1CC5" w14:textId="77777777" w:rsidR="00DC430E" w:rsidRDefault="00DC430E" w:rsidP="00DC430E">
      <w:pPr>
        <w:pStyle w:val="Programostekstas"/>
      </w:pPr>
      <w:r>
        <w:t xml:space="preserve">            return this.Value == (int)other;</w:t>
      </w:r>
    </w:p>
    <w:p w14:paraId="686E9F69" w14:textId="77777777" w:rsidR="00DC430E" w:rsidRDefault="00DC430E" w:rsidP="00DC430E">
      <w:pPr>
        <w:pStyle w:val="Programostekstas"/>
      </w:pPr>
      <w:r>
        <w:t xml:space="preserve">        }</w:t>
      </w:r>
      <w:r>
        <w:cr/>
      </w:r>
      <w:r>
        <w:cr/>
        <w:t xml:space="preserve">        /// &lt;summary&gt;</w:t>
      </w:r>
    </w:p>
    <w:p w14:paraId="76E66412" w14:textId="77777777" w:rsidR="00DC430E" w:rsidRDefault="00DC430E" w:rsidP="00DC430E">
      <w:pPr>
        <w:pStyle w:val="Programostekstas"/>
      </w:pPr>
      <w:r>
        <w:t xml:space="preserve">        /// Overriden GetHashCode of value method</w:t>
      </w:r>
    </w:p>
    <w:p w14:paraId="7F99FA13" w14:textId="77777777" w:rsidR="00DC430E" w:rsidRDefault="00DC430E" w:rsidP="00DC430E">
      <w:pPr>
        <w:pStyle w:val="Programostekstas"/>
      </w:pPr>
      <w:r>
        <w:t xml:space="preserve">        /// &lt;/summary&gt;</w:t>
      </w:r>
    </w:p>
    <w:p w14:paraId="511BAEB3" w14:textId="77777777" w:rsidR="00DC430E" w:rsidRDefault="00DC430E" w:rsidP="00DC430E">
      <w:pPr>
        <w:pStyle w:val="Programostekstas"/>
      </w:pPr>
      <w:r>
        <w:t xml:space="preserve">        /// &lt;returns&gt;Value&lt;/returns&gt;</w:t>
      </w:r>
      <w:r>
        <w:cr/>
        <w:t xml:space="preserve">        public override int GetHashCode()</w:t>
      </w:r>
    </w:p>
    <w:p w14:paraId="2E09F659" w14:textId="77777777" w:rsidR="00DC430E" w:rsidRDefault="00DC430E" w:rsidP="00DC430E">
      <w:pPr>
        <w:pStyle w:val="Programostekstas"/>
      </w:pPr>
      <w:r>
        <w:t xml:space="preserve">        {</w:t>
      </w:r>
    </w:p>
    <w:p w14:paraId="4F3C8EB2" w14:textId="77777777" w:rsidR="00DC430E" w:rsidRDefault="00DC430E" w:rsidP="00DC430E">
      <w:pPr>
        <w:pStyle w:val="Programostekstas"/>
      </w:pPr>
      <w:r>
        <w:t xml:space="preserve">            return this.Value.GetHashCode();</w:t>
      </w:r>
    </w:p>
    <w:p w14:paraId="613B1EC0" w14:textId="77777777" w:rsidR="00DC430E" w:rsidRDefault="00DC430E" w:rsidP="00DC430E">
      <w:pPr>
        <w:pStyle w:val="Programostekstas"/>
      </w:pPr>
      <w:r>
        <w:t xml:space="preserve">        }</w:t>
      </w:r>
    </w:p>
    <w:p w14:paraId="34178EA8" w14:textId="77777777" w:rsidR="00DC430E" w:rsidRDefault="00DC430E" w:rsidP="00DC430E">
      <w:pPr>
        <w:pStyle w:val="Programostekstas"/>
      </w:pPr>
    </w:p>
    <w:p w14:paraId="06C893E2" w14:textId="77777777" w:rsidR="00DC430E" w:rsidRDefault="00DC430E" w:rsidP="00DC430E">
      <w:pPr>
        <w:pStyle w:val="Programostekstas"/>
      </w:pPr>
      <w:r>
        <w:t xml:space="preserve">        /// &lt;summary&gt;</w:t>
      </w:r>
    </w:p>
    <w:p w14:paraId="57DDF834" w14:textId="77777777" w:rsidR="00DC430E" w:rsidRDefault="00DC430E" w:rsidP="00DC430E">
      <w:pPr>
        <w:pStyle w:val="Programostekstas"/>
      </w:pPr>
      <w:r>
        <w:t xml:space="preserve">        /// Overriden CompareTo method that sorts given information by hight, surname and name</w:t>
      </w:r>
    </w:p>
    <w:p w14:paraId="7987B815" w14:textId="77777777" w:rsidR="00DC430E" w:rsidRDefault="00DC430E" w:rsidP="00DC430E">
      <w:pPr>
        <w:pStyle w:val="Programostekstas"/>
      </w:pPr>
      <w:r>
        <w:t xml:space="preserve">        /// &lt;/summary&gt;</w:t>
      </w:r>
    </w:p>
    <w:p w14:paraId="66ADEB9F" w14:textId="77777777" w:rsidR="00DC430E" w:rsidRDefault="00DC430E" w:rsidP="00DC430E">
      <w:pPr>
        <w:pStyle w:val="Programostekstas"/>
      </w:pPr>
      <w:r>
        <w:t xml:space="preserve">        /// &lt;param name="other"&gt;Information about the player&lt;/param&gt;</w:t>
      </w:r>
    </w:p>
    <w:p w14:paraId="3935257A" w14:textId="77777777" w:rsidR="00DC430E" w:rsidRDefault="00DC430E" w:rsidP="00DC430E">
      <w:pPr>
        <w:pStyle w:val="Programostekstas"/>
      </w:pPr>
      <w:r>
        <w:t xml:space="preserve">        /// &lt;returns&gt;Sorted information&lt;/returns&gt;</w:t>
      </w:r>
      <w:r>
        <w:cr/>
        <w:t xml:space="preserve">        public int CompareTo(Player other)</w:t>
      </w:r>
    </w:p>
    <w:p w14:paraId="46EB96AE" w14:textId="77777777" w:rsidR="00DC430E" w:rsidRDefault="00DC430E" w:rsidP="00DC430E">
      <w:pPr>
        <w:pStyle w:val="Programostekstas"/>
      </w:pPr>
      <w:r>
        <w:t xml:space="preserve">        {</w:t>
      </w:r>
    </w:p>
    <w:p w14:paraId="5700777D" w14:textId="77777777" w:rsidR="00DC430E" w:rsidRDefault="00DC430E" w:rsidP="00DC430E">
      <w:pPr>
        <w:pStyle w:val="Programostekstas"/>
      </w:pPr>
      <w:r>
        <w:t xml:space="preserve">            if (this.Hight != other.Hight)</w:t>
      </w:r>
    </w:p>
    <w:p w14:paraId="47F4CDED" w14:textId="77777777" w:rsidR="00DC430E" w:rsidRDefault="00DC430E" w:rsidP="00DC430E">
      <w:pPr>
        <w:pStyle w:val="Programostekstas"/>
      </w:pPr>
      <w:r>
        <w:t xml:space="preserve">            {</w:t>
      </w:r>
    </w:p>
    <w:p w14:paraId="158CDCEF" w14:textId="77777777" w:rsidR="00DC430E" w:rsidRDefault="00DC430E" w:rsidP="00DC430E">
      <w:pPr>
        <w:pStyle w:val="Programostekstas"/>
      </w:pPr>
      <w:r>
        <w:t xml:space="preserve">                return this.Hight.CompareTo(other.Hight);</w:t>
      </w:r>
    </w:p>
    <w:p w14:paraId="58047C83" w14:textId="77777777" w:rsidR="00DC430E" w:rsidRDefault="00DC430E" w:rsidP="00DC430E">
      <w:pPr>
        <w:pStyle w:val="Programostekstas"/>
      </w:pPr>
      <w:r>
        <w:t xml:space="preserve">            }</w:t>
      </w:r>
    </w:p>
    <w:p w14:paraId="3F299691" w14:textId="77777777" w:rsidR="00DC430E" w:rsidRDefault="00DC430E" w:rsidP="00DC430E">
      <w:pPr>
        <w:pStyle w:val="Programostekstas"/>
      </w:pPr>
      <w:r>
        <w:t xml:space="preserve">            else if (this.Surname != other.Surname)</w:t>
      </w:r>
    </w:p>
    <w:p w14:paraId="3981FE82" w14:textId="77777777" w:rsidR="00DC430E" w:rsidRDefault="00DC430E" w:rsidP="00DC430E">
      <w:pPr>
        <w:pStyle w:val="Programostekstas"/>
      </w:pPr>
      <w:r>
        <w:t xml:space="preserve">            {</w:t>
      </w:r>
    </w:p>
    <w:p w14:paraId="4B0DA628" w14:textId="77777777" w:rsidR="00DC430E" w:rsidRDefault="00DC430E" w:rsidP="00DC430E">
      <w:pPr>
        <w:pStyle w:val="Programostekstas"/>
      </w:pPr>
      <w:r>
        <w:t xml:space="preserve">                return this.Surname.CompareTo(other.Surname);</w:t>
      </w:r>
    </w:p>
    <w:p w14:paraId="65AC19B5" w14:textId="77777777" w:rsidR="00DC430E" w:rsidRDefault="00DC430E" w:rsidP="00DC430E">
      <w:pPr>
        <w:pStyle w:val="Programostekstas"/>
      </w:pPr>
      <w:r>
        <w:t xml:space="preserve">            }</w:t>
      </w:r>
    </w:p>
    <w:p w14:paraId="1663120B" w14:textId="77777777" w:rsidR="00DC430E" w:rsidRDefault="00DC430E" w:rsidP="00DC430E">
      <w:pPr>
        <w:pStyle w:val="Programostekstas"/>
      </w:pPr>
      <w:r>
        <w:t xml:space="preserve">            else</w:t>
      </w:r>
    </w:p>
    <w:p w14:paraId="71B7E8F0" w14:textId="77777777" w:rsidR="00DC430E" w:rsidRDefault="00DC430E" w:rsidP="00DC430E">
      <w:pPr>
        <w:pStyle w:val="Programostekstas"/>
      </w:pPr>
      <w:r>
        <w:t xml:space="preserve">                return this.Name.CompareTo(other.Name);</w:t>
      </w:r>
    </w:p>
    <w:p w14:paraId="37704130" w14:textId="77777777" w:rsidR="00DC430E" w:rsidRDefault="00DC430E" w:rsidP="00DC430E">
      <w:pPr>
        <w:pStyle w:val="Programostekstas"/>
      </w:pPr>
      <w:r>
        <w:t xml:space="preserve">        }</w:t>
      </w:r>
      <w:r>
        <w:cr/>
      </w:r>
    </w:p>
    <w:p w14:paraId="6881ADF8" w14:textId="77777777" w:rsidR="00DC430E" w:rsidRDefault="00DC430E" w:rsidP="00DC430E">
      <w:pPr>
        <w:pStyle w:val="Programostekstas"/>
      </w:pPr>
      <w:r>
        <w:t xml:space="preserve">    }</w:t>
      </w:r>
    </w:p>
    <w:p w14:paraId="6E8F3172" w14:textId="51FBF3A3" w:rsidR="00DC430E" w:rsidRDefault="00DC430E" w:rsidP="00DC430E">
      <w:pPr>
        <w:pStyle w:val="Programostekstas"/>
      </w:pPr>
      <w:r>
        <w:t>}</w:t>
      </w:r>
    </w:p>
    <w:p w14:paraId="0668D236" w14:textId="3A96BFA0" w:rsidR="00DC430E" w:rsidRDefault="00DC430E" w:rsidP="00DC430E">
      <w:pPr>
        <w:pStyle w:val="Programostekstas"/>
      </w:pPr>
    </w:p>
    <w:p w14:paraId="55EA844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20E066E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5BD7F1E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0668D45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7EA5B1E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35A7485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D8EB52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_13_uzduotis</w:t>
      </w:r>
    </w:p>
    <w:p w14:paraId="16C77B1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7DC9317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A7C5AF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Conteiner of basketball players</w:t>
      </w:r>
    </w:p>
    <w:p w14:paraId="7FBB2F9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B1E917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PlayersConteiner</w:t>
      </w:r>
    </w:p>
    <w:p w14:paraId="6EBF971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47150A4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D39130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Array of players</w:t>
      </w:r>
    </w:p>
    <w:p w14:paraId="619AB77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077D79F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Player[] players;</w:t>
      </w:r>
    </w:p>
    <w:p w14:paraId="73BBFC5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DCCCE7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Total count of players</w:t>
      </w:r>
    </w:p>
    <w:p w14:paraId="0519162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E74949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Count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497623D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44938D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Total capacity of players</w:t>
      </w:r>
    </w:p>
    <w:p w14:paraId="1817164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8BE912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Capacity;</w:t>
      </w:r>
    </w:p>
    <w:p w14:paraId="51D2C26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D78EFB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3901FF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PlayersConteiner constructor</w:t>
      </w:r>
    </w:p>
    <w:p w14:paraId="0B26DED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D40642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capacity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Capacity of players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5A4E276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PlayersConteiner(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capacity = 5)</w:t>
      </w:r>
    </w:p>
    <w:p w14:paraId="034A2CA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F9ED54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.Capacity = capacity;</w:t>
      </w:r>
    </w:p>
    <w:p w14:paraId="1B691F3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.players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Player[capacity];</w:t>
      </w:r>
    </w:p>
    <w:p w14:paraId="2ADFA60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0F1FA1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E152FF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DDE9D4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Method that makes sure of the capacity in the list of players</w:t>
      </w:r>
    </w:p>
    <w:p w14:paraId="7044989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129FA77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minimumCapacity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Minimum capacity of players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11E921F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EnsureCapacity(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minimumCapacity)</w:t>
      </w:r>
    </w:p>
    <w:p w14:paraId="37C95D2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308234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(minimumCapacity &gt;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.Capacity)</w:t>
      </w:r>
    </w:p>
    <w:p w14:paraId="2A3EEAE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4AC7A1E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Player[] temp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Player[minimumCapacity];</w:t>
      </w:r>
    </w:p>
    <w:p w14:paraId="6799DA0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.Count; i++)</w:t>
      </w:r>
    </w:p>
    <w:p w14:paraId="144F101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38294DB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temp[i]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.players[i];</w:t>
      </w:r>
    </w:p>
    <w:p w14:paraId="2397865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070A03D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.Capacity = minimumCapacity;</w:t>
      </w:r>
    </w:p>
    <w:p w14:paraId="2642EE9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.players = temp;</w:t>
      </w:r>
    </w:p>
    <w:p w14:paraId="70C8886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5826887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594D8F4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F7F498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135722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Method that adds information to the list</w:t>
      </w:r>
    </w:p>
    <w:p w14:paraId="1A680F8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528F9C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player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Player variable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3002F63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Add(Player player)</w:t>
      </w:r>
    </w:p>
    <w:p w14:paraId="7CABD12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682A73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(Count == Capacity)</w:t>
      </w:r>
    </w:p>
    <w:p w14:paraId="3D55ED1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2474FB0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EnsureCapacity(Capacity * 2);</w:t>
      </w:r>
    </w:p>
    <w:p w14:paraId="36CED81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3844CC1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.players[Count++] = player;</w:t>
      </w:r>
    </w:p>
    <w:p w14:paraId="4255564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5EDAF0A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04F05D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2A0EF4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Method that gives one players information</w:t>
      </w:r>
    </w:p>
    <w:p w14:paraId="3307C07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B6FA15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index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An index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148DA07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Players information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&lt;/returns&gt;</w:t>
      </w:r>
    </w:p>
    <w:p w14:paraId="185098A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Player Get(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index)</w:t>
      </w:r>
    </w:p>
    <w:p w14:paraId="66FCAF0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6D2BAF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.players[index];</w:t>
      </w:r>
    </w:p>
    <w:p w14:paraId="5D5C5EE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BB128A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671174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B97211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Method that finds out if a list contains something </w:t>
      </w:r>
    </w:p>
    <w:p w14:paraId="3FDD337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40C3A5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player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Player variable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0426FAD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6671DEC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Contains(Player player)</w:t>
      </w:r>
    </w:p>
    <w:p w14:paraId="397C358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D1DA56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.Count; i++)</w:t>
      </w:r>
    </w:p>
    <w:p w14:paraId="2560215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73EBB8E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.players[i].Equals(player))</w:t>
      </w:r>
    </w:p>
    <w:p w14:paraId="35208B5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3C8F8A4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69B8028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53450AB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1AB9185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false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49E7F09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204A32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6F4A72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2BE3B2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Method that puts information in an indicated place</w:t>
      </w:r>
    </w:p>
    <w:p w14:paraId="66F0C7F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3E337B4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player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Player variable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580C85D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index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An index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7377746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Put(Player player,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index)</w:t>
      </w:r>
    </w:p>
    <w:p w14:paraId="48B9717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D42477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players[index] = player;</w:t>
      </w:r>
    </w:p>
    <w:p w14:paraId="42BD197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B85E32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A677C7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3F1E0D3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Method that inserts infrormation in an indicated place</w:t>
      </w:r>
    </w:p>
    <w:p w14:paraId="7EEE9F3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36015A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player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Player variable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382C1C9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index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An index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0F525E3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Insert(Player player,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index)</w:t>
      </w:r>
    </w:p>
    <w:p w14:paraId="65F46F9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D6AD6D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.Count ==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.Capacity)</w:t>
      </w:r>
    </w:p>
    <w:p w14:paraId="36C1CDA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43FB52C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EnsureCapacity(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.Capacity * 2);</w:t>
      </w:r>
    </w:p>
    <w:p w14:paraId="1BA2ED8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547F93C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D5558E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(index ==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.Count)</w:t>
      </w:r>
    </w:p>
    <w:p w14:paraId="0E3FF8A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4731C4C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.Count++;</w:t>
      </w:r>
    </w:p>
    <w:p w14:paraId="5B56D80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2DAAD7F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E2CF56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j = index;</w:t>
      </w:r>
    </w:p>
    <w:p w14:paraId="6DCE565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index + 1; i &lt;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.Count; i++)</w:t>
      </w:r>
    </w:p>
    <w:p w14:paraId="1FD41C9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275A32A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players[i] = players[j];</w:t>
      </w:r>
    </w:p>
    <w:p w14:paraId="4A565AC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j++;</w:t>
      </w:r>
    </w:p>
    <w:p w14:paraId="6DE4846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72B7C7D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players[index] = player;</w:t>
      </w:r>
    </w:p>
    <w:p w14:paraId="0F7A894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AF2351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8EBF00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3E63FE6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Method that removes information from the list </w:t>
      </w:r>
    </w:p>
    <w:p w14:paraId="1D23A8A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C0A1CC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player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Player variable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2AFFFAA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Remove(Player player)</w:t>
      </w:r>
    </w:p>
    <w:p w14:paraId="393ECCA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93D03A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.Count ==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.Capacity)</w:t>
      </w:r>
    </w:p>
    <w:p w14:paraId="74C2A66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{</w:t>
      </w:r>
    </w:p>
    <w:p w14:paraId="6A761A0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EnsureCapacity(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.Capacity * 2);</w:t>
      </w:r>
    </w:p>
    <w:p w14:paraId="4FD248C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513DDA6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CF03D1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.Count; i++)</w:t>
      </w:r>
    </w:p>
    <w:p w14:paraId="37638FF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0197BC7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(players[i] == player)</w:t>
      </w:r>
    </w:p>
    <w:p w14:paraId="35252B9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6E06395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j = i; j &lt;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.Count; j++)</w:t>
      </w:r>
    </w:p>
    <w:p w14:paraId="7FD1A84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2930EDA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players[j] = players[j + 1];</w:t>
      </w:r>
    </w:p>
    <w:p w14:paraId="551AEFD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057118A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Count--;</w:t>
      </w:r>
    </w:p>
    <w:p w14:paraId="5ECC767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i--;</w:t>
      </w:r>
    </w:p>
    <w:p w14:paraId="64E8C5D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50FA751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336ABEB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12401C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D65BE3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33FD67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Method that removes information from an indicated place in the list</w:t>
      </w:r>
    </w:p>
    <w:p w14:paraId="0312946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AD3133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index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An index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0E953E3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index)</w:t>
      </w:r>
    </w:p>
    <w:p w14:paraId="0E80798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71C4118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.Count ==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.Capacity)</w:t>
      </w:r>
    </w:p>
    <w:p w14:paraId="09E24DA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49CABEA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EnsureCapacity(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.Capacity * 2);</w:t>
      </w:r>
    </w:p>
    <w:p w14:paraId="0200566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6200339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CC8173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.Count; i++)</w:t>
      </w:r>
    </w:p>
    <w:p w14:paraId="632EED3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1A4F7A8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 == index)</w:t>
      </w:r>
    </w:p>
    <w:p w14:paraId="761D3AB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5A61F02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j = i; j &lt;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.Count; j++)</w:t>
      </w:r>
    </w:p>
    <w:p w14:paraId="7A47874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251E5B1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players[j] = players[j + 1];</w:t>
      </w:r>
    </w:p>
    <w:p w14:paraId="1899F54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656254F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Count--;</w:t>
      </w:r>
    </w:p>
    <w:p w14:paraId="0861805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1F85347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543A8F2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59371E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486CDB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28DE06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Method that sorts information in the list of players</w:t>
      </w:r>
    </w:p>
    <w:p w14:paraId="37E6DF3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F0DBD8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Sort()</w:t>
      </w:r>
    </w:p>
    <w:p w14:paraId="3D2CFCF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1F1ABE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F5BC54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EAB4BB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(flag)</w:t>
      </w:r>
    </w:p>
    <w:p w14:paraId="3C85B5E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70A03EC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false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4E9431C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.Count - 1; i++)</w:t>
      </w:r>
    </w:p>
    <w:p w14:paraId="26476E9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1D6AB75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Player a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.players[i];</w:t>
      </w:r>
    </w:p>
    <w:p w14:paraId="2208D46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Player b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.players[i + 1];</w:t>
      </w:r>
    </w:p>
    <w:p w14:paraId="47C8818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(a.CompareTo(b) &gt; 0)</w:t>
      </w:r>
    </w:p>
    <w:p w14:paraId="721DEE4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014B42F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.players[i] = b;</w:t>
      </w:r>
    </w:p>
    <w:p w14:paraId="3F5576B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.players[i + 1] = a;</w:t>
      </w:r>
    </w:p>
    <w:p w14:paraId="4CB83B0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flag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52BD33B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3F76BC5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492437E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0D81CB7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767B50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0989FB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}</w:t>
      </w:r>
    </w:p>
    <w:p w14:paraId="444232EB" w14:textId="4D5321F9" w:rsidR="00DC430E" w:rsidRDefault="00DC430E" w:rsidP="00DC430E">
      <w:pPr>
        <w:pStyle w:val="Programostekstas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094B1BD6" w14:textId="21779412" w:rsidR="00DC430E" w:rsidRDefault="00DC430E" w:rsidP="00DC430E">
      <w:pPr>
        <w:pStyle w:val="Programostekstas"/>
      </w:pPr>
    </w:p>
    <w:p w14:paraId="1F66626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35DAFE6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2D5EE3E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2C5AD68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33E42A2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53319D0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161788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_13_uzduotis</w:t>
      </w:r>
    </w:p>
    <w:p w14:paraId="035A616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3D56D43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71896E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Class that calculates given information</w:t>
      </w:r>
    </w:p>
    <w:p w14:paraId="1562E47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0DE4091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PlayersRegister</w:t>
      </w:r>
    </w:p>
    <w:p w14:paraId="003E93D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7BBABE6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62755B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Array of players</w:t>
      </w:r>
    </w:p>
    <w:p w14:paraId="6E0FABF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A45DB5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PlayersConteiner AllPlayers;</w:t>
      </w:r>
    </w:p>
    <w:p w14:paraId="14FC1E3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720627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06DA54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Formats a list;</w:t>
      </w:r>
    </w:p>
    <w:p w14:paraId="296A63E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188010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PlayersRegister()</w:t>
      </w:r>
    </w:p>
    <w:p w14:paraId="099BDDB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B9527E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AllPlayers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PlayersConteiner();</w:t>
      </w:r>
    </w:p>
    <w:p w14:paraId="642940E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1DACCD2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946C06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7A4F556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Method that disperses information</w:t>
      </w:r>
    </w:p>
    <w:p w14:paraId="508D310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39ED24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players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Array of players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0EF4D2F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PlayersRegister(PlayersConteiner players)</w:t>
      </w:r>
    </w:p>
    <w:p w14:paraId="614F29C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502600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AllPlayers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PlayersConteiner();</w:t>
      </w:r>
    </w:p>
    <w:p w14:paraId="372BCBB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players.Count; i++)</w:t>
      </w:r>
    </w:p>
    <w:p w14:paraId="2633AC3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27616C7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AllPlayers.Add(players.Get(i));</w:t>
      </w:r>
    </w:p>
    <w:p w14:paraId="5F8A6EC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5CC819C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3912F6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3D4228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C3EC53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Void method that adds specific information to the list</w:t>
      </w:r>
    </w:p>
    <w:p w14:paraId="7F2136E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38435CC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player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Single player information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0B4A649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Add(Player player)</w:t>
      </w:r>
    </w:p>
    <w:p w14:paraId="400257E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4F2878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AllPlayers.Add(player);</w:t>
      </w:r>
    </w:p>
    <w:p w14:paraId="57469E6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B38F85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39C10A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7537917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Method which counts how many</w:t>
      </w:r>
    </w:p>
    <w:p w14:paraId="6FD5327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0FCDE3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Specific number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&lt;/returns&gt;</w:t>
      </w:r>
    </w:p>
    <w:p w14:paraId="5FE58A4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Count()</w:t>
      </w:r>
    </w:p>
    <w:p w14:paraId="03F64BF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ACC0BF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.AllPlayers.Count;</w:t>
      </w:r>
    </w:p>
    <w:p w14:paraId="20F4753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5D40F74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05B18C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1D2C77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Method that gives one players information</w:t>
      </w:r>
    </w:p>
    <w:p w14:paraId="6E3BD28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0808C09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index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An index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52D12D3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Player information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&lt;/returns&gt;</w:t>
      </w:r>
    </w:p>
    <w:p w14:paraId="3DC0279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Player OnePlayer(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index)</w:t>
      </w:r>
    </w:p>
    <w:p w14:paraId="0FBC985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512C0C9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AllPlayers.Get(index);</w:t>
      </w:r>
    </w:p>
    <w:p w14:paraId="21EB699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5F3EF8A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DD547D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A3155D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Void method that calls a second mathod</w:t>
      </w:r>
    </w:p>
    <w:p w14:paraId="61B74AC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FBBE80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players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PlayersRegister variable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76C0BEB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Number(PlayersRegister players)</w:t>
      </w:r>
    </w:p>
    <w:p w14:paraId="5B6237F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20A00B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players.Count(); i++)</w:t>
      </w:r>
    </w:p>
    <w:p w14:paraId="34CAE56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66CF16E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Value(players.OnePlayer(i));</w:t>
      </w:r>
    </w:p>
    <w:p w14:paraId="31AE732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0C83C9A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6DCC20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E0C214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2660E2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Method that finds out if a player from another list has been in this list</w:t>
      </w:r>
    </w:p>
    <w:p w14:paraId="603A4BE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377DE2C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players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Player variable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7372100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Value(Player players)</w:t>
      </w:r>
    </w:p>
    <w:p w14:paraId="79DD188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2020FC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AllPlayers.Count; i++)</w:t>
      </w:r>
    </w:p>
    <w:p w14:paraId="1423924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33AF202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(players == AllPlayers.Get(i))</w:t>
      </w:r>
    </w:p>
    <w:p w14:paraId="6071761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7BCD6A0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players.Value++;</w:t>
      </w:r>
    </w:p>
    <w:p w14:paraId="126AC9B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25CA677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60EF700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</w:p>
    <w:p w14:paraId="5CAABBA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1CEDC51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8AEF1D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A81F52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Finds youngest player</w:t>
      </w:r>
    </w:p>
    <w:p w14:paraId="06A64CF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34E3158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Age of youngest player represented in date format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&lt;/returns&gt;</w:t>
      </w:r>
    </w:p>
    <w:p w14:paraId="06BE345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DateTime Youngest()</w:t>
      </w:r>
    </w:p>
    <w:p w14:paraId="49EB967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DF86CC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DateTime date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DateTime(1000, 01, 01);</w:t>
      </w:r>
    </w:p>
    <w:p w14:paraId="6E712F4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AllPlayers.Count; i++)</w:t>
      </w:r>
    </w:p>
    <w:p w14:paraId="072FD11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5074796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(AllPlayers.Get(i) &gt; date)</w:t>
      </w:r>
    </w:p>
    <w:p w14:paraId="1F614FE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7343770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date = AllPlayers.Get(i).BirthDate;</w:t>
      </w:r>
    </w:p>
    <w:p w14:paraId="7E3A627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20E16DE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03418FE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date;</w:t>
      </w:r>
    </w:p>
    <w:p w14:paraId="0539929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CB97B4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2BA59A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20D24B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Finds youngest player from two lists of players</w:t>
      </w:r>
    </w:p>
    <w:p w14:paraId="4D4698B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85E41B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players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PlayersRegister variable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430CA72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Longest date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&lt;/returns&gt;</w:t>
      </w:r>
    </w:p>
    <w:p w14:paraId="5776806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DateTime MinAge(PlayersRegister players)</w:t>
      </w:r>
    </w:p>
    <w:p w14:paraId="7828D07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50D1AE3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(Youngest() &gt; players.Youngest())</w:t>
      </w:r>
    </w:p>
    <w:p w14:paraId="1716015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423E8D1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Youngest();</w:t>
      </w:r>
    </w:p>
    <w:p w14:paraId="74B7C2C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48B8768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67A80D4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players.Youngest();</w:t>
      </w:r>
    </w:p>
    <w:p w14:paraId="35116C4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872B3D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369D16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D92A91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Method that formats a list of youngest players</w:t>
      </w:r>
    </w:p>
    <w:p w14:paraId="2E6DC74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48396D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players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PlayersRegister variable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073E5C9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Formated list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&lt;/returns&gt;</w:t>
      </w:r>
    </w:p>
    <w:p w14:paraId="7E74012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PlayersRegister FilteredByYoungest(PlayersRegister players)</w:t>
      </w:r>
    </w:p>
    <w:p w14:paraId="435DE4C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41E807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PlayersRegister YoungestPlayers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PlayersRegister();</w:t>
      </w:r>
    </w:p>
    <w:p w14:paraId="2131E98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AllPlayers.Count; i++)</w:t>
      </w:r>
    </w:p>
    <w:p w14:paraId="12D7E92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00178D1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(AllPlayers.Get(i) == MinAge(players) &amp;&amp; AllPlayers.Get(i).Equals(0))</w:t>
      </w:r>
    </w:p>
    <w:p w14:paraId="228BF5E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6E66981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YoungestPlayers.Add(AllPlayers.Get(i));</w:t>
      </w:r>
    </w:p>
    <w:p w14:paraId="70E639D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4B450A6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32ADC90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YoungestPlayers;</w:t>
      </w:r>
    </w:p>
    <w:p w14:paraId="500695D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7AF5A0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D1EBC1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F2221C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Method that finds out if players played in sertain club</w:t>
      </w:r>
    </w:p>
    <w:p w14:paraId="0B77D42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0F136B0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club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Club that player represents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76FE03F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Formated list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&lt;/returns&gt;</w:t>
      </w:r>
    </w:p>
    <w:p w14:paraId="09EA464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PlayersRegister FilteredByClub(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club)</w:t>
      </w:r>
    </w:p>
    <w:p w14:paraId="7B97439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75091FB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PlayersRegister played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PlayersRegister();</w:t>
      </w:r>
    </w:p>
    <w:p w14:paraId="7A11C4B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AllPlayers.Count; i++)</w:t>
      </w:r>
    </w:p>
    <w:p w14:paraId="16B433E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1A37671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(AllPlayers.Get(i) == club &amp;&amp; AllPlayers.Get(i).Equals(0))</w:t>
      </w:r>
    </w:p>
    <w:p w14:paraId="5A7B2FE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42E99A7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played.Add(AllPlayers.Get(i));</w:t>
      </w:r>
    </w:p>
    <w:p w14:paraId="16D8AAF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1124963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43A44BF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played;</w:t>
      </w:r>
    </w:p>
    <w:p w14:paraId="1103509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736C4F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B2ED5A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EC6472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Method that finds players who participated in both camps</w:t>
      </w:r>
    </w:p>
    <w:p w14:paraId="47A539F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8AE015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Formated list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&lt;/returns&gt;</w:t>
      </w:r>
    </w:p>
    <w:p w14:paraId="36753D9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BeenToBothCamps(PlayersConteiner players)</w:t>
      </w:r>
    </w:p>
    <w:p w14:paraId="4AC7C5E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D00342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BDD214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AllPlayers.Count; i++)</w:t>
      </w:r>
    </w:p>
    <w:p w14:paraId="2D5225F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43873CA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(AllPlayers.Get(i).Value &gt; 0)</w:t>
      </w:r>
    </w:p>
    <w:p w14:paraId="362F079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45442BA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players.Add(AllPlayers.Get(i));</w:t>
      </w:r>
    </w:p>
    <w:p w14:paraId="634AF3F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4D7F20B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2116738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55AEF9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CA63CC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075D4A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Method that finds players who are higher or equal to two meters</w:t>
      </w:r>
    </w:p>
    <w:p w14:paraId="536B5C3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8BD6C2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x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Sertain integer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75EA89D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Formated list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&lt;/returns&gt;</w:t>
      </w:r>
    </w:p>
    <w:p w14:paraId="41B6614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PlayersRegister TwoMetersOrHigher(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x)</w:t>
      </w:r>
    </w:p>
    <w:p w14:paraId="0CBFDEB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7CF726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PlayersRegister moreThanTwoMeters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PlayersRegister();</w:t>
      </w:r>
    </w:p>
    <w:p w14:paraId="2C6509E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AllPlayers.Count; i++)</w:t>
      </w:r>
    </w:p>
    <w:p w14:paraId="3B38A72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07712F4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(AllPlayers.Get(i) &gt;= x &amp;&amp; AllPlayers.Get(i).Equals(0))</w:t>
      </w:r>
    </w:p>
    <w:p w14:paraId="1C30764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0A36BC2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moreThanTwoMeters.Add(AllPlayers.Get(i));</w:t>
      </w:r>
    </w:p>
    <w:p w14:paraId="70DC80F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564BDC3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374D1B0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moreThanTwoMeters;</w:t>
      </w:r>
    </w:p>
    <w:p w14:paraId="2411BF1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57DCCB5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C72B23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03783A47" w14:textId="672B8C05" w:rsidR="00DC430E" w:rsidRDefault="00DC430E" w:rsidP="00DC430E">
      <w:pPr>
        <w:pStyle w:val="Programostekstas"/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7E551564" w14:textId="0CA783D2" w:rsidR="00DC430E" w:rsidRDefault="00DC430E" w:rsidP="00DC430E">
      <w:pPr>
        <w:pStyle w:val="Programostekstas"/>
      </w:pPr>
    </w:p>
    <w:p w14:paraId="6099DF7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0A1E171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3F69B9A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5604411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7C42E2A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14:paraId="2CFD265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06B38D3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13DAC7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_13_uzduotis</w:t>
      </w:r>
    </w:p>
    <w:p w14:paraId="260DDBC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7CB5EC0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A2D07A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Class that prints or reads information</w:t>
      </w:r>
    </w:p>
    <w:p w14:paraId="5C8CAC8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1BC281D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InOutUtils</w:t>
      </w:r>
    </w:p>
    <w:p w14:paraId="0FFCF38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761809C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33C729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Creates a list to disperse the information</w:t>
      </w:r>
    </w:p>
    <w:p w14:paraId="110597A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1E969D8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fileName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Specific file name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1325498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Formated list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&lt;/returns&gt;</w:t>
      </w:r>
    </w:p>
    <w:p w14:paraId="1882E74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PlayersConteiner ReadFile(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fileName)</w:t>
      </w:r>
    </w:p>
    <w:p w14:paraId="70EF9F2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3BA826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PlayersConteiner Players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PlayersConteiner();</w:t>
      </w:r>
    </w:p>
    <w:p w14:paraId="15286EA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Lines = File.ReadAllLines(fileName, Encoding.UTF8);</w:t>
      </w:r>
    </w:p>
    <w:p w14:paraId="4B28AA1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Lines)</w:t>
      </w:r>
    </w:p>
    <w:p w14:paraId="7213315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6559AF4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Values = line.Split(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';'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3CA5FF4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year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.Parse(Values[0]);</w:t>
      </w:r>
    </w:p>
    <w:p w14:paraId="473E068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DateTime startYear = DateTime.Parse(Values[1]);</w:t>
      </w:r>
    </w:p>
    <w:p w14:paraId="318D3F7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DateTime endYear = DateTime.Parse(Values[2]);</w:t>
      </w:r>
    </w:p>
    <w:p w14:paraId="12C76FB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 = Values[3];</w:t>
      </w:r>
    </w:p>
    <w:p w14:paraId="0815E35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surname = Values[4];</w:t>
      </w:r>
    </w:p>
    <w:p w14:paraId="4ABFB0B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DateTime birthDate = DateTime.Parse(Values[5]);</w:t>
      </w:r>
    </w:p>
    <w:p w14:paraId="36EA243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hight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.Parse(Values[6]);</w:t>
      </w:r>
    </w:p>
    <w:p w14:paraId="4F7CD28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number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.Parse(Values[7]);</w:t>
      </w:r>
    </w:p>
    <w:p w14:paraId="02A5A93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club = Values[8];</w:t>
      </w:r>
    </w:p>
    <w:p w14:paraId="2859557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//Finding out if player is invited or not</w:t>
      </w:r>
    </w:p>
    <w:p w14:paraId="063139D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Invited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false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</w:p>
    <w:p w14:paraId="2985862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(Values[9] ==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"pakviestas"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0278B98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6C7303D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Invited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1367B3C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0C69250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//Finding out if player is captain or not</w:t>
      </w:r>
    </w:p>
    <w:p w14:paraId="38BE2C7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captainOrNot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false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72BC066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(Values[10] ==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"kapitonas"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324D7F7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621FFC5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captainOrNot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0020054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6777115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Player Player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Player(year, startYear, endYear, name, surname, birthDate, hight, number, club, Invited, captainOrNot);</w:t>
      </w:r>
    </w:p>
    <w:p w14:paraId="5DE1185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Players.Add(Player);</w:t>
      </w:r>
    </w:p>
    <w:p w14:paraId="1F6E97E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70C5F61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Players;</w:t>
      </w:r>
    </w:p>
    <w:p w14:paraId="757DEE1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B25168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8DDBE8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DE28B7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 method that prints information to the screen</w:t>
      </w:r>
    </w:p>
    <w:p w14:paraId="070D594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627CF9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players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PlayersRegister variable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6053ADE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fileName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Specific file name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0543F6F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PrintToTxt(PlayersConteiner players,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fileName)</w:t>
      </w:r>
    </w:p>
    <w:p w14:paraId="1B65954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31DA0B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[] lines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[players.Count + 4];</w:t>
      </w:r>
    </w:p>
    <w:p w14:paraId="42AA412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lines[0] = String.Format(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'-'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188));</w:t>
      </w:r>
    </w:p>
    <w:p w14:paraId="1891438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lines[1] = String.Format(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"| {0, -8} | {1, -8} | {2, -8} | {3, -8} | {4, -15} | {5, -8} | {6, 8} | {7, 8} | {8, -12} | {9, -8} | {10, -8} 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"Metai"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"Stovyklos pradžios data"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"Stovyklos pabaigos data"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"Vardas"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"Pavardė"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"Gimimo metai"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"Ūgis"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"Numeris"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"Klubas"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"Pakviestas į komandą"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"Kapitonas arba ne"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17D7DF1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lines[2] = String.Format(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'-'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188));</w:t>
      </w:r>
    </w:p>
    <w:p w14:paraId="4F9661C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731E2C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players.Count; i++)</w:t>
      </w:r>
    </w:p>
    <w:p w14:paraId="2FD53A0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221F89D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lines[i + 3] = players.Get(i).ToString();</w:t>
      </w:r>
    </w:p>
    <w:p w14:paraId="2EF8B80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16B8CF1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AED8A6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lines[players.Count + 3] = String.Format(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'-'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188));</w:t>
      </w:r>
    </w:p>
    <w:p w14:paraId="15E49F7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EC560B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File.AppendAllLines(fileName, lines, Encoding.UTF8);</w:t>
      </w:r>
    </w:p>
    <w:p w14:paraId="751CC5F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BE4760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690621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C0F5F0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 method that prints information about players who played in sertain club to the screen</w:t>
      </w:r>
    </w:p>
    <w:p w14:paraId="54BD472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C5F015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players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PlayersRegister variable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63C49CC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PrintPlayers(PlayersRegister players)</w:t>
      </w:r>
    </w:p>
    <w:p w14:paraId="08BFADD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C7D4E1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players.Count(); i++)</w:t>
      </w:r>
    </w:p>
    <w:p w14:paraId="2E290C7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77D0EC3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"{0};{1};{2}"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players.OnePlayer(i).Name, players.OnePlayer(i).Surname, players.OnePlayer(i).Invited);</w:t>
      </w:r>
    </w:p>
    <w:p w14:paraId="25035E9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0D50818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485D42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D28101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4FF1AB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9B1248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 method that prints information about youngest players to the screen</w:t>
      </w:r>
    </w:p>
    <w:p w14:paraId="2BD2B8B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E05196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players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PlayersRegister variable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34AB49F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PrintYoungestPlayers(PlayersRegister players)</w:t>
      </w:r>
    </w:p>
    <w:p w14:paraId="2A42987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 </w:t>
      </w:r>
    </w:p>
    <w:p w14:paraId="57E035D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players.Count(); i++)</w:t>
      </w:r>
    </w:p>
    <w:p w14:paraId="4F7D874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1DBBFF1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"{0};{1};{2};{3}"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players.OnePlayer(i).Name, players.OnePlayer(i).Surname, players.OnePlayer(i).CalculateAge(), players.OnePlayer(i).Invited);</w:t>
      </w:r>
    </w:p>
    <w:p w14:paraId="5036140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45AC633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166C75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EFA1B5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3BF79E1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Method that prints information about players who participated in both camps to .csv file</w:t>
      </w:r>
    </w:p>
    <w:p w14:paraId="2577BFB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E031C5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players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PlayerRegister variable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5862D9F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fileName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Specific file name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634FF67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ToSenbuviaiCSV(PlayersConteiner players,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fileName)</w:t>
      </w:r>
    </w:p>
    <w:p w14:paraId="0DB0615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29251F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[] lines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[players.Count];</w:t>
      </w:r>
    </w:p>
    <w:p w14:paraId="025E6B8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players.Count; i++)</w:t>
      </w:r>
    </w:p>
    <w:p w14:paraId="7B4F35B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28CC7F0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lines[i] = players.Get(i).ToString();</w:t>
      </w:r>
    </w:p>
    <w:p w14:paraId="48312BE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216DC49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B1A900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File.WriteAllLines(fileName, lines, Encoding.UTF8);</w:t>
      </w:r>
    </w:p>
    <w:p w14:paraId="1513E32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6FD8EF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8620D4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4A4CA3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Method that prints information about players who are two meters or higher to .csv file</w:t>
      </w:r>
    </w:p>
    <w:p w14:paraId="60EF77C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DD1E8A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players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PlayersRegister variable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58D80C3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fileName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Specific file name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73596BE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ToCsv(PlayersRegister players,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fileName)</w:t>
      </w:r>
    </w:p>
    <w:p w14:paraId="488C5EA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C18AE5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[] lines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[players.Count()];</w:t>
      </w:r>
    </w:p>
    <w:p w14:paraId="69E5593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players.Count(); i++)</w:t>
      </w:r>
    </w:p>
    <w:p w14:paraId="1E9C2E0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689EB25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lines[i] = String.Format(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"{0};{1};{2}"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players.OnePlayer(i).Name, players.OnePlayer(i).Surname, players.OnePlayer(i).Hight);</w:t>
      </w:r>
    </w:p>
    <w:p w14:paraId="2B2C676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6186E1C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E90A4E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File.AppendAllLines(fileName, lines, Encoding.UTF8);</w:t>
      </w:r>
    </w:p>
    <w:p w14:paraId="5E13E7D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CB1475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809DB1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D2629E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1178C743" w14:textId="4EB4C7B1" w:rsidR="00DC430E" w:rsidRDefault="00DC430E" w:rsidP="00DC430E">
      <w:pPr>
        <w:pStyle w:val="Programostekstas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085DBDBA" w14:textId="0F4435AE" w:rsidR="00DC430E" w:rsidRDefault="00DC430E" w:rsidP="00DC430E">
      <w:pPr>
        <w:pStyle w:val="Programostekstas"/>
      </w:pPr>
    </w:p>
    <w:p w14:paraId="78017BD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6BF90FB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4CDBEDD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2C3F2FC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0F19091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14:paraId="4E7E6D6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6336FAA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8000"/>
          <w:sz w:val="19"/>
          <w:szCs w:val="19"/>
          <w:lang w:eastAsia="lt-LT"/>
        </w:rPr>
        <w:t>//Main function of this program is to do all kinds of calculations with different basketball players information</w:t>
      </w:r>
    </w:p>
    <w:p w14:paraId="4F3ABF6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BCD60A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8000"/>
          <w:sz w:val="19"/>
          <w:szCs w:val="19"/>
          <w:lang w:eastAsia="lt-LT"/>
        </w:rPr>
        <w:t>//Vytenis Kriščiūnas</w:t>
      </w:r>
    </w:p>
    <w:p w14:paraId="3101D42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E342B0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_13_uzduotis</w:t>
      </w:r>
    </w:p>
    <w:p w14:paraId="22630C4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4CDBA34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113318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Main class</w:t>
      </w:r>
    </w:p>
    <w:p w14:paraId="785F1ED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42F1D6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Program</w:t>
      </w:r>
    </w:p>
    <w:p w14:paraId="4E880FF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54DA952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099127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Represents a .txt file from which data will be read</w:t>
      </w:r>
    </w:p>
    <w:p w14:paraId="6B6677D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5110CD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CFd1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@"FirstYearPlayers.txt"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0A26466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7966F2D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Represents a .txt file from which data will be read</w:t>
      </w:r>
    </w:p>
    <w:p w14:paraId="7D80239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37E3065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CFd2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@"SecondYearPlayers.txt"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1B771C6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388C13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Represents a .txt file where data will be put</w:t>
      </w:r>
    </w:p>
    <w:p w14:paraId="7068CD6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F9D606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CFr1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"Rezults.txt"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53893EC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33ABBB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Represents a .csv file where data will be put</w:t>
      </w:r>
    </w:p>
    <w:p w14:paraId="0F3FA69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17E672D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CFr2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"Senbuviai.csv"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7ECFFA8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BCB83E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Represents a .csv file where data will be put</w:t>
      </w:r>
    </w:p>
    <w:p w14:paraId="19912EC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1BC890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CFr3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"Aukštaūgiai.csv"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68E160E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94F60E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args)</w:t>
      </w:r>
    </w:p>
    <w:p w14:paraId="65452F5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A3724D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File.Delete(CFr1);</w:t>
      </w:r>
    </w:p>
    <w:p w14:paraId="208DBB2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File.Delete(CFr3);</w:t>
      </w:r>
    </w:p>
    <w:p w14:paraId="7850A51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PlayersConteiner FirstList = InOutUtils.ReadFile(CFd1);</w:t>
      </w:r>
    </w:p>
    <w:p w14:paraId="48DA8E3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PlayersConteiner SecondList = InOutUtils.ReadFile(CFd2);</w:t>
      </w:r>
    </w:p>
    <w:p w14:paraId="038DCD0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InOutUtils.PrintToTxt(FirstList, CFr1);</w:t>
      </w:r>
    </w:p>
    <w:p w14:paraId="71FFA6F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InOutUtils.PrintToTxt(SecondList, CFr1);</w:t>
      </w:r>
    </w:p>
    <w:p w14:paraId="77B428C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58CD07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PlayersRegister register1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PlayersRegister(FirstList);</w:t>
      </w:r>
    </w:p>
    <w:p w14:paraId="1626BA1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PlayersRegister register2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PlayersRegister(SecondList);</w:t>
      </w:r>
    </w:p>
    <w:p w14:paraId="66BE52D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E7D8C7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register1.Number(register2);</w:t>
      </w:r>
    </w:p>
    <w:p w14:paraId="2182F3E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7D36E4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//Youngest players</w:t>
      </w:r>
    </w:p>
    <w:p w14:paraId="453AB50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"Jauniausi krepšininkai:"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8404E9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InOutUtils.PrintYoungestPlayers(register1.FilteredByYoungest(register2));</w:t>
      </w:r>
    </w:p>
    <w:p w14:paraId="56150B9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InOutUtils.PrintYoungestPlayers(register2.FilteredByYoungest(register1));</w:t>
      </w:r>
    </w:p>
    <w:p w14:paraId="006B8EE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95714D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(register1.FilteredByYoungest(register2).Count() == 0 &amp;&amp; register2.FilteredByYoungest(register2).Count() == 0)</w:t>
      </w:r>
    </w:p>
    <w:p w14:paraId="5CC6F71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5801E5C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"Tokių žaidėjų nėra."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5BD8D48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285DA1E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Console.WriteLine();</w:t>
      </w:r>
    </w:p>
    <w:p w14:paraId="2B18B52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DEA15F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//Players who played in Žalgiris</w:t>
      </w:r>
    </w:p>
    <w:p w14:paraId="4858C60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"Krepšininkai žaidę Žalgiryje:"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10B1973E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InOutUtils.PrintPlayers(register1.FilteredByClub(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"Žalgiris"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));</w:t>
      </w:r>
    </w:p>
    <w:p w14:paraId="0803EEC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InOutUtils.PrintPlayers(register2.FilteredByClub(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"Žalgiris"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));</w:t>
      </w:r>
    </w:p>
    <w:p w14:paraId="19ED210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9194C0F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(register1.FilteredByClub(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"Žalgiris"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).Count() == 0 &amp;&amp; register2.FilteredByClub(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"Žalgiris"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).Count() == 0)</w:t>
      </w:r>
    </w:p>
    <w:p w14:paraId="1A87A39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609C481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"Tokių žaidėjų nėra."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6685E7C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3A19A631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Console.WriteLine();</w:t>
      </w:r>
    </w:p>
    <w:p w14:paraId="05098B0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A277497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//Players who participated in both camps</w:t>
      </w:r>
    </w:p>
    <w:p w14:paraId="36B0B80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PlayersConteiner ListOfFiltered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PlayersConteiner();</w:t>
      </w:r>
    </w:p>
    <w:p w14:paraId="349078A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register2.BeenToBothCamps(ListOfFiltered);</w:t>
      </w:r>
    </w:p>
    <w:p w14:paraId="25705FAD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ListOfFiltered.Sort();</w:t>
      </w:r>
    </w:p>
    <w:p w14:paraId="6313499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InOutUtils.ToSenbuviaiCSV(ListOfFiltered, CFr2);</w:t>
      </w:r>
    </w:p>
    <w:p w14:paraId="75FBD6B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969EE2B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(ListOfFiltered.Count == 0)</w:t>
      </w:r>
    </w:p>
    <w:p w14:paraId="4FE2DBD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4D18700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File.Delete(CFr2);</w:t>
      </w:r>
    </w:p>
    <w:p w14:paraId="3D8E2A0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11EF7A48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Console.WriteLine();</w:t>
      </w:r>
    </w:p>
    <w:p w14:paraId="2B32DBEC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92BB65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//Players who are two meters or higher</w:t>
      </w:r>
    </w:p>
    <w:p w14:paraId="7CFE032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InOutUtils.ToCsv(register1.TwoMetersOrHigher(200), CFr3);</w:t>
      </w:r>
    </w:p>
    <w:p w14:paraId="37CB3B0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InOutUtils.ToCsv(register2.TwoMetersOrHigher(200), CFr3);</w:t>
      </w:r>
    </w:p>
    <w:p w14:paraId="0AA3F879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F8002A3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(register1.TwoMetersOrHigher(200).Count() == 0 &amp;&amp; register2.TwoMetersOrHigher(200).Count() == 0)</w:t>
      </w:r>
    </w:p>
    <w:p w14:paraId="7CF2086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6C38FB15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File.Delete(CFr3);</w:t>
      </w:r>
    </w:p>
    <w:p w14:paraId="61054026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217AE4D2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</w:t>
      </w:r>
    </w:p>
    <w:p w14:paraId="02A91F2A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D1D3DB0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55D461F4" w14:textId="77777777" w:rsidR="00DC430E" w:rsidRDefault="00DC430E" w:rsidP="00DC430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46CC1506" w14:textId="6267F19E" w:rsidR="00DC430E" w:rsidRDefault="00DC430E" w:rsidP="00DC430E">
      <w:pPr>
        <w:pStyle w:val="Programostekstas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48AD2BB1" w14:textId="3671F15B" w:rsidR="00DC430E" w:rsidRDefault="00DC430E" w:rsidP="00DC430E">
      <w:pPr>
        <w:pStyle w:val="Programostekstas"/>
      </w:pPr>
    </w:p>
    <w:p w14:paraId="4C44F18C" w14:textId="03F24B32" w:rsidR="00DC430E" w:rsidRDefault="00DC430E" w:rsidP="00DC430E">
      <w:pPr>
        <w:pStyle w:val="Programostekstas"/>
      </w:pPr>
    </w:p>
    <w:p w14:paraId="013B828D" w14:textId="77777777" w:rsidR="00DC430E" w:rsidRPr="00844988" w:rsidRDefault="00DC430E" w:rsidP="00DC430E">
      <w:pPr>
        <w:pStyle w:val="Programostekstas"/>
      </w:pPr>
    </w:p>
    <w:p w14:paraId="21228AE0" w14:textId="2C559C34" w:rsidR="00DC430E" w:rsidRDefault="00DC430E" w:rsidP="00DC430E">
      <w:pPr>
        <w:pStyle w:val="Heading2"/>
        <w:numPr>
          <w:ilvl w:val="1"/>
          <w:numId w:val="28"/>
        </w:numPr>
        <w:tabs>
          <w:tab w:val="clear" w:pos="566"/>
          <w:tab w:val="num" w:pos="2268"/>
        </w:tabs>
        <w:ind w:left="567" w:hanging="567"/>
      </w:pPr>
      <w:bookmarkStart w:id="29" w:name="_Toc51687513"/>
      <w:bookmarkStart w:id="30" w:name="_Toc88511726"/>
      <w:r w:rsidRPr="00844988">
        <w:lastRenderedPageBreak/>
        <w:t>Pradiniai duomenys ir rezultatai</w:t>
      </w:r>
      <w:bookmarkEnd w:id="29"/>
      <w:bookmarkEnd w:id="30"/>
    </w:p>
    <w:p w14:paraId="6B562EEF" w14:textId="5C9E4065" w:rsidR="00DC430E" w:rsidRPr="00AD0E87" w:rsidRDefault="00DC430E" w:rsidP="00AD0E87">
      <w:pPr>
        <w:ind w:firstLine="567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Pirmas pavyzdys </w:t>
      </w:r>
      <w:r w:rsidR="00AD0E87">
        <w:rPr>
          <w:rFonts w:ascii="Courier New" w:hAnsi="Courier New" w:cs="Courier New"/>
          <w:sz w:val="20"/>
        </w:rPr>
        <w:t>tikrina krepšininkus, kai visi krepšininkai žaidė Žalgiryje, randa vieną jauniausią krepšininką pagal gimimo datą, randa du krepšininkus, kurie dalyvavo abejose stovyklose ir keturis krepšininkus, kurių ūgi 2 m. ir daugiau.</w:t>
      </w:r>
    </w:p>
    <w:p w14:paraId="5B216CBE" w14:textId="3E195170" w:rsidR="00DC430E" w:rsidRDefault="00DC430E" w:rsidP="00DC430E">
      <w:pPr>
        <w:pStyle w:val="Programostekstas"/>
      </w:pPr>
      <w:r>
        <w:t>Pirmojo pavyzdžio duomenys iš .txt failo.</w:t>
      </w:r>
    </w:p>
    <w:p w14:paraId="770FC9CE" w14:textId="77777777" w:rsidR="00AD0E87" w:rsidRDefault="00AD0E87" w:rsidP="00AD0E87">
      <w:pPr>
        <w:pStyle w:val="Programostekstas"/>
      </w:pPr>
      <w:r>
        <w:t>2020;2020-07-28;2020-11-12;Jonas;Valanciunas;2002-07-28;210;14;Žalgiris;pakviestas;kapitonas</w:t>
      </w:r>
    </w:p>
    <w:p w14:paraId="33BDDC9F" w14:textId="77777777" w:rsidR="00AD0E87" w:rsidRDefault="00AD0E87" w:rsidP="00AD0E87">
      <w:pPr>
        <w:pStyle w:val="Programostekstas"/>
      </w:pPr>
      <w:r>
        <w:t>2020;2020-07-28;2020-11-12;Marius;Grigonis;2002-08-28;210;24;Žalgiris;pakviestas;žaidėjas</w:t>
      </w:r>
    </w:p>
    <w:p w14:paraId="6C55FAFE" w14:textId="5783078C" w:rsidR="00AD0E87" w:rsidRDefault="00AD0E87" w:rsidP="00AD0E87">
      <w:pPr>
        <w:pStyle w:val="Programostekstas"/>
      </w:pPr>
      <w:r>
        <w:t>2021;2021-05-28;2021-11-12;Mantas;Kalnietis;2000-08-28;220;30;Žalgiris;pakviestas;žaidėjas</w:t>
      </w:r>
    </w:p>
    <w:p w14:paraId="58C57BB8" w14:textId="2B283755" w:rsidR="00AD0E87" w:rsidRDefault="00AD0E87" w:rsidP="00AD0E87">
      <w:pPr>
        <w:pStyle w:val="Programostekstas"/>
      </w:pPr>
    </w:p>
    <w:p w14:paraId="380FE555" w14:textId="77777777" w:rsidR="00AD0E87" w:rsidRDefault="00AD0E87" w:rsidP="00AD0E87">
      <w:pPr>
        <w:pStyle w:val="Programostekstas"/>
      </w:pPr>
      <w:r>
        <w:t>2021;2021-01-17;2021-10-12;Jonas;Valanciunas;2002-07-28;210;14;Žalgiris;pakviestas;kapitonas</w:t>
      </w:r>
    </w:p>
    <w:p w14:paraId="54DDB463" w14:textId="77777777" w:rsidR="00AD0E87" w:rsidRDefault="00AD0E87" w:rsidP="00AD0E87">
      <w:pPr>
        <w:pStyle w:val="Programostekstas"/>
      </w:pPr>
      <w:r>
        <w:t>2021;2021-05-28;2021-11-12;Mantas;Kalnietis;2000-08-28;220;30;Žalgiris;pakviestas;žaidėjas</w:t>
      </w:r>
    </w:p>
    <w:p w14:paraId="40DF8A86" w14:textId="2BBA7C8E" w:rsidR="00AD0E87" w:rsidRDefault="00AD0E87" w:rsidP="00AD0E87">
      <w:pPr>
        <w:pStyle w:val="Programostekstas"/>
      </w:pPr>
      <w:r>
        <w:t>2021;2021-06-28;2021-09-12;Domantas;Sabonis;2001-08-28;230;13;Žalgiris;pakviestas;žaidėjas</w:t>
      </w:r>
    </w:p>
    <w:p w14:paraId="2C490DE2" w14:textId="09A656B8" w:rsidR="00AD0E87" w:rsidRDefault="00AD0E87" w:rsidP="00AD0E87">
      <w:pPr>
        <w:pStyle w:val="Programostekstas"/>
      </w:pPr>
    </w:p>
    <w:p w14:paraId="283DDD60" w14:textId="428B61B3" w:rsidR="00AD0E87" w:rsidRDefault="00AD0E87" w:rsidP="00AD0E87">
      <w:pPr>
        <w:pStyle w:val="Programostekstas"/>
      </w:pPr>
      <w:r>
        <w:t>Atspausdinta pradinių duomenų lentelė į .txt failą.</w:t>
      </w:r>
    </w:p>
    <w:p w14:paraId="4AE04F3F" w14:textId="77777777" w:rsidR="00AD0E87" w:rsidRDefault="00AD0E87" w:rsidP="00AD0E87">
      <w:pPr>
        <w:pStyle w:val="Programostekstas"/>
      </w:pPr>
      <w:r>
        <w:t>--------------------------------------------------------------------------------------------------------------------------------------------------------------------------------------------</w:t>
      </w:r>
    </w:p>
    <w:p w14:paraId="1A4D1375" w14:textId="77777777" w:rsidR="00AD0E87" w:rsidRDefault="00AD0E87" w:rsidP="00AD0E87">
      <w:pPr>
        <w:pStyle w:val="Programostekstas"/>
      </w:pPr>
      <w:r>
        <w:t>| Metai    | Stovyklos pradžios data | Stovyklos pabaigos data | Vardas   | Pavardė         | Gimimo metai |     Ūgis |  Numeris | Klubas       | Pakviestas į komandą | Kapitonas arba ne |</w:t>
      </w:r>
    </w:p>
    <w:p w14:paraId="19F034BE" w14:textId="77777777" w:rsidR="00AD0E87" w:rsidRDefault="00AD0E87" w:rsidP="00AD0E87">
      <w:pPr>
        <w:pStyle w:val="Programostekstas"/>
      </w:pPr>
      <w:r>
        <w:t>--------------------------------------------------------------------------------------------------------------------------------------------------------------------------------------------</w:t>
      </w:r>
    </w:p>
    <w:p w14:paraId="2F240A35" w14:textId="77777777" w:rsidR="00AD0E87" w:rsidRDefault="00AD0E87" w:rsidP="00AD0E87">
      <w:pPr>
        <w:pStyle w:val="Programostekstas"/>
      </w:pPr>
      <w:r>
        <w:t>|     2020 | 2020-07-28              | 2020-11-12              | Jonas    | Valanciunas     | 2002-07-28   |      210 |       14 | Žalgiris     | True                 | True              |</w:t>
      </w:r>
    </w:p>
    <w:p w14:paraId="14A85B0A" w14:textId="77777777" w:rsidR="00AD0E87" w:rsidRDefault="00AD0E87" w:rsidP="00AD0E87">
      <w:pPr>
        <w:pStyle w:val="Programostekstas"/>
      </w:pPr>
      <w:r>
        <w:t>|     2020 | 2020-07-28              | 2020-11-12              | Marius   | Grigonis        | 2002-08-28   |      210 |       24 | Žalgiris     | True                 | False             |</w:t>
      </w:r>
    </w:p>
    <w:p w14:paraId="19B94290" w14:textId="77777777" w:rsidR="00AD0E87" w:rsidRDefault="00AD0E87" w:rsidP="00AD0E87">
      <w:pPr>
        <w:pStyle w:val="Programostekstas"/>
      </w:pPr>
      <w:r>
        <w:t>|     2021 | 2021-05-28              | 2021-11-12              | Mantas   | Kalnietis       | 2000-08-28   |      220 |       30 | Žalgiris     | True                 | False             |</w:t>
      </w:r>
    </w:p>
    <w:p w14:paraId="733B3D11" w14:textId="77777777" w:rsidR="00AD0E87" w:rsidRDefault="00AD0E87" w:rsidP="00AD0E87">
      <w:pPr>
        <w:pStyle w:val="Programostekstas"/>
      </w:pPr>
      <w:r>
        <w:t>--------------------------------------------------------------------------------------------------------------------------------------------------------------------------------------------</w:t>
      </w:r>
    </w:p>
    <w:p w14:paraId="42A29C34" w14:textId="77777777" w:rsidR="00AD0E87" w:rsidRDefault="00AD0E87" w:rsidP="00AD0E87">
      <w:pPr>
        <w:pStyle w:val="Programostekstas"/>
      </w:pPr>
      <w:r>
        <w:t>--------------------------------------------------------------------------------------------------------------------------------------------------------------------------------------------</w:t>
      </w:r>
    </w:p>
    <w:p w14:paraId="734F4770" w14:textId="77777777" w:rsidR="00AD0E87" w:rsidRDefault="00AD0E87" w:rsidP="00AD0E87">
      <w:pPr>
        <w:pStyle w:val="Programostekstas"/>
      </w:pPr>
      <w:r>
        <w:t>| Metai    | Stovyklos pradžios data | Stovyklos pabaigos data | Vardas   | Pavardė         | Gimimo metai |     Ūgis |  Numeris | Klubas       | Pakviestas į komandą | Kapitonas arba ne |</w:t>
      </w:r>
    </w:p>
    <w:p w14:paraId="437477A4" w14:textId="77777777" w:rsidR="00AD0E87" w:rsidRDefault="00AD0E87" w:rsidP="00AD0E87">
      <w:pPr>
        <w:pStyle w:val="Programostekstas"/>
      </w:pPr>
      <w:r>
        <w:t>--------------------------------------------------------------------------------------------------------------------------------------------------------------------------------------------</w:t>
      </w:r>
    </w:p>
    <w:p w14:paraId="661EB467" w14:textId="77777777" w:rsidR="00AD0E87" w:rsidRDefault="00AD0E87" w:rsidP="00AD0E87">
      <w:pPr>
        <w:pStyle w:val="Programostekstas"/>
      </w:pPr>
      <w:r>
        <w:t>|     2021 | 2021-01-17              | 2021-10-12              | Jonas    | Valanciunas     | 2002-07-28   |      210 |       14 | Žalgiris     | True                 | True              |</w:t>
      </w:r>
    </w:p>
    <w:p w14:paraId="42FBCDDA" w14:textId="77777777" w:rsidR="00AD0E87" w:rsidRDefault="00AD0E87" w:rsidP="00AD0E87">
      <w:pPr>
        <w:pStyle w:val="Programostekstas"/>
      </w:pPr>
      <w:r>
        <w:lastRenderedPageBreak/>
        <w:t>|     2021 | 2021-05-28              | 2021-11-12              | Mantas   | Kalnietis       | 2000-08-28   |      220 |       30 | Žalgiris     | True                 | False             |</w:t>
      </w:r>
    </w:p>
    <w:p w14:paraId="5114F664" w14:textId="77777777" w:rsidR="00AD0E87" w:rsidRDefault="00AD0E87" w:rsidP="00AD0E87">
      <w:pPr>
        <w:pStyle w:val="Programostekstas"/>
      </w:pPr>
      <w:r>
        <w:t>|     2021 | 2021-06-28              | 2021-09-12              | Domantas | Sabonis         | 2001-08-28   |      230 |       13 | Žalgiris     | True                 | False             |</w:t>
      </w:r>
    </w:p>
    <w:p w14:paraId="23580414" w14:textId="44857618" w:rsidR="00AD0E87" w:rsidRDefault="00AD0E87" w:rsidP="00AD0E87">
      <w:pPr>
        <w:pStyle w:val="Programostekstas"/>
      </w:pPr>
      <w:r>
        <w:t>--------------------------------------------------------------------------------------------------------------------------------------------------------------------------------------------</w:t>
      </w:r>
    </w:p>
    <w:p w14:paraId="4F104518" w14:textId="6218A0B4" w:rsidR="00AD0E87" w:rsidRDefault="00AD0E87" w:rsidP="00AD0E87">
      <w:pPr>
        <w:pStyle w:val="Programostekstas"/>
      </w:pPr>
    </w:p>
    <w:p w14:paraId="407FB521" w14:textId="67EE7266" w:rsidR="00AD0E87" w:rsidRDefault="00AD0E87" w:rsidP="00AD0E87">
      <w:pPr>
        <w:pStyle w:val="Programostekstas"/>
      </w:pPr>
      <w:r>
        <w:t>Rezultatai atspausdinti į ekraną.</w:t>
      </w:r>
    </w:p>
    <w:p w14:paraId="59FDB66E" w14:textId="77777777" w:rsidR="00AD0E87" w:rsidRDefault="00AD0E87" w:rsidP="00AD0E87">
      <w:pPr>
        <w:pStyle w:val="Programostekstas"/>
      </w:pPr>
      <w:r>
        <w:t>Jauniausi krepšininkai:</w:t>
      </w:r>
    </w:p>
    <w:p w14:paraId="754C8255" w14:textId="77777777" w:rsidR="00AD0E87" w:rsidRDefault="00AD0E87" w:rsidP="00AD0E87">
      <w:pPr>
        <w:pStyle w:val="Programostekstas"/>
      </w:pPr>
      <w:r>
        <w:t>Marius;Grigonis;19;True</w:t>
      </w:r>
    </w:p>
    <w:p w14:paraId="1330F80F" w14:textId="77777777" w:rsidR="00AD0E87" w:rsidRDefault="00AD0E87" w:rsidP="00AD0E87">
      <w:pPr>
        <w:pStyle w:val="Programostekstas"/>
      </w:pPr>
    </w:p>
    <w:p w14:paraId="58A9109E" w14:textId="77777777" w:rsidR="00AD0E87" w:rsidRDefault="00AD0E87" w:rsidP="00AD0E87">
      <w:pPr>
        <w:pStyle w:val="Programostekstas"/>
      </w:pPr>
      <w:r>
        <w:t>Krepšininkai žaidę Žalgiryje:</w:t>
      </w:r>
    </w:p>
    <w:p w14:paraId="68EF6DF0" w14:textId="77777777" w:rsidR="00AD0E87" w:rsidRDefault="00AD0E87" w:rsidP="00AD0E87">
      <w:pPr>
        <w:pStyle w:val="Programostekstas"/>
      </w:pPr>
      <w:r>
        <w:t>Jonas;Valanciunas;True</w:t>
      </w:r>
    </w:p>
    <w:p w14:paraId="445989A5" w14:textId="77777777" w:rsidR="00AD0E87" w:rsidRDefault="00AD0E87" w:rsidP="00AD0E87">
      <w:pPr>
        <w:pStyle w:val="Programostekstas"/>
      </w:pPr>
      <w:r>
        <w:t>Marius;Grigonis;True</w:t>
      </w:r>
    </w:p>
    <w:p w14:paraId="3A0269A4" w14:textId="77777777" w:rsidR="00AD0E87" w:rsidRDefault="00AD0E87" w:rsidP="00AD0E87">
      <w:pPr>
        <w:pStyle w:val="Programostekstas"/>
      </w:pPr>
      <w:r>
        <w:t>Mantas;Kalnietis;True</w:t>
      </w:r>
    </w:p>
    <w:p w14:paraId="65D9F866" w14:textId="7E548C00" w:rsidR="00AD0E87" w:rsidRDefault="00AD0E87" w:rsidP="00AD0E87">
      <w:pPr>
        <w:pStyle w:val="Programostekstas"/>
      </w:pPr>
      <w:r>
        <w:t>Domantas;Sabonis;True</w:t>
      </w:r>
    </w:p>
    <w:p w14:paraId="0C8BD41D" w14:textId="6B55169A" w:rsidR="00AD0E87" w:rsidRDefault="00AD0E87" w:rsidP="00AD0E87">
      <w:pPr>
        <w:pStyle w:val="Programostekstas"/>
      </w:pPr>
    </w:p>
    <w:p w14:paraId="3B7FC4B6" w14:textId="77777777" w:rsidR="00AD0E87" w:rsidRDefault="00AD0E87" w:rsidP="00AD0E87">
      <w:pPr>
        <w:pStyle w:val="Programostekstas"/>
        <w:keepNext/>
      </w:pPr>
      <w:r>
        <w:rPr>
          <w:noProof/>
        </w:rPr>
        <w:drawing>
          <wp:inline distT="0" distB="0" distL="0" distR="0" wp14:anchorId="3E0EBA18" wp14:editId="18D8F207">
            <wp:extent cx="6299835" cy="3295015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0962" w14:textId="45E735DE" w:rsidR="00AD0E87" w:rsidRPr="00AD0E87" w:rsidRDefault="00AD0E87" w:rsidP="00AD0E87">
      <w:pPr>
        <w:pStyle w:val="Caption"/>
        <w:jc w:val="center"/>
        <w:rPr>
          <w:rFonts w:ascii="Courier New" w:hAnsi="Courier New" w:cs="Courier New"/>
          <w:i w:val="0"/>
          <w:sz w:val="20"/>
          <w:szCs w:val="20"/>
        </w:rPr>
      </w:pPr>
      <w:r w:rsidRPr="00AD0E87">
        <w:rPr>
          <w:rFonts w:ascii="Courier New" w:hAnsi="Courier New" w:cs="Courier New"/>
          <w:i w:val="0"/>
          <w:sz w:val="20"/>
          <w:szCs w:val="20"/>
        </w:rPr>
        <w:fldChar w:fldCharType="begin"/>
      </w:r>
      <w:r w:rsidRPr="00AD0E87">
        <w:rPr>
          <w:rFonts w:ascii="Courier New" w:hAnsi="Courier New" w:cs="Courier New"/>
          <w:i w:val="0"/>
          <w:sz w:val="20"/>
          <w:szCs w:val="20"/>
        </w:rPr>
        <w:instrText xml:space="preserve"> SEQ pav. \* ARABIC </w:instrText>
      </w:r>
      <w:r w:rsidRPr="00AD0E87">
        <w:rPr>
          <w:rFonts w:ascii="Courier New" w:hAnsi="Courier New" w:cs="Courier New"/>
          <w:i w:val="0"/>
          <w:sz w:val="20"/>
          <w:szCs w:val="20"/>
        </w:rPr>
        <w:fldChar w:fldCharType="separate"/>
      </w:r>
      <w:bookmarkStart w:id="31" w:name="_Toc88511738"/>
      <w:r w:rsidR="00AE5C30">
        <w:rPr>
          <w:rFonts w:ascii="Courier New" w:hAnsi="Courier New" w:cs="Courier New"/>
          <w:i w:val="0"/>
          <w:noProof/>
          <w:sz w:val="20"/>
          <w:szCs w:val="20"/>
        </w:rPr>
        <w:t>5</w:t>
      </w:r>
      <w:r w:rsidRPr="00AD0E87">
        <w:rPr>
          <w:rFonts w:ascii="Courier New" w:hAnsi="Courier New" w:cs="Courier New"/>
          <w:i w:val="0"/>
          <w:sz w:val="20"/>
          <w:szCs w:val="20"/>
        </w:rPr>
        <w:fldChar w:fldCharType="end"/>
      </w:r>
      <w:r w:rsidRPr="00AD0E87">
        <w:rPr>
          <w:rFonts w:ascii="Courier New" w:hAnsi="Courier New" w:cs="Courier New"/>
          <w:i w:val="0"/>
          <w:sz w:val="20"/>
          <w:szCs w:val="20"/>
        </w:rPr>
        <w:t xml:space="preserve"> pav.  </w:t>
      </w:r>
      <w:r w:rsidRPr="00AD0E87">
        <w:rPr>
          <w:rFonts w:ascii="Courier New" w:hAnsi="Courier New" w:cs="Courier New"/>
          <w:i w:val="0"/>
          <w:iCs w:val="0"/>
          <w:sz w:val="20"/>
          <w:szCs w:val="20"/>
        </w:rPr>
        <w:t>Atspausdinti rezultatai ekrane</w:t>
      </w:r>
      <w:bookmarkEnd w:id="31"/>
    </w:p>
    <w:p w14:paraId="4D598C7C" w14:textId="77777777" w:rsidR="00AD0E87" w:rsidRDefault="00AD0E87" w:rsidP="00AD0E87">
      <w:pPr>
        <w:pStyle w:val="Programostekstas"/>
      </w:pPr>
    </w:p>
    <w:p w14:paraId="45367C6E" w14:textId="6C37ECCB" w:rsidR="00DC430E" w:rsidRDefault="00AD0E87" w:rsidP="00E06B31">
      <w:pPr>
        <w:pStyle w:val="Programostekstas"/>
        <w:ind w:firstLine="567"/>
      </w:pPr>
      <w:r>
        <w:t xml:space="preserve">Antras pavyzdys tikrina krepšininkus, </w:t>
      </w:r>
      <w:r w:rsidR="00E06B31">
        <w:t>kai nėra nei vieno krepšininko žaidusio Žalgiryje</w:t>
      </w:r>
      <w:r>
        <w:t>,</w:t>
      </w:r>
      <w:r w:rsidR="00E06B31">
        <w:t xml:space="preserve"> du žaidėjai yra jauniausi, du žaidėjai yra dalyvavę abejose stovyklose ir nėra žaidėjų, kurių ūgis būtų 2 metrai ir daugiau.</w:t>
      </w:r>
    </w:p>
    <w:p w14:paraId="702DD2C1" w14:textId="394F45C6" w:rsidR="00E06B31" w:rsidRDefault="00E06B31" w:rsidP="00E06B31">
      <w:pPr>
        <w:pStyle w:val="Programostekstas"/>
      </w:pPr>
    </w:p>
    <w:p w14:paraId="77C511B5" w14:textId="003BB19C" w:rsidR="00E06B31" w:rsidRDefault="00E06B31" w:rsidP="00E06B31">
      <w:pPr>
        <w:pStyle w:val="Programostekstas"/>
      </w:pPr>
      <w:r>
        <w:t>Antrojo pavyzdžio duomenys iš .txt failo.</w:t>
      </w:r>
    </w:p>
    <w:p w14:paraId="4B51A4A1" w14:textId="77777777" w:rsidR="00E06B31" w:rsidRDefault="00E06B31" w:rsidP="00E06B31">
      <w:pPr>
        <w:pStyle w:val="Programostekstas"/>
      </w:pPr>
      <w:r>
        <w:t>2020;2020-07-28;2020-11-12;Jonas;Valanciunas;2002-09-28;175;14;Rytas;pakviestas;kapitonas</w:t>
      </w:r>
    </w:p>
    <w:p w14:paraId="16258B09" w14:textId="77777777" w:rsidR="00E06B31" w:rsidRDefault="00E06B31" w:rsidP="00E06B31">
      <w:pPr>
        <w:pStyle w:val="Programostekstas"/>
      </w:pPr>
      <w:r>
        <w:t>2020;2020-07-28;2020-11-12;Marius;Grigonis;2002-08-28;162;24;Lietkabelis;pakviestas;žaidėjas</w:t>
      </w:r>
    </w:p>
    <w:p w14:paraId="0D1950BE" w14:textId="53F71DA3" w:rsidR="00E06B31" w:rsidRDefault="00E06B31" w:rsidP="00E06B31">
      <w:pPr>
        <w:pStyle w:val="Programostekstas"/>
      </w:pPr>
      <w:r>
        <w:t>2021;2021-05-28;2021-11-12;Mantas;Kalnietis;2000-08-28;175;30;Rytas;pakviestas;žaidėjas</w:t>
      </w:r>
    </w:p>
    <w:p w14:paraId="4A38DA52" w14:textId="021C490B" w:rsidR="00E06B31" w:rsidRDefault="00E06B31" w:rsidP="00E06B31">
      <w:pPr>
        <w:pStyle w:val="Programostekstas"/>
      </w:pPr>
    </w:p>
    <w:p w14:paraId="5DBB0902" w14:textId="77777777" w:rsidR="00E06B31" w:rsidRDefault="00E06B31" w:rsidP="00E06B31">
      <w:pPr>
        <w:pStyle w:val="Programostekstas"/>
      </w:pPr>
      <w:r>
        <w:lastRenderedPageBreak/>
        <w:t>2021;2021-01-17;2021-10-12;Jonas;Valanciunas;2002-09-28;175;14;Rytas;pakviestas;kapitonas</w:t>
      </w:r>
    </w:p>
    <w:p w14:paraId="6B5581BE" w14:textId="77777777" w:rsidR="00E06B31" w:rsidRDefault="00E06B31" w:rsidP="00E06B31">
      <w:pPr>
        <w:pStyle w:val="Programostekstas"/>
      </w:pPr>
      <w:r>
        <w:t>2021;2021-05-28;2021-11-12;Mantas;Kalnietis;2000-08-28;175;30;Rytas;pakviestas;žaidėjas</w:t>
      </w:r>
    </w:p>
    <w:p w14:paraId="122AE8E4" w14:textId="43E97E82" w:rsidR="00E06B31" w:rsidRDefault="00E06B31" w:rsidP="00E06B31">
      <w:pPr>
        <w:pStyle w:val="Programostekstas"/>
      </w:pPr>
      <w:r>
        <w:t>2021;2021-06-28;2021-09-12;Domantas;Sabonis;2002-09-28;160;13;Rytas;pakviestas;žaidėjas</w:t>
      </w:r>
    </w:p>
    <w:p w14:paraId="6FA71931" w14:textId="787E5014" w:rsidR="00E06B31" w:rsidRDefault="00E06B31" w:rsidP="00E06B31">
      <w:pPr>
        <w:pStyle w:val="Programostekstas"/>
      </w:pPr>
    </w:p>
    <w:p w14:paraId="0914B12E" w14:textId="77777777" w:rsidR="00E06B31" w:rsidRDefault="00E06B31" w:rsidP="00E06B31">
      <w:pPr>
        <w:pStyle w:val="Programostekstas"/>
      </w:pPr>
      <w:r>
        <w:t>Atspausdinta pradinių duomenų lentelė į .txt failą.</w:t>
      </w:r>
    </w:p>
    <w:p w14:paraId="1F3574EE" w14:textId="77777777" w:rsidR="00E06B31" w:rsidRDefault="00E06B31" w:rsidP="00E06B31">
      <w:pPr>
        <w:pStyle w:val="Programostekstas"/>
      </w:pPr>
      <w:r>
        <w:t>--------------------------------------------------------------------------------------------------------------------------------------------------------------------------------------------</w:t>
      </w:r>
    </w:p>
    <w:p w14:paraId="60D39FFB" w14:textId="77777777" w:rsidR="00E06B31" w:rsidRDefault="00E06B31" w:rsidP="00E06B31">
      <w:pPr>
        <w:pStyle w:val="Programostekstas"/>
      </w:pPr>
      <w:r>
        <w:t>| Metai    | Stovyklos pradžios data | Stovyklos pabaigos data | Vardas   | Pavardė         | Gimimo metai |     Ūgis |  Numeris | Klubas       | Pakviestas į komandą | Kapitonas arba ne |</w:t>
      </w:r>
    </w:p>
    <w:p w14:paraId="31AD5200" w14:textId="77777777" w:rsidR="00E06B31" w:rsidRDefault="00E06B31" w:rsidP="00E06B31">
      <w:pPr>
        <w:pStyle w:val="Programostekstas"/>
      </w:pPr>
      <w:r>
        <w:t>--------------------------------------------------------------------------------------------------------------------------------------------------------------------------------------------</w:t>
      </w:r>
    </w:p>
    <w:p w14:paraId="612FA077" w14:textId="77777777" w:rsidR="00E06B31" w:rsidRDefault="00E06B31" w:rsidP="00E06B31">
      <w:pPr>
        <w:pStyle w:val="Programostekstas"/>
      </w:pPr>
      <w:r>
        <w:t>|     2020 | 2020-07-28              | 2020-11-12              | Jonas    | Valanciunas     | 2002-09-28   |      175 |       14 | Rytas        | True                 | True              |</w:t>
      </w:r>
    </w:p>
    <w:p w14:paraId="7B2BE698" w14:textId="77777777" w:rsidR="00E06B31" w:rsidRDefault="00E06B31" w:rsidP="00E06B31">
      <w:pPr>
        <w:pStyle w:val="Programostekstas"/>
      </w:pPr>
      <w:r>
        <w:t>|     2020 | 2020-07-28              | 2020-11-12              | Marius   | Grigonis        | 2002-08-28   |      162 |       24 | Lietkabelis  | True                 | False             |</w:t>
      </w:r>
    </w:p>
    <w:p w14:paraId="5E3A4E9A" w14:textId="77777777" w:rsidR="00E06B31" w:rsidRDefault="00E06B31" w:rsidP="00E06B31">
      <w:pPr>
        <w:pStyle w:val="Programostekstas"/>
      </w:pPr>
      <w:r>
        <w:t>|     2021 | 2021-05-28              | 2021-11-12              | Mantas   | Kalnietis       | 2000-08-28   |      175 |       30 | Rytas        | True                 | False             |</w:t>
      </w:r>
    </w:p>
    <w:p w14:paraId="7DE64DAC" w14:textId="77777777" w:rsidR="00E06B31" w:rsidRDefault="00E06B31" w:rsidP="00E06B31">
      <w:pPr>
        <w:pStyle w:val="Programostekstas"/>
      </w:pPr>
      <w:r>
        <w:t>--------------------------------------------------------------------------------------------------------------------------------------------------------------------------------------------</w:t>
      </w:r>
    </w:p>
    <w:p w14:paraId="073EB6A0" w14:textId="77777777" w:rsidR="00E06B31" w:rsidRDefault="00E06B31" w:rsidP="00E06B31">
      <w:pPr>
        <w:pStyle w:val="Programostekstas"/>
      </w:pPr>
      <w:r>
        <w:t>--------------------------------------------------------------------------------------------------------------------------------------------------------------------------------------------</w:t>
      </w:r>
    </w:p>
    <w:p w14:paraId="0BF0C469" w14:textId="77777777" w:rsidR="00E06B31" w:rsidRDefault="00E06B31" w:rsidP="00E06B31">
      <w:pPr>
        <w:pStyle w:val="Programostekstas"/>
      </w:pPr>
      <w:r>
        <w:t>| Metai    | Stovyklos pradžios data | Stovyklos pabaigos data | Vardas   | Pavardė         | Gimimo metai |     Ūgis |  Numeris | Klubas       | Pakviestas į komandą | Kapitonas arba ne |</w:t>
      </w:r>
    </w:p>
    <w:p w14:paraId="2EABB109" w14:textId="77777777" w:rsidR="00E06B31" w:rsidRDefault="00E06B31" w:rsidP="00E06B31">
      <w:pPr>
        <w:pStyle w:val="Programostekstas"/>
      </w:pPr>
      <w:r>
        <w:t>--------------------------------------------------------------------------------------------------------------------------------------------------------------------------------------------</w:t>
      </w:r>
    </w:p>
    <w:p w14:paraId="0BB3654A" w14:textId="77777777" w:rsidR="00E06B31" w:rsidRDefault="00E06B31" w:rsidP="00E06B31">
      <w:pPr>
        <w:pStyle w:val="Programostekstas"/>
      </w:pPr>
      <w:r>
        <w:t>|     2021 | 2021-01-17              | 2021-10-12              | Jonas    | Valanciunas     | 2002-09-28   |      175 |       14 | Rytas        | True                 | True              |</w:t>
      </w:r>
    </w:p>
    <w:p w14:paraId="7C417224" w14:textId="77777777" w:rsidR="00E06B31" w:rsidRDefault="00E06B31" w:rsidP="00E06B31">
      <w:pPr>
        <w:pStyle w:val="Programostekstas"/>
      </w:pPr>
      <w:r>
        <w:t>|     2021 | 2021-05-28              | 2021-11-12              | Mantas   | Kalnietis       | 2000-08-28   |      175 |       30 | Rytas        | True                 | False             |</w:t>
      </w:r>
    </w:p>
    <w:p w14:paraId="75C4B9FF" w14:textId="77777777" w:rsidR="00E06B31" w:rsidRDefault="00E06B31" w:rsidP="00E06B31">
      <w:pPr>
        <w:pStyle w:val="Programostekstas"/>
      </w:pPr>
      <w:r>
        <w:t>|     2021 | 2021-06-28              | 2021-09-12              | Domantas | Sabonis         | 2002-09-28   |      160 |       13 | Rytas        | True                 | False             |</w:t>
      </w:r>
    </w:p>
    <w:p w14:paraId="62EDD82E" w14:textId="55C29BAD" w:rsidR="00E06B31" w:rsidRDefault="00E06B31" w:rsidP="00E06B31">
      <w:pPr>
        <w:pStyle w:val="Programostekstas"/>
      </w:pPr>
      <w:r>
        <w:t>--------------------------------------------------------------------------------------------------------------------------------------------------------------------------------------------</w:t>
      </w:r>
    </w:p>
    <w:p w14:paraId="22E2E098" w14:textId="77777777" w:rsidR="00E06B31" w:rsidRDefault="00E06B31" w:rsidP="00E06B31">
      <w:pPr>
        <w:pStyle w:val="Programostekstas"/>
      </w:pPr>
      <w:r>
        <w:t>Rezultatai atspausdinti į ekraną.</w:t>
      </w:r>
    </w:p>
    <w:p w14:paraId="2093D6D2" w14:textId="77777777" w:rsidR="00E06B31" w:rsidRDefault="00E06B31" w:rsidP="00E06B31">
      <w:pPr>
        <w:pStyle w:val="Programostekstas"/>
      </w:pPr>
      <w:r>
        <w:t>Jauniausi krepšininkai:</w:t>
      </w:r>
    </w:p>
    <w:p w14:paraId="62A4FBAC" w14:textId="77777777" w:rsidR="00E06B31" w:rsidRDefault="00E06B31" w:rsidP="00E06B31">
      <w:pPr>
        <w:pStyle w:val="Programostekstas"/>
      </w:pPr>
      <w:r>
        <w:t>Jonas;Valanciunas;19;True</w:t>
      </w:r>
    </w:p>
    <w:p w14:paraId="6E57D6F7" w14:textId="77777777" w:rsidR="00E06B31" w:rsidRDefault="00E06B31" w:rsidP="00E06B31">
      <w:pPr>
        <w:pStyle w:val="Programostekstas"/>
      </w:pPr>
      <w:r>
        <w:t>Domantas;Sabonis;19;True</w:t>
      </w:r>
    </w:p>
    <w:p w14:paraId="3ADEA7A2" w14:textId="77777777" w:rsidR="00E06B31" w:rsidRDefault="00E06B31" w:rsidP="00E06B31">
      <w:pPr>
        <w:pStyle w:val="Programostekstas"/>
      </w:pPr>
    </w:p>
    <w:p w14:paraId="0AD1CCE5" w14:textId="77777777" w:rsidR="00E06B31" w:rsidRDefault="00E06B31" w:rsidP="00E06B31">
      <w:pPr>
        <w:pStyle w:val="Programostekstas"/>
      </w:pPr>
      <w:r>
        <w:t>Krepšininkai žaidę Žalgiryje:</w:t>
      </w:r>
    </w:p>
    <w:p w14:paraId="626A4992" w14:textId="0A64C61A" w:rsidR="00E06B31" w:rsidRDefault="00E06B31" w:rsidP="00E06B31">
      <w:pPr>
        <w:pStyle w:val="Programostekstas"/>
      </w:pPr>
      <w:r>
        <w:t>Tokių žaidėjų nėra.</w:t>
      </w:r>
    </w:p>
    <w:p w14:paraId="5710814D" w14:textId="2F3D471B" w:rsidR="00E06B31" w:rsidRDefault="00E06B31" w:rsidP="00E06B31">
      <w:pPr>
        <w:pStyle w:val="Programostekstas"/>
      </w:pPr>
    </w:p>
    <w:p w14:paraId="7D51ABCE" w14:textId="77777777" w:rsidR="00E06B31" w:rsidRDefault="00E06B31" w:rsidP="00E06B31">
      <w:pPr>
        <w:pStyle w:val="Programostekstas"/>
        <w:keepNext/>
      </w:pPr>
      <w:r>
        <w:rPr>
          <w:noProof/>
        </w:rPr>
        <w:drawing>
          <wp:inline distT="0" distB="0" distL="0" distR="0" wp14:anchorId="62B1B9F4" wp14:editId="556C2275">
            <wp:extent cx="6299835" cy="3295015"/>
            <wp:effectExtent l="0" t="0" r="571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B25F" w14:textId="2934A9A7" w:rsidR="00E06B31" w:rsidRPr="00E06B31" w:rsidRDefault="00E06B31" w:rsidP="00E06B31">
      <w:pPr>
        <w:pStyle w:val="Caption"/>
        <w:jc w:val="center"/>
        <w:rPr>
          <w:rFonts w:ascii="Courier New" w:hAnsi="Courier New" w:cs="Courier New"/>
          <w:i w:val="0"/>
          <w:sz w:val="20"/>
          <w:szCs w:val="20"/>
        </w:rPr>
      </w:pPr>
      <w:r w:rsidRPr="00E06B31">
        <w:rPr>
          <w:rFonts w:ascii="Courier New" w:hAnsi="Courier New" w:cs="Courier New"/>
          <w:i w:val="0"/>
          <w:sz w:val="20"/>
          <w:szCs w:val="20"/>
        </w:rPr>
        <w:fldChar w:fldCharType="begin"/>
      </w:r>
      <w:r w:rsidRPr="00E06B31">
        <w:rPr>
          <w:rFonts w:ascii="Courier New" w:hAnsi="Courier New" w:cs="Courier New"/>
          <w:i w:val="0"/>
          <w:sz w:val="20"/>
          <w:szCs w:val="20"/>
        </w:rPr>
        <w:instrText xml:space="preserve"> SEQ pav. \* ARABIC </w:instrText>
      </w:r>
      <w:r w:rsidRPr="00E06B31">
        <w:rPr>
          <w:rFonts w:ascii="Courier New" w:hAnsi="Courier New" w:cs="Courier New"/>
          <w:i w:val="0"/>
          <w:sz w:val="20"/>
          <w:szCs w:val="20"/>
        </w:rPr>
        <w:fldChar w:fldCharType="separate"/>
      </w:r>
      <w:bookmarkStart w:id="32" w:name="_Toc88511739"/>
      <w:r w:rsidR="00AE5C30">
        <w:rPr>
          <w:rFonts w:ascii="Courier New" w:hAnsi="Courier New" w:cs="Courier New"/>
          <w:i w:val="0"/>
          <w:noProof/>
          <w:sz w:val="20"/>
          <w:szCs w:val="20"/>
        </w:rPr>
        <w:t>6</w:t>
      </w:r>
      <w:r w:rsidRPr="00E06B31">
        <w:rPr>
          <w:rFonts w:ascii="Courier New" w:hAnsi="Courier New" w:cs="Courier New"/>
          <w:i w:val="0"/>
          <w:sz w:val="20"/>
          <w:szCs w:val="20"/>
        </w:rPr>
        <w:fldChar w:fldCharType="end"/>
      </w:r>
      <w:r>
        <w:rPr>
          <w:rFonts w:ascii="Courier New" w:hAnsi="Courier New" w:cs="Courier New"/>
          <w:i w:val="0"/>
          <w:sz w:val="20"/>
          <w:szCs w:val="20"/>
        </w:rPr>
        <w:t xml:space="preserve"> </w:t>
      </w:r>
      <w:r w:rsidRPr="00E06B31">
        <w:rPr>
          <w:rFonts w:ascii="Courier New" w:hAnsi="Courier New" w:cs="Courier New"/>
          <w:i w:val="0"/>
          <w:sz w:val="20"/>
          <w:szCs w:val="20"/>
        </w:rPr>
        <w:t xml:space="preserve">pav. </w:t>
      </w:r>
      <w:r w:rsidRPr="00AD0E87">
        <w:rPr>
          <w:rFonts w:ascii="Courier New" w:hAnsi="Courier New" w:cs="Courier New"/>
          <w:i w:val="0"/>
          <w:iCs w:val="0"/>
          <w:sz w:val="20"/>
          <w:szCs w:val="20"/>
        </w:rPr>
        <w:t>Atspausdinti rezultatai ekrane</w:t>
      </w:r>
      <w:bookmarkEnd w:id="32"/>
    </w:p>
    <w:p w14:paraId="3134A24F" w14:textId="77777777" w:rsidR="00E06B31" w:rsidRDefault="00E06B31" w:rsidP="00E06B31">
      <w:pPr>
        <w:pStyle w:val="Programostekstas"/>
      </w:pPr>
    </w:p>
    <w:p w14:paraId="014FC4A7" w14:textId="77777777" w:rsidR="00E06B31" w:rsidRDefault="00E06B31" w:rsidP="00DC430E">
      <w:pPr>
        <w:pStyle w:val="Programostekstas"/>
      </w:pPr>
    </w:p>
    <w:p w14:paraId="5650659F" w14:textId="77777777" w:rsidR="00DC430E" w:rsidRDefault="00DC430E" w:rsidP="00DC430E">
      <w:pPr>
        <w:pStyle w:val="Programostekstas"/>
      </w:pPr>
    </w:p>
    <w:p w14:paraId="6557608C" w14:textId="77777777" w:rsidR="00DC430E" w:rsidRDefault="00DC430E" w:rsidP="00DC430E">
      <w:pPr>
        <w:pStyle w:val="Programostekstas"/>
      </w:pPr>
    </w:p>
    <w:p w14:paraId="641FC841" w14:textId="77777777" w:rsidR="00DC430E" w:rsidRDefault="00DC430E" w:rsidP="00DC430E">
      <w:pPr>
        <w:pStyle w:val="Heading2"/>
        <w:numPr>
          <w:ilvl w:val="1"/>
          <w:numId w:val="28"/>
        </w:numPr>
        <w:tabs>
          <w:tab w:val="clear" w:pos="566"/>
          <w:tab w:val="num" w:pos="2268"/>
        </w:tabs>
        <w:ind w:left="567" w:hanging="567"/>
      </w:pPr>
      <w:bookmarkStart w:id="33" w:name="_Toc51687514"/>
      <w:bookmarkStart w:id="34" w:name="_Toc88511727"/>
      <w:r>
        <w:t>Dėstytojo pastabos</w:t>
      </w:r>
      <w:bookmarkEnd w:id="33"/>
      <w:bookmarkEnd w:id="34"/>
    </w:p>
    <w:p w14:paraId="536F1681" w14:textId="522CA117" w:rsidR="00BA76A5" w:rsidRPr="00BA76A5" w:rsidRDefault="00BA76A5" w:rsidP="00BA76A5">
      <w:pPr>
        <w:rPr>
          <w:color w:val="212529"/>
          <w:szCs w:val="24"/>
        </w:rPr>
      </w:pPr>
      <w:r w:rsidRPr="00BA76A5">
        <w:rPr>
          <w:color w:val="212529"/>
          <w:szCs w:val="24"/>
        </w:rPr>
        <w:t>L3 ataskaitos pastabos. 3.2 skyrelyje kodą reikėtų pateikti arba visą su nuspalvinta sintakse arba visą su nenuspalvinta sintakse ir būtinai vienodu šriftu. 3.3 skyrelyje nėra nuorodų į pateiktus paveikslėlius. Testavimo pavyzdžiai neatskirti vienas nuo kito. 3.3 skyrelyje aiškinamieji sakiniai turi būti Times New Roman šriftu, o failų turiniai - Courier New šriftu. Aiškinamieji sakiniai netikslūs. L3 ataskaita vertinama 0,8 tšk.Programos trūkumai:</w:t>
      </w:r>
    </w:p>
    <w:p w14:paraId="67BF3804" w14:textId="65A60F02" w:rsidR="00BA76A5" w:rsidRPr="00BA76A5" w:rsidRDefault="00BA76A5" w:rsidP="00BA76A5">
      <w:pPr>
        <w:pStyle w:val="ListParagraph"/>
        <w:numPr>
          <w:ilvl w:val="0"/>
          <w:numId w:val="48"/>
        </w:numPr>
        <w:rPr>
          <w:szCs w:val="24"/>
        </w:rPr>
      </w:pPr>
      <w:r>
        <w:rPr>
          <w:szCs w:val="24"/>
        </w:rPr>
        <w:t>Neteisingai užklotas Equals metodas</w:t>
      </w:r>
      <w:r w:rsidRPr="00BA76A5">
        <w:rPr>
          <w:szCs w:val="24"/>
        </w:rPr>
        <w:t>;</w:t>
      </w:r>
    </w:p>
    <w:p w14:paraId="723509BB" w14:textId="490CA074" w:rsidR="00BA76A5" w:rsidRPr="00BA76A5" w:rsidRDefault="00BA76A5" w:rsidP="00BA76A5">
      <w:pPr>
        <w:pStyle w:val="ListParagraph"/>
        <w:numPr>
          <w:ilvl w:val="0"/>
          <w:numId w:val="48"/>
        </w:numPr>
        <w:rPr>
          <w:szCs w:val="24"/>
        </w:rPr>
      </w:pPr>
      <w:r>
        <w:rPr>
          <w:szCs w:val="24"/>
        </w:rPr>
        <w:t>Neuniverslaus sprendimo metodai</w:t>
      </w:r>
      <w:r w:rsidRPr="00BA76A5">
        <w:rPr>
          <w:szCs w:val="24"/>
        </w:rPr>
        <w:t>;</w:t>
      </w:r>
    </w:p>
    <w:p w14:paraId="77C3425E" w14:textId="34B8B2CA" w:rsidR="00BA76A5" w:rsidRPr="00DC3E03" w:rsidRDefault="00BA76A5" w:rsidP="00BA76A5">
      <w:pPr>
        <w:rPr>
          <w:szCs w:val="24"/>
        </w:rPr>
      </w:pPr>
      <w:r w:rsidRPr="00DC3E03">
        <w:rPr>
          <w:szCs w:val="24"/>
        </w:rPr>
        <w:t xml:space="preserve">Pratybų vertinimas: </w:t>
      </w:r>
      <w:r>
        <w:rPr>
          <w:szCs w:val="24"/>
        </w:rPr>
        <w:t>0.5</w:t>
      </w:r>
      <w:r w:rsidRPr="00DC3E03">
        <w:rPr>
          <w:szCs w:val="24"/>
        </w:rPr>
        <w:t>.</w:t>
      </w:r>
    </w:p>
    <w:p w14:paraId="18D5FEAC" w14:textId="33CAC1B3" w:rsidR="00BA76A5" w:rsidRPr="00DC3E03" w:rsidRDefault="00BA76A5" w:rsidP="00BA76A5">
      <w:pPr>
        <w:rPr>
          <w:szCs w:val="24"/>
        </w:rPr>
      </w:pPr>
      <w:r w:rsidRPr="00DC3E03">
        <w:rPr>
          <w:szCs w:val="24"/>
        </w:rPr>
        <w:t xml:space="preserve">Testo balas: </w:t>
      </w:r>
      <w:r>
        <w:rPr>
          <w:szCs w:val="24"/>
        </w:rPr>
        <w:t>2</w:t>
      </w:r>
      <w:r w:rsidRPr="00DC3E03">
        <w:rPr>
          <w:szCs w:val="24"/>
        </w:rPr>
        <w:t>.</w:t>
      </w:r>
    </w:p>
    <w:p w14:paraId="6497BCF6" w14:textId="3392150F" w:rsidR="00BA76A5" w:rsidRPr="00DC3E03" w:rsidRDefault="00BA76A5" w:rsidP="00BA76A5">
      <w:pPr>
        <w:rPr>
          <w:szCs w:val="24"/>
        </w:rPr>
      </w:pPr>
      <w:r w:rsidRPr="00DC3E03">
        <w:rPr>
          <w:szCs w:val="24"/>
        </w:rPr>
        <w:t xml:space="preserve">Galutinis įvertinimas: </w:t>
      </w:r>
      <w:r>
        <w:rPr>
          <w:szCs w:val="24"/>
        </w:rPr>
        <w:t>8</w:t>
      </w:r>
      <w:r w:rsidRPr="00DC3E03">
        <w:rPr>
          <w:szCs w:val="24"/>
        </w:rPr>
        <w:t>.</w:t>
      </w:r>
    </w:p>
    <w:p w14:paraId="5842CD5D" w14:textId="63535BBF" w:rsidR="00AC5E85" w:rsidRDefault="00AC5E85">
      <w:pPr>
        <w:spacing w:after="0" w:line="240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36213039" w14:textId="77777777" w:rsidR="00AC5E85" w:rsidRPr="0015714D" w:rsidRDefault="00AC5E85" w:rsidP="00AC5E85">
      <w:pPr>
        <w:pStyle w:val="Heading1"/>
        <w:numPr>
          <w:ilvl w:val="0"/>
          <w:numId w:val="28"/>
        </w:numPr>
        <w:ind w:left="425"/>
      </w:pPr>
      <w:bookmarkStart w:id="35" w:name="_Toc88511728"/>
      <w:r w:rsidRPr="009E0401">
        <w:lastRenderedPageBreak/>
        <w:t>Teksto analizė ir redagavimas</w:t>
      </w:r>
      <w:bookmarkEnd w:id="35"/>
    </w:p>
    <w:p w14:paraId="3243DBE4" w14:textId="77777777" w:rsidR="00AC5E85" w:rsidRPr="00844988" w:rsidRDefault="00AC5E85" w:rsidP="00AC5E85">
      <w:pPr>
        <w:pStyle w:val="Heading2"/>
        <w:numPr>
          <w:ilvl w:val="1"/>
          <w:numId w:val="28"/>
        </w:numPr>
        <w:tabs>
          <w:tab w:val="clear" w:pos="566"/>
          <w:tab w:val="num" w:pos="2268"/>
        </w:tabs>
        <w:ind w:left="567" w:hanging="567"/>
      </w:pPr>
      <w:bookmarkStart w:id="36" w:name="_Toc88511729"/>
      <w:r w:rsidRPr="00844988">
        <w:t>Darbo užduotis</w:t>
      </w:r>
      <w:bookmarkEnd w:id="36"/>
    </w:p>
    <w:p w14:paraId="77F7C120" w14:textId="77777777" w:rsidR="00AC5E85" w:rsidRDefault="00AC5E85" w:rsidP="00AC5E85">
      <w:r>
        <w:t>U4L-13. Nesikartojantys žodžiai Dviejuose tekstiniuose failuose Knyga1.txt ir Knyga2.txt duotas tekstas sudarytas iš žodžių, atskirtų skyrikliais. Skyriklių aibė žinoma ir abejuose failuose yra ta pati. Raskite ir spausdinkite faile Rodikliai.txt:</w:t>
      </w:r>
      <w:r>
        <w:t xml:space="preserve"> </w:t>
      </w:r>
    </w:p>
    <w:p w14:paraId="2D281197" w14:textId="77777777" w:rsidR="00AC5E85" w:rsidRDefault="00AC5E85" w:rsidP="00AC5E85">
      <w:r>
        <w:sym w:font="Symbol" w:char="F0B7"/>
      </w:r>
      <w:r>
        <w:t xml:space="preserve"> žodžių, kurie faile Knyga1.txt kartojasi tik po vieną kartą ir jų nėra faile Knyga2.txt, skaičių ir tokių žodžių sąrašą (ne daugiau nei 10 žodžių); </w:t>
      </w:r>
    </w:p>
    <w:p w14:paraId="705783DB" w14:textId="76B8DDF6" w:rsidR="00AC5E85" w:rsidRDefault="00AC5E85" w:rsidP="00AC5E85">
      <w:r>
        <w:sym w:font="Symbol" w:char="F0B7"/>
      </w:r>
      <w:r>
        <w:t xml:space="preserve"> žodžių, kurie yra abejuose failuose, skaičių ir tokių žodžių sąrašą (ne daugiau nei 10 žodžių), surikiuotą pagal pasikartojimo skaičių mažėjimo tvarka, o kai pasikartojimų skaičius sutampa – pagal abėcėlę;</w:t>
      </w:r>
    </w:p>
    <w:p w14:paraId="52287648" w14:textId="77777777" w:rsidR="00AC5E85" w:rsidRPr="00844988" w:rsidRDefault="00AC5E85" w:rsidP="00AC5E85">
      <w:pPr>
        <w:ind w:firstLine="0"/>
      </w:pPr>
    </w:p>
    <w:p w14:paraId="754E7B06" w14:textId="77777777" w:rsidR="00AC5E85" w:rsidRPr="00844988" w:rsidRDefault="00AC5E85" w:rsidP="00AC5E85">
      <w:pPr>
        <w:pStyle w:val="Heading2"/>
        <w:numPr>
          <w:ilvl w:val="1"/>
          <w:numId w:val="28"/>
        </w:numPr>
        <w:tabs>
          <w:tab w:val="clear" w:pos="566"/>
          <w:tab w:val="num" w:pos="2268"/>
        </w:tabs>
        <w:ind w:left="567" w:hanging="567"/>
      </w:pPr>
      <w:bookmarkStart w:id="37" w:name="_Toc88511730"/>
      <w:r w:rsidRPr="00844988">
        <w:t>Programos tekstas</w:t>
      </w:r>
      <w:bookmarkEnd w:id="37"/>
    </w:p>
    <w:p w14:paraId="6A2AF478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System;</w:t>
      </w:r>
    </w:p>
    <w:p w14:paraId="0CF18A98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;</w:t>
      </w:r>
    </w:p>
    <w:p w14:paraId="295EAB62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System.IO;</w:t>
      </w:r>
    </w:p>
    <w:p w14:paraId="2FE190FD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System.Text</w:t>
      </w:r>
      <w:proofErr w:type="spellEnd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;</w:t>
      </w:r>
    </w:p>
    <w:p w14:paraId="7B841133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System.Threading.Tasks</w:t>
      </w:r>
      <w:proofErr w:type="spellEnd"/>
      <w:proofErr w:type="gramEnd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;</w:t>
      </w:r>
    </w:p>
    <w:p w14:paraId="1494C2D2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2A02BE58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FF"/>
          <w:sz w:val="19"/>
          <w:szCs w:val="19"/>
          <w:lang w:val="en-US" w:eastAsia="lt-LT"/>
        </w:rPr>
        <w:t>namespace</w:t>
      </w: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_13_Uzd_Nesikartojantys_žodžiai</w:t>
      </w:r>
    </w:p>
    <w:p w14:paraId="464CF775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{</w:t>
      </w:r>
    </w:p>
    <w:p w14:paraId="11BE13E8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 w:rsidRPr="00AC5E85"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 w:rsidRPr="00AC5E85"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 w:rsidRPr="00AC5E85">
        <w:rPr>
          <w:rFonts w:ascii="Consolas" w:hAnsi="Consolas" w:cs="Consolas"/>
          <w:color w:val="808080"/>
          <w:sz w:val="19"/>
          <w:szCs w:val="19"/>
          <w:lang w:val="en-US" w:eastAsia="lt-LT"/>
        </w:rPr>
        <w:t>&lt;summary&gt;</w:t>
      </w:r>
    </w:p>
    <w:p w14:paraId="440E5AF0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 w:rsidRPr="00AC5E85"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 w:rsidRPr="00AC5E85"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Class that prints or reads information</w:t>
      </w:r>
    </w:p>
    <w:p w14:paraId="75C370BE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 w:rsidRPr="00AC5E85"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 w:rsidRPr="00AC5E85"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 w:rsidRPr="00AC5E85">
        <w:rPr>
          <w:rFonts w:ascii="Consolas" w:hAnsi="Consolas" w:cs="Consolas"/>
          <w:color w:val="808080"/>
          <w:sz w:val="19"/>
          <w:szCs w:val="19"/>
          <w:lang w:val="en-US" w:eastAsia="lt-LT"/>
        </w:rPr>
        <w:t>&lt;/summary&gt;</w:t>
      </w:r>
    </w:p>
    <w:p w14:paraId="65C914C5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 w:rsidRPr="00AC5E85">
        <w:rPr>
          <w:rFonts w:ascii="Consolas" w:hAnsi="Consolas" w:cs="Consolas"/>
          <w:color w:val="0000FF"/>
          <w:sz w:val="19"/>
          <w:szCs w:val="19"/>
          <w:lang w:val="en-US" w:eastAsia="lt-LT"/>
        </w:rPr>
        <w:t>class</w:t>
      </w: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AC5E85">
        <w:rPr>
          <w:rFonts w:ascii="Consolas" w:hAnsi="Consolas" w:cs="Consolas"/>
          <w:color w:val="2B91AF"/>
          <w:sz w:val="19"/>
          <w:szCs w:val="19"/>
          <w:lang w:val="en-US" w:eastAsia="lt-LT"/>
        </w:rPr>
        <w:t>InOut</w:t>
      </w:r>
      <w:proofErr w:type="spellEnd"/>
    </w:p>
    <w:p w14:paraId="6E2EAB32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{</w:t>
      </w:r>
    </w:p>
    <w:p w14:paraId="0F6A9102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 w:rsidRPr="00AC5E85"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 w:rsidRPr="00AC5E85"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 w:rsidRPr="00AC5E85">
        <w:rPr>
          <w:rFonts w:ascii="Consolas" w:hAnsi="Consolas" w:cs="Consolas"/>
          <w:color w:val="808080"/>
          <w:sz w:val="19"/>
          <w:szCs w:val="19"/>
          <w:lang w:val="en-US" w:eastAsia="lt-LT"/>
        </w:rPr>
        <w:t>&lt;summary&gt;</w:t>
      </w:r>
    </w:p>
    <w:p w14:paraId="0649A650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 w:rsidRPr="00AC5E85"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 w:rsidRPr="00AC5E85"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Prints information to .txt file</w:t>
      </w:r>
    </w:p>
    <w:p w14:paraId="527E0176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 w:rsidRPr="00AC5E85"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 w:rsidRPr="00AC5E85"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 w:rsidRPr="00AC5E85">
        <w:rPr>
          <w:rFonts w:ascii="Consolas" w:hAnsi="Consolas" w:cs="Consolas"/>
          <w:color w:val="808080"/>
          <w:sz w:val="19"/>
          <w:szCs w:val="19"/>
          <w:lang w:val="en-US" w:eastAsia="lt-LT"/>
        </w:rPr>
        <w:t>&lt;/summary&gt;</w:t>
      </w:r>
    </w:p>
    <w:p w14:paraId="470AE0C3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 w:rsidRPr="00AC5E85"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 w:rsidRPr="00AC5E85"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 w:rsidRPr="00AC5E85"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words</w:t>
      </w:r>
      <w:r w:rsidRPr="00AC5E85"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 w:rsidRPr="00AC5E85">
        <w:rPr>
          <w:rFonts w:ascii="Consolas" w:hAnsi="Consolas" w:cs="Consolas"/>
          <w:color w:val="008000"/>
          <w:sz w:val="19"/>
          <w:szCs w:val="19"/>
          <w:lang w:val="en-US" w:eastAsia="lt-LT"/>
        </w:rPr>
        <w:t>array of strings</w:t>
      </w:r>
      <w:r w:rsidRPr="00AC5E85"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14:paraId="075D6AF7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 w:rsidRPr="00AC5E85"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 w:rsidRPr="00AC5E85"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 w:rsidRPr="00AC5E85"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proofErr w:type="spellStart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fileName</w:t>
      </w:r>
      <w:proofErr w:type="spellEnd"/>
      <w:r w:rsidRPr="00AC5E85"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 w:rsidRPr="00AC5E85">
        <w:rPr>
          <w:rFonts w:ascii="Consolas" w:hAnsi="Consolas" w:cs="Consolas"/>
          <w:color w:val="008000"/>
          <w:sz w:val="19"/>
          <w:szCs w:val="19"/>
          <w:lang w:val="en-US" w:eastAsia="lt-LT"/>
        </w:rPr>
        <w:t>Specific file name</w:t>
      </w:r>
      <w:r w:rsidRPr="00AC5E85"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14:paraId="25DD3C35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 w:rsidRPr="00AC5E85">
        <w:rPr>
          <w:rFonts w:ascii="Consolas" w:hAnsi="Consolas" w:cs="Consolas"/>
          <w:color w:val="0000FF"/>
          <w:sz w:val="19"/>
          <w:szCs w:val="19"/>
          <w:lang w:val="en-US" w:eastAsia="lt-LT"/>
        </w:rPr>
        <w:t>public</w:t>
      </w: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 w:rsidRPr="00AC5E85">
        <w:rPr>
          <w:rFonts w:ascii="Consolas" w:hAnsi="Consolas" w:cs="Consolas"/>
          <w:color w:val="0000FF"/>
          <w:sz w:val="19"/>
          <w:szCs w:val="19"/>
          <w:lang w:val="en-US" w:eastAsia="lt-LT"/>
        </w:rPr>
        <w:t>static</w:t>
      </w: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 w:rsidRPr="00AC5E85">
        <w:rPr>
          <w:rFonts w:ascii="Consolas" w:hAnsi="Consolas" w:cs="Consolas"/>
          <w:color w:val="0000FF"/>
          <w:sz w:val="19"/>
          <w:szCs w:val="19"/>
          <w:lang w:val="en-US" w:eastAsia="lt-LT"/>
        </w:rPr>
        <w:t>void</w:t>
      </w: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SpecificWords</w:t>
      </w:r>
      <w:proofErr w:type="spellEnd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gramStart"/>
      <w:r w:rsidRPr="00AC5E85"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[</w:t>
      </w:r>
      <w:proofErr w:type="gramEnd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] words, </w:t>
      </w:r>
      <w:r w:rsidRPr="00AC5E85"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fileName</w:t>
      </w:r>
      <w:proofErr w:type="spellEnd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)</w:t>
      </w:r>
    </w:p>
    <w:p w14:paraId="335B72C1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{</w:t>
      </w:r>
    </w:p>
    <w:p w14:paraId="564E241D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 w:rsidRPr="00AC5E85"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count = 0;</w:t>
      </w:r>
    </w:p>
    <w:p w14:paraId="0ECC49C0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 w:rsidRPr="00AC5E85"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 w:rsidRPr="00AC5E85">
        <w:rPr>
          <w:rFonts w:ascii="Consolas" w:hAnsi="Consolas" w:cs="Consolas"/>
          <w:color w:val="0000FF"/>
          <w:sz w:val="19"/>
          <w:szCs w:val="19"/>
          <w:lang w:val="en-US" w:eastAsia="lt-LT"/>
        </w:rPr>
        <w:t>var</w:t>
      </w: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writer = </w:t>
      </w:r>
      <w:proofErr w:type="spellStart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File.AppendText</w:t>
      </w:r>
      <w:proofErr w:type="spellEnd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spellStart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fileName</w:t>
      </w:r>
      <w:proofErr w:type="spellEnd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))</w:t>
      </w:r>
    </w:p>
    <w:p w14:paraId="4E35FCBA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{</w:t>
      </w:r>
    </w:p>
    <w:p w14:paraId="082D4B55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</w:t>
      </w:r>
      <w:r w:rsidRPr="00AC5E85">
        <w:rPr>
          <w:rFonts w:ascii="Consolas" w:hAnsi="Consolas" w:cs="Consolas"/>
          <w:color w:val="0000FF"/>
          <w:sz w:val="19"/>
          <w:szCs w:val="19"/>
          <w:lang w:val="en-US" w:eastAsia="lt-LT"/>
        </w:rPr>
        <w:t>foreach</w:t>
      </w: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 w:rsidRPr="00AC5E85"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word </w:t>
      </w:r>
      <w:r w:rsidRPr="00AC5E85">
        <w:rPr>
          <w:rFonts w:ascii="Consolas" w:hAnsi="Consolas" w:cs="Consolas"/>
          <w:color w:val="0000FF"/>
          <w:sz w:val="19"/>
          <w:szCs w:val="19"/>
          <w:lang w:val="en-US" w:eastAsia="lt-LT"/>
        </w:rPr>
        <w:t>in</w:t>
      </w: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words)</w:t>
      </w:r>
    </w:p>
    <w:p w14:paraId="4CAFB499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{</w:t>
      </w:r>
    </w:p>
    <w:p w14:paraId="0BB03EAE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</w:t>
      </w:r>
      <w:r w:rsidRPr="00AC5E85"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proofErr w:type="gramStart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word !</w:t>
      </w:r>
      <w:proofErr w:type="gramEnd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= </w:t>
      </w:r>
      <w:r w:rsidRPr="00AC5E85">
        <w:rPr>
          <w:rFonts w:ascii="Consolas" w:hAnsi="Consolas" w:cs="Consolas"/>
          <w:color w:val="0000FF"/>
          <w:sz w:val="19"/>
          <w:szCs w:val="19"/>
          <w:lang w:val="en-US" w:eastAsia="lt-LT"/>
        </w:rPr>
        <w:t>null</w:t>
      </w: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)</w:t>
      </w:r>
    </w:p>
    <w:p w14:paraId="03615EAC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{</w:t>
      </w:r>
    </w:p>
    <w:p w14:paraId="4979AE92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proofErr w:type="gramStart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(word);</w:t>
      </w:r>
    </w:p>
    <w:p w14:paraId="5C2AF8D2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count++; </w:t>
      </w:r>
      <w:r w:rsidRPr="00AC5E85">
        <w:rPr>
          <w:rFonts w:ascii="Consolas" w:hAnsi="Consolas" w:cs="Consolas"/>
          <w:color w:val="008000"/>
          <w:sz w:val="19"/>
          <w:szCs w:val="19"/>
          <w:lang w:val="en-US" w:eastAsia="lt-LT"/>
        </w:rPr>
        <w:t>//Count of words</w:t>
      </w:r>
    </w:p>
    <w:p w14:paraId="77986BB3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}</w:t>
      </w:r>
    </w:p>
    <w:p w14:paraId="2D68A2F2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</w:t>
      </w:r>
    </w:p>
    <w:p w14:paraId="223FED91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}</w:t>
      </w:r>
    </w:p>
    <w:p w14:paraId="09898A61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7C8E4F47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</w:t>
      </w:r>
      <w:r w:rsidRPr="00AC5E85"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(count == 0)</w:t>
      </w:r>
    </w:p>
    <w:p w14:paraId="7A843ECA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{</w:t>
      </w:r>
    </w:p>
    <w:p w14:paraId="3E69D015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r w:rsidRPr="00AC5E85">
        <w:rPr>
          <w:rFonts w:ascii="Consolas" w:hAnsi="Consolas" w:cs="Consolas"/>
          <w:color w:val="A31515"/>
          <w:sz w:val="19"/>
          <w:szCs w:val="19"/>
          <w:lang w:val="en-US" w:eastAsia="lt-LT"/>
        </w:rPr>
        <w:t>"</w:t>
      </w:r>
      <w:proofErr w:type="spellStart"/>
      <w:r w:rsidRPr="00AC5E85">
        <w:rPr>
          <w:rFonts w:ascii="Consolas" w:hAnsi="Consolas" w:cs="Consolas"/>
          <w:color w:val="A31515"/>
          <w:sz w:val="19"/>
          <w:szCs w:val="19"/>
          <w:lang w:val="en-US" w:eastAsia="lt-LT"/>
        </w:rPr>
        <w:t>Tokių</w:t>
      </w:r>
      <w:proofErr w:type="spellEnd"/>
      <w:r w:rsidRPr="00AC5E85">
        <w:rPr>
          <w:rFonts w:ascii="Consolas" w:hAnsi="Consolas" w:cs="Consolas"/>
          <w:color w:val="A31515"/>
          <w:sz w:val="19"/>
          <w:szCs w:val="19"/>
          <w:lang w:val="en-US" w:eastAsia="lt-LT"/>
        </w:rPr>
        <w:t xml:space="preserve"> </w:t>
      </w:r>
      <w:proofErr w:type="spellStart"/>
      <w:r w:rsidRPr="00AC5E85">
        <w:rPr>
          <w:rFonts w:ascii="Consolas" w:hAnsi="Consolas" w:cs="Consolas"/>
          <w:color w:val="A31515"/>
          <w:sz w:val="19"/>
          <w:szCs w:val="19"/>
          <w:lang w:val="en-US" w:eastAsia="lt-LT"/>
        </w:rPr>
        <w:t>žodžių</w:t>
      </w:r>
      <w:proofErr w:type="spellEnd"/>
      <w:r w:rsidRPr="00AC5E85">
        <w:rPr>
          <w:rFonts w:ascii="Consolas" w:hAnsi="Consolas" w:cs="Consolas"/>
          <w:color w:val="A31515"/>
          <w:sz w:val="19"/>
          <w:szCs w:val="19"/>
          <w:lang w:val="en-US" w:eastAsia="lt-LT"/>
        </w:rPr>
        <w:t xml:space="preserve"> </w:t>
      </w:r>
      <w:proofErr w:type="spellStart"/>
      <w:r w:rsidRPr="00AC5E85">
        <w:rPr>
          <w:rFonts w:ascii="Consolas" w:hAnsi="Consolas" w:cs="Consolas"/>
          <w:color w:val="A31515"/>
          <w:sz w:val="19"/>
          <w:szCs w:val="19"/>
          <w:lang w:val="en-US" w:eastAsia="lt-LT"/>
        </w:rPr>
        <w:t>nėra</w:t>
      </w:r>
      <w:proofErr w:type="spellEnd"/>
      <w:r w:rsidRPr="00AC5E85">
        <w:rPr>
          <w:rFonts w:ascii="Consolas" w:hAnsi="Consolas" w:cs="Consolas"/>
          <w:color w:val="A31515"/>
          <w:sz w:val="19"/>
          <w:szCs w:val="19"/>
          <w:lang w:val="en-US" w:eastAsia="lt-LT"/>
        </w:rPr>
        <w:t>."</w:t>
      </w: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);</w:t>
      </w:r>
    </w:p>
    <w:p w14:paraId="7C60837A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();</w:t>
      </w:r>
    </w:p>
    <w:p w14:paraId="1DA0D4F6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}</w:t>
      </w:r>
    </w:p>
    <w:p w14:paraId="3E169BBD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</w:t>
      </w:r>
      <w:r w:rsidRPr="00AC5E85"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</w:p>
    <w:p w14:paraId="0461683F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{</w:t>
      </w:r>
    </w:p>
    <w:p w14:paraId="27E8F069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r w:rsidRPr="00AC5E85">
        <w:rPr>
          <w:rFonts w:ascii="Consolas" w:hAnsi="Consolas" w:cs="Consolas"/>
          <w:color w:val="A31515"/>
          <w:sz w:val="19"/>
          <w:szCs w:val="19"/>
          <w:lang w:val="en-US" w:eastAsia="lt-LT"/>
        </w:rPr>
        <w:t>"</w:t>
      </w:r>
      <w:proofErr w:type="spellStart"/>
      <w:r w:rsidRPr="00AC5E85">
        <w:rPr>
          <w:rFonts w:ascii="Consolas" w:hAnsi="Consolas" w:cs="Consolas"/>
          <w:color w:val="A31515"/>
          <w:sz w:val="19"/>
          <w:szCs w:val="19"/>
          <w:lang w:val="en-US" w:eastAsia="lt-LT"/>
        </w:rPr>
        <w:t>Žodžių</w:t>
      </w:r>
      <w:proofErr w:type="spellEnd"/>
      <w:r w:rsidRPr="00AC5E85">
        <w:rPr>
          <w:rFonts w:ascii="Consolas" w:hAnsi="Consolas" w:cs="Consolas"/>
          <w:color w:val="A31515"/>
          <w:sz w:val="19"/>
          <w:szCs w:val="19"/>
          <w:lang w:val="en-US" w:eastAsia="lt-LT"/>
        </w:rPr>
        <w:t xml:space="preserve"> </w:t>
      </w:r>
      <w:proofErr w:type="spellStart"/>
      <w:r w:rsidRPr="00AC5E85">
        <w:rPr>
          <w:rFonts w:ascii="Consolas" w:hAnsi="Consolas" w:cs="Consolas"/>
          <w:color w:val="A31515"/>
          <w:sz w:val="19"/>
          <w:szCs w:val="19"/>
          <w:lang w:val="en-US" w:eastAsia="lt-LT"/>
        </w:rPr>
        <w:t>skaičius</w:t>
      </w:r>
      <w:proofErr w:type="spellEnd"/>
      <w:r w:rsidRPr="00AC5E85">
        <w:rPr>
          <w:rFonts w:ascii="Consolas" w:hAnsi="Consolas" w:cs="Consolas"/>
          <w:color w:val="A31515"/>
          <w:sz w:val="19"/>
          <w:szCs w:val="19"/>
          <w:lang w:val="en-US" w:eastAsia="lt-LT"/>
        </w:rPr>
        <w:t>:"</w:t>
      </w: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);</w:t>
      </w:r>
    </w:p>
    <w:p w14:paraId="2E5BB67A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(count);</w:t>
      </w:r>
    </w:p>
    <w:p w14:paraId="0F7420FE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();</w:t>
      </w:r>
    </w:p>
    <w:p w14:paraId="75226C5D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lastRenderedPageBreak/>
        <w:t xml:space="preserve">                }</w:t>
      </w:r>
    </w:p>
    <w:p w14:paraId="44A41F8D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</w:t>
      </w:r>
    </w:p>
    <w:p w14:paraId="675B301F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}</w:t>
      </w:r>
    </w:p>
    <w:p w14:paraId="3052158A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}</w:t>
      </w:r>
    </w:p>
    <w:p w14:paraId="581127C6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252FAC33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30EDEF21" w14:textId="77777777" w:rsidR="00AC5E85" w:rsidRPr="00AC5E85" w:rsidRDefault="00AC5E85" w:rsidP="00AC5E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}</w:t>
      </w:r>
    </w:p>
    <w:p w14:paraId="5ED29156" w14:textId="2F275AD6" w:rsidR="00AC5E85" w:rsidRDefault="00AC5E85" w:rsidP="00AC5E85">
      <w:pPr>
        <w:pStyle w:val="Programostekstas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 w:rsidRPr="00AC5E85">
        <w:rPr>
          <w:rFonts w:ascii="Consolas" w:hAnsi="Consolas" w:cs="Consolas"/>
          <w:color w:val="000000"/>
          <w:sz w:val="19"/>
          <w:szCs w:val="19"/>
          <w:lang w:val="en-US" w:eastAsia="lt-LT"/>
        </w:rPr>
        <w:t>}</w:t>
      </w:r>
    </w:p>
    <w:p w14:paraId="13D49305" w14:textId="5D18E109" w:rsidR="006F4699" w:rsidRDefault="006F4699" w:rsidP="00AC5E85">
      <w:pPr>
        <w:pStyle w:val="Programostekstas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6AAE5DF9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System;</w:t>
      </w:r>
    </w:p>
    <w:p w14:paraId="3E58164A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;</w:t>
      </w:r>
    </w:p>
    <w:p w14:paraId="545BDFE3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System.Text.RegularExpressions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;</w:t>
      </w:r>
    </w:p>
    <w:p w14:paraId="63A8DA7C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;</w:t>
      </w:r>
    </w:p>
    <w:p w14:paraId="5FD2AAC6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;</w:t>
      </w:r>
    </w:p>
    <w:p w14:paraId="2FEE6511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System.IO;</w:t>
      </w:r>
    </w:p>
    <w:p w14:paraId="67A80FAB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356E12CD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_13_Uzd_Nesikartojantys_žodžiai</w:t>
      </w:r>
    </w:p>
    <w:p w14:paraId="5AD409BA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{</w:t>
      </w:r>
    </w:p>
    <w:p w14:paraId="13861ACF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&lt;summary&gt;</w:t>
      </w:r>
    </w:p>
    <w:p w14:paraId="1ABF42CE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Class that do all kinds of actions with strings and characters</w:t>
      </w:r>
    </w:p>
    <w:p w14:paraId="367296E1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&lt;/summary&gt;</w:t>
      </w:r>
    </w:p>
    <w:p w14:paraId="6512F87F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lt-LT"/>
        </w:rPr>
        <w:t>TaskUtils</w:t>
      </w:r>
      <w:proofErr w:type="spellEnd"/>
    </w:p>
    <w:p w14:paraId="23D41A46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{</w:t>
      </w:r>
    </w:p>
    <w:p w14:paraId="1B00A5C1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&lt;summary&gt;</w:t>
      </w:r>
    </w:p>
    <w:p w14:paraId="02E3AB0B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Formats an array of strings that repeat one time in first file and don not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exsist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in a second file</w:t>
      </w:r>
    </w:p>
    <w:p w14:paraId="732574DF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&lt;/summary&gt;</w:t>
      </w:r>
    </w:p>
    <w:p w14:paraId="7F0191D6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readFile1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Specific file name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14:paraId="7A44B533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readFile2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Specific file name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14:paraId="38E86C79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punctuation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String of punctuations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14:paraId="47963D0A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&lt;returns&gt;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Formated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array of strings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&lt;/returns&gt;</w:t>
      </w:r>
    </w:p>
    <w:p w14:paraId="69B095BA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WordsRepeatOneTime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readFile1,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readFile2,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punctuation)</w:t>
      </w:r>
    </w:p>
    <w:p w14:paraId="366CEC65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{</w:t>
      </w:r>
    </w:p>
    <w:p w14:paraId="0BB5A0C8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] lines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(readFile1, Encoding.UTF8);</w:t>
      </w:r>
    </w:p>
    <w:p w14:paraId="51E5D413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] words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[10];</w:t>
      </w:r>
    </w:p>
    <w:p w14:paraId="7905B850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x = 0;</w:t>
      </w:r>
    </w:p>
    <w:p w14:paraId="6B7CC5FA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lines)</w:t>
      </w:r>
    </w:p>
    <w:p w14:paraId="2CC3FDD5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{</w:t>
      </w:r>
    </w:p>
    <w:p w14:paraId="75EDB183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line.Length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&gt; 0)</w:t>
      </w:r>
    </w:p>
    <w:p w14:paraId="3ABFE653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{</w:t>
      </w:r>
    </w:p>
    <w:p w14:paraId="6EF3E22E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] parts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Regex.Split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(line, punctuation +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);</w:t>
      </w:r>
    </w:p>
    <w:p w14:paraId="1D38EB5C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parts)</w:t>
      </w:r>
    </w:p>
    <w:p w14:paraId="2BA9EA96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{</w:t>
      </w:r>
    </w:p>
    <w:p w14:paraId="30993EE1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word.Length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&gt; 0)</w:t>
      </w:r>
    </w:p>
    <w:p w14:paraId="020E1509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{</w:t>
      </w:r>
    </w:p>
    <w:p w14:paraId="71499ED5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word, lines, punctuation);</w:t>
      </w:r>
    </w:p>
    <w:p w14:paraId="305F43CC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trueFalse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SecondFileMatch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word, readFile2, punctuation);</w:t>
      </w:r>
    </w:p>
    <w:p w14:paraId="51B8C199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37E7F847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Contains(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words, word) ==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&amp;&amp; count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trueFalse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&amp;&amp; x &lt; 10)</w:t>
      </w:r>
    </w:p>
    <w:p w14:paraId="592C92A2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    {</w:t>
      </w:r>
    </w:p>
    <w:p w14:paraId="1E023EB3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        words[x] = word;</w:t>
      </w:r>
    </w:p>
    <w:p w14:paraId="572C1771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        x++;</w:t>
      </w:r>
    </w:p>
    <w:p w14:paraId="518C2FA7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    }</w:t>
      </w:r>
    </w:p>
    <w:p w14:paraId="0A0CFF33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}</w:t>
      </w:r>
    </w:p>
    <w:p w14:paraId="2FA6FFBA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}</w:t>
      </w:r>
    </w:p>
    <w:p w14:paraId="34AD3EE3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}</w:t>
      </w:r>
    </w:p>
    <w:p w14:paraId="75526CC5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}</w:t>
      </w:r>
    </w:p>
    <w:p w14:paraId="7623A764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words;</w:t>
      </w:r>
    </w:p>
    <w:p w14:paraId="50D9A1D6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</w:p>
    <w:p w14:paraId="482267FB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}</w:t>
      </w:r>
    </w:p>
    <w:p w14:paraId="6AFBEED5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5E065BBC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&lt;summary&gt;</w:t>
      </w:r>
    </w:p>
    <w:p w14:paraId="34FA2CF7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Finds out if a word contains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array of words</w:t>
      </w:r>
    </w:p>
    <w:p w14:paraId="7C9BC842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&lt;/summary&gt;</w:t>
      </w:r>
    </w:p>
    <w:p w14:paraId="7F5E8595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words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Array of words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14:paraId="68379DD6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word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One word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14:paraId="38AF0C8F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True of false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&lt;/returns&gt;</w:t>
      </w:r>
    </w:p>
    <w:p w14:paraId="2E81A06B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Contains(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] words,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word)</w:t>
      </w:r>
    </w:p>
    <w:p w14:paraId="3DF3F3E0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{</w:t>
      </w:r>
    </w:p>
    <w:p w14:paraId="52DFAB65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words)</w:t>
      </w:r>
    </w:p>
    <w:p w14:paraId="69BF256B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{</w:t>
      </w:r>
    </w:p>
    <w:p w14:paraId="650B7101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(Word == word)</w:t>
      </w:r>
    </w:p>
    <w:p w14:paraId="02FB2C3A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{</w:t>
      </w:r>
    </w:p>
    <w:p w14:paraId="78DC6005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;</w:t>
      </w:r>
    </w:p>
    <w:p w14:paraId="395C8D71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}</w:t>
      </w:r>
    </w:p>
    <w:p w14:paraId="2EAAE891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}</w:t>
      </w:r>
    </w:p>
    <w:p w14:paraId="6DA8C536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;</w:t>
      </w:r>
    </w:p>
    <w:p w14:paraId="7EA28DD8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}</w:t>
      </w:r>
    </w:p>
    <w:p w14:paraId="3D288098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55DA1B10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&lt;summary&gt;</w:t>
      </w:r>
    </w:p>
    <w:p w14:paraId="2B4D1878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Counts how many times a word was repeated in the first file</w:t>
      </w:r>
    </w:p>
    <w:p w14:paraId="47B07D66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&lt;/summary&gt;</w:t>
      </w:r>
    </w:p>
    <w:p w14:paraId="58C788AC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word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One word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14:paraId="79D3076C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lines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Single line in a text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14:paraId="2FD0AB61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punctuation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String of punctuations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14:paraId="734B6680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Counted integer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&lt;/returns&gt;</w:t>
      </w:r>
    </w:p>
    <w:p w14:paraId="2EA83A88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Count(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word,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[] lines,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punctuation)</w:t>
      </w:r>
    </w:p>
    <w:p w14:paraId="06DA3AF7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{</w:t>
      </w:r>
    </w:p>
    <w:p w14:paraId="7D14DB1C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count = -1;</w:t>
      </w:r>
    </w:p>
    <w:p w14:paraId="2426C905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"(?&lt;={0}){1}{2}+"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, punctuation, word, punctuation);</w:t>
      </w:r>
    </w:p>
    <w:p w14:paraId="7EFA846D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Regex expression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Regex(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);</w:t>
      </w:r>
    </w:p>
    <w:p w14:paraId="6BB751F7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lines)</w:t>
      </w:r>
    </w:p>
    <w:p w14:paraId="72D0610C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{</w:t>
      </w:r>
    </w:p>
    <w:p w14:paraId="3F27EDFD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line.Length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&gt; 0)</w:t>
      </w:r>
    </w:p>
    <w:p w14:paraId="79E1DAA6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{</w:t>
      </w:r>
    </w:p>
    <w:p w14:paraId="688E070A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MyMatch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expression.Matches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(punctuation[1] + line + punctuation[1]))</w:t>
      </w:r>
    </w:p>
    <w:p w14:paraId="2BB10AD6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{</w:t>
      </w:r>
    </w:p>
    <w:p w14:paraId="41F9856A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count++;</w:t>
      </w:r>
    </w:p>
    <w:p w14:paraId="1C800CE6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} </w:t>
      </w:r>
    </w:p>
    <w:p w14:paraId="777BA1C7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}</w:t>
      </w:r>
    </w:p>
    <w:p w14:paraId="5CFA4168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</w:t>
      </w:r>
    </w:p>
    <w:p w14:paraId="07AC2533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}</w:t>
      </w:r>
    </w:p>
    <w:p w14:paraId="721BD703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count;</w:t>
      </w:r>
    </w:p>
    <w:p w14:paraId="311484DA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</w:p>
    <w:p w14:paraId="7B397549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}</w:t>
      </w:r>
    </w:p>
    <w:p w14:paraId="66556668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75468B67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&lt;summary&gt;</w:t>
      </w:r>
    </w:p>
    <w:p w14:paraId="2E5EF6A4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Finds out if word was used in a second file</w:t>
      </w:r>
    </w:p>
    <w:p w14:paraId="0C28ADC0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&lt;/summary&gt;</w:t>
      </w:r>
    </w:p>
    <w:p w14:paraId="0F9E4CC2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word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One word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14:paraId="46F3762F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readFile2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Specific file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14:paraId="0509BC66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punctuation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String of punctuations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14:paraId="618D47EE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True or false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&lt;/returns&gt;</w:t>
      </w:r>
    </w:p>
    <w:p w14:paraId="040D5C1E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SecondFileMatch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word,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readFile2,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punctuation)</w:t>
      </w:r>
    </w:p>
    <w:p w14:paraId="0F939888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{</w:t>
      </w:r>
    </w:p>
    <w:p w14:paraId="2C4F64A3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] lines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(readFile2, Encoding.UTF8);</w:t>
      </w:r>
    </w:p>
    <w:p w14:paraId="7CD482C6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count = 0;</w:t>
      </w:r>
    </w:p>
    <w:p w14:paraId="7FA9E3A8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"(?&lt;={0}){1}{2}+"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, punctuation, word, punctuation);</w:t>
      </w:r>
    </w:p>
    <w:p w14:paraId="338F9C71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Regex expression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Regex(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);</w:t>
      </w:r>
    </w:p>
    <w:p w14:paraId="277170FF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lines)</w:t>
      </w:r>
    </w:p>
    <w:p w14:paraId="4608A73A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{</w:t>
      </w:r>
    </w:p>
    <w:p w14:paraId="55042593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line.Length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&gt; 0)</w:t>
      </w:r>
    </w:p>
    <w:p w14:paraId="1B225983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{</w:t>
      </w:r>
    </w:p>
    <w:p w14:paraId="0FD0B9A7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MyMatch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expression.Matches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(punctuation[1] + line + punctuation[1]))</w:t>
      </w:r>
    </w:p>
    <w:p w14:paraId="556F04F2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{</w:t>
      </w:r>
    </w:p>
    <w:p w14:paraId="1F1DAA7B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count++;</w:t>
      </w:r>
    </w:p>
    <w:p w14:paraId="5022001B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}</w:t>
      </w:r>
    </w:p>
    <w:p w14:paraId="436AFA54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lastRenderedPageBreak/>
        <w:t xml:space="preserve">                }</w:t>
      </w:r>
    </w:p>
    <w:p w14:paraId="7A123F48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}</w:t>
      </w:r>
    </w:p>
    <w:p w14:paraId="29129409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</w:p>
    <w:p w14:paraId="48C5DFE1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(count &gt; 0)</w:t>
      </w:r>
    </w:p>
    <w:p w14:paraId="6A2AA6EF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{</w:t>
      </w:r>
    </w:p>
    <w:p w14:paraId="015303C2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;</w:t>
      </w:r>
    </w:p>
    <w:p w14:paraId="68C3D04A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}</w:t>
      </w:r>
    </w:p>
    <w:p w14:paraId="3B1A842C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</w:p>
    <w:p w14:paraId="034D5066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;</w:t>
      </w:r>
    </w:p>
    <w:p w14:paraId="48120650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}</w:t>
      </w:r>
    </w:p>
    <w:p w14:paraId="7688F9D0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7FE48DBB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&lt;summary&gt;</w:t>
      </w:r>
    </w:p>
    <w:p w14:paraId="7E1E31CC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Formats an array of strings that repeat in the first and the second files, also this method sorts the array</w:t>
      </w:r>
    </w:p>
    <w:p w14:paraId="67694A7B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&lt;/summary&gt;</w:t>
      </w:r>
    </w:p>
    <w:p w14:paraId="4D5B35C3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readFile1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Specific file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14:paraId="3F2A54F4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readFile2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Specific file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14:paraId="5609E9AF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punctuation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String of punctuations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14:paraId="5556BEA2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&lt;returns&gt;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Formated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array of strings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&lt;/returns&gt;</w:t>
      </w:r>
    </w:p>
    <w:p w14:paraId="7BDC2171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WordsThatRepeat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readFile1,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readFile2,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punctuation)</w:t>
      </w:r>
    </w:p>
    <w:p w14:paraId="46FBEF06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{</w:t>
      </w:r>
    </w:p>
    <w:p w14:paraId="4A0DA680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] lines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(readFile1, Encoding.UTF8);</w:t>
      </w:r>
    </w:p>
    <w:p w14:paraId="08B956DE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] words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[10];</w:t>
      </w:r>
    </w:p>
    <w:p w14:paraId="4946385F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] count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[10];</w:t>
      </w:r>
    </w:p>
    <w:p w14:paraId="25ED776B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x = 0;</w:t>
      </w:r>
    </w:p>
    <w:p w14:paraId="220B14B9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1E26B04F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lines)</w:t>
      </w:r>
    </w:p>
    <w:p w14:paraId="4D469BE4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{</w:t>
      </w:r>
    </w:p>
    <w:p w14:paraId="28D767D3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line.Length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&gt; 0)</w:t>
      </w:r>
    </w:p>
    <w:p w14:paraId="6AB6D601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{</w:t>
      </w:r>
    </w:p>
    <w:p w14:paraId="033CC1BA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] parts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Regex.Split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(line, punctuation +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);</w:t>
      </w:r>
    </w:p>
    <w:p w14:paraId="4CE0BC7C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64ABB890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parts)</w:t>
      </w:r>
    </w:p>
    <w:p w14:paraId="2AD46326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{</w:t>
      </w:r>
    </w:p>
    <w:p w14:paraId="30EC85CB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word.Length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&gt; 0)</w:t>
      </w:r>
    </w:p>
    <w:p w14:paraId="7CD5802E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{</w:t>
      </w:r>
    </w:p>
    <w:p w14:paraId="25A350D6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howMany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TimesOfRepeat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word, readFile2, punctuation);</w:t>
      </w:r>
    </w:p>
    <w:p w14:paraId="0560D96B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</w:p>
    <w:p w14:paraId="6F818FC5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Contains(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words, word) ==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howMany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&gt; 0 &amp;&amp; x &lt; 10)</w:t>
      </w:r>
    </w:p>
    <w:p w14:paraId="587577B8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    {</w:t>
      </w:r>
    </w:p>
    <w:p w14:paraId="2D7EB120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        words[x] = word;</w:t>
      </w:r>
    </w:p>
    <w:p w14:paraId="705DE5F3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        count[x]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howMany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;</w:t>
      </w:r>
    </w:p>
    <w:p w14:paraId="5D4B8680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        x++;</w:t>
      </w:r>
    </w:p>
    <w:p w14:paraId="3573B3A4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    }</w:t>
      </w:r>
    </w:p>
    <w:p w14:paraId="32BF7DEF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}</w:t>
      </w:r>
    </w:p>
    <w:p w14:paraId="774F0E1E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}</w:t>
      </w:r>
    </w:p>
    <w:p w14:paraId="2EDD7C00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}</w:t>
      </w:r>
    </w:p>
    <w:p w14:paraId="01EAE372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}</w:t>
      </w:r>
    </w:p>
    <w:p w14:paraId="2B243EEB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288E812F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//Sort by count or alphabet</w:t>
      </w:r>
    </w:p>
    <w:p w14:paraId="7DFEC14F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&lt; x;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++)</w:t>
      </w:r>
    </w:p>
    <w:p w14:paraId="314B00B7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{</w:t>
      </w:r>
    </w:p>
    <w:p w14:paraId="256740A0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n = count[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];</w:t>
      </w:r>
    </w:p>
    <w:p w14:paraId="0527134B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m = words[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];</w:t>
      </w:r>
    </w:p>
    <w:p w14:paraId="471BDD91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+ 1; j &lt; x;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</w:t>
      </w:r>
    </w:p>
    <w:p w14:paraId="130FDBCB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{</w:t>
      </w:r>
    </w:p>
    <w:p w14:paraId="626FC599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(count[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] &lt; count[j] || count[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] == count[j] &amp;&amp; words[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(words[j]) &gt; 0)</w:t>
      </w:r>
    </w:p>
    <w:p w14:paraId="74FC6A07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{ </w:t>
      </w:r>
    </w:p>
    <w:p w14:paraId="127C7A85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count[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] = count[j];</w:t>
      </w:r>
    </w:p>
    <w:p w14:paraId="4C74EA0D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count[j] = n;</w:t>
      </w:r>
    </w:p>
    <w:p w14:paraId="3C43D53B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n = count[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];</w:t>
      </w:r>
    </w:p>
    <w:p w14:paraId="1158107A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7A7CDC34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words[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] = words[j];</w:t>
      </w:r>
    </w:p>
    <w:p w14:paraId="2318A676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words[j] = m;</w:t>
      </w:r>
    </w:p>
    <w:p w14:paraId="03B6C22E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lastRenderedPageBreak/>
        <w:t xml:space="preserve">                        m = words[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];</w:t>
      </w:r>
    </w:p>
    <w:p w14:paraId="154412DD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}</w:t>
      </w:r>
    </w:p>
    <w:p w14:paraId="6F946BF1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}</w:t>
      </w:r>
    </w:p>
    <w:p w14:paraId="2BFDFD94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</w:t>
      </w:r>
    </w:p>
    <w:p w14:paraId="49F5E883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}</w:t>
      </w:r>
    </w:p>
    <w:p w14:paraId="79E5C9F2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words;</w:t>
      </w:r>
    </w:p>
    <w:p w14:paraId="7F813961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}</w:t>
      </w:r>
    </w:p>
    <w:p w14:paraId="1B8330CE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12F41E57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&lt;summary&gt;</w:t>
      </w:r>
    </w:p>
    <w:p w14:paraId="3A3C985E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Counts how many times a word was repeated in the second file</w:t>
      </w:r>
    </w:p>
    <w:p w14:paraId="41AE20CB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&lt;/summary&gt;</w:t>
      </w:r>
    </w:p>
    <w:p w14:paraId="502CF2FF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word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One word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14:paraId="67730603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Specific file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14:paraId="42BA9813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punctuation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String of punctuations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&lt;/param&gt;</w:t>
      </w:r>
    </w:p>
    <w:p w14:paraId="0B68FBD4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Counted integer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&lt;/returns&gt;</w:t>
      </w:r>
    </w:p>
    <w:p w14:paraId="5591AF35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TimesOfRepeat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word,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punctuation)</w:t>
      </w:r>
    </w:p>
    <w:p w14:paraId="50FB7120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{</w:t>
      </w:r>
    </w:p>
    <w:p w14:paraId="592FAF8A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] lines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, Encoding.UTF8);</w:t>
      </w:r>
    </w:p>
    <w:p w14:paraId="156E35F3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"(?&lt;={0}){1}{2}+"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, punctuation, word, punctuation);</w:t>
      </w:r>
    </w:p>
    <w:p w14:paraId="40186592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Regex expression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Regex(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);</w:t>
      </w:r>
    </w:p>
    <w:p w14:paraId="02FD7805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count = 0;</w:t>
      </w:r>
    </w:p>
    <w:p w14:paraId="50F21375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71E15FD2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lines)</w:t>
      </w:r>
    </w:p>
    <w:p w14:paraId="6E25F6D8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{</w:t>
      </w:r>
    </w:p>
    <w:p w14:paraId="417BAA8A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line.Length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&gt; 0)</w:t>
      </w:r>
    </w:p>
    <w:p w14:paraId="404A4387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{</w:t>
      </w:r>
    </w:p>
    <w:p w14:paraId="7C0D723F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MyMatch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expression.Matches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(punctuation[1] + line + punctuation[1]))</w:t>
      </w:r>
    </w:p>
    <w:p w14:paraId="2AE4E3C8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{</w:t>
      </w:r>
    </w:p>
    <w:p w14:paraId="2A03441A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    count++;</w:t>
      </w:r>
    </w:p>
    <w:p w14:paraId="5A58681E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    }</w:t>
      </w:r>
    </w:p>
    <w:p w14:paraId="0C9F3C77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    }</w:t>
      </w:r>
    </w:p>
    <w:p w14:paraId="53DF547B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}</w:t>
      </w:r>
    </w:p>
    <w:p w14:paraId="39B8D5D0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count;</w:t>
      </w:r>
    </w:p>
    <w:p w14:paraId="02EF7252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}</w:t>
      </w:r>
    </w:p>
    <w:p w14:paraId="37015A87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49FAC35D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</w:p>
    <w:p w14:paraId="34259ADB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}</w:t>
      </w:r>
    </w:p>
    <w:p w14:paraId="1E7DF548" w14:textId="3C4C09E9" w:rsidR="006F4699" w:rsidRDefault="006F4699" w:rsidP="006F4699">
      <w:pPr>
        <w:pStyle w:val="Programostekstas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}</w:t>
      </w:r>
    </w:p>
    <w:p w14:paraId="4C250955" w14:textId="43E3EBFA" w:rsidR="006F4699" w:rsidRDefault="006F4699" w:rsidP="006F4699">
      <w:pPr>
        <w:pStyle w:val="Programostekstas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66451C8B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System;</w:t>
      </w:r>
    </w:p>
    <w:p w14:paraId="0464FBC2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;</w:t>
      </w:r>
    </w:p>
    <w:p w14:paraId="311AED3C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System.Text.RegularExpressions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;</w:t>
      </w:r>
    </w:p>
    <w:p w14:paraId="710BF3A1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;</w:t>
      </w:r>
    </w:p>
    <w:p w14:paraId="728E69B6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;</w:t>
      </w:r>
    </w:p>
    <w:p w14:paraId="5C7A5FA1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System.IO;</w:t>
      </w:r>
    </w:p>
    <w:p w14:paraId="5DB38EB6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//Main function of this program is to format all kinds of text with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simbols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and characters</w:t>
      </w:r>
    </w:p>
    <w:p w14:paraId="4C76B32F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00C4EE77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//Vytenis Kriščiūnas</w:t>
      </w:r>
    </w:p>
    <w:p w14:paraId="1DFCFD49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0D8D99E3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_13_Uzd_Nesikartojantys_žodžiai</w:t>
      </w:r>
    </w:p>
    <w:p w14:paraId="0C555992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{</w:t>
      </w:r>
    </w:p>
    <w:p w14:paraId="4159E56E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&lt;summary&gt;</w:t>
      </w:r>
    </w:p>
    <w:p w14:paraId="30C395AD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Main class</w:t>
      </w:r>
    </w:p>
    <w:p w14:paraId="5A51CE6F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&lt;/summary&gt;</w:t>
      </w:r>
    </w:p>
    <w:p w14:paraId="0F696832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lt-LT"/>
        </w:rPr>
        <w:t>Program</w:t>
      </w:r>
    </w:p>
    <w:p w14:paraId="59CF00E8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{</w:t>
      </w:r>
    </w:p>
    <w:p w14:paraId="7562ADB4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&lt;summary&gt;</w:t>
      </w:r>
    </w:p>
    <w:p w14:paraId="65AEC208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Represents a .txt file from which data will be read</w:t>
      </w:r>
    </w:p>
    <w:p w14:paraId="7C569F9E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&lt;/summary&gt;</w:t>
      </w:r>
    </w:p>
    <w:p w14:paraId="22367420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CFd1 = 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@"Knyga1.txt"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;</w:t>
      </w:r>
    </w:p>
    <w:p w14:paraId="1E11AFB1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&lt;summary&gt;</w:t>
      </w:r>
    </w:p>
    <w:p w14:paraId="278DD864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Represents a .txt file from which data will be read</w:t>
      </w:r>
    </w:p>
    <w:p w14:paraId="07B34BEC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&lt;/summary&gt;</w:t>
      </w:r>
    </w:p>
    <w:p w14:paraId="04745D2D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CFd2 = </w:t>
      </w:r>
      <w:r>
        <w:rPr>
          <w:rFonts w:ascii="Consolas" w:hAnsi="Consolas" w:cs="Consolas"/>
          <w:color w:val="800000"/>
          <w:sz w:val="19"/>
          <w:szCs w:val="19"/>
          <w:lang w:val="en-US" w:eastAsia="lt-LT"/>
        </w:rPr>
        <w:t>@"Knyga2.txt"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;</w:t>
      </w:r>
    </w:p>
    <w:p w14:paraId="7F2742EA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&lt;summary&gt;</w:t>
      </w:r>
    </w:p>
    <w:p w14:paraId="203EF45C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Represents a .txt file where data will be put</w:t>
      </w:r>
    </w:p>
    <w:p w14:paraId="2A312FE3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lt-LT"/>
        </w:rPr>
        <w:t>&lt;/summary&gt;</w:t>
      </w:r>
    </w:p>
    <w:p w14:paraId="3C06CF5D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CFr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"Rodikliai.txt"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;</w:t>
      </w:r>
    </w:p>
    <w:p w14:paraId="6C4DE997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040738A6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</w:t>
      </w:r>
    </w:p>
    <w:p w14:paraId="2414F646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{</w:t>
      </w:r>
    </w:p>
    <w:p w14:paraId="53389739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</w:p>
    <w:p w14:paraId="3D0E3D99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File.Delete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CFr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);</w:t>
      </w:r>
    </w:p>
    <w:p w14:paraId="665DF2E4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punctuation =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[ ,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\\-!.;l]"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;</w:t>
      </w:r>
    </w:p>
    <w:p w14:paraId="3D3C0CA4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singleWords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TaskUtils.WordsRepeatOneTime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(CFd1, CFd2, punctuation);</w:t>
      </w:r>
    </w:p>
    <w:p w14:paraId="43BDB410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] lines =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[2];</w:t>
      </w:r>
    </w:p>
    <w:p w14:paraId="5FB1A466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</w:p>
    <w:p w14:paraId="3CFCCE0C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lines[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0]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Žodžiai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kurie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kartojasi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 xml:space="preserve"> tik po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vieną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kartą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ir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jų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nėra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antrame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faile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 xml:space="preserve"> .txt:\n"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);</w:t>
      </w:r>
    </w:p>
    <w:p w14:paraId="497978E7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File.AppendAllText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CFr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lines[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0], Encoding.UTF8);</w:t>
      </w:r>
    </w:p>
    <w:p w14:paraId="542007E3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InOut.SpecificWords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singleWords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CFr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);</w:t>
      </w:r>
    </w:p>
    <w:p w14:paraId="6BDB84BA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5F7FB7AC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lines[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1]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Žodžiai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kurie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yra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abejuose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failuose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surikiuoti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pasikartojimo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skaičių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mažėjimo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tvarka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 xml:space="preserve">, o kai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pasikartojimų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skaičius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sutampa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 xml:space="preserve"> –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pagal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abėcėlę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);</w:t>
      </w:r>
    </w:p>
    <w:p w14:paraId="41B63519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File.AppendAllText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CFr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lines[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1], Encoding.UTF8);</w:t>
      </w:r>
    </w:p>
    <w:p w14:paraId="061FE457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multiWords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TaskUtils.WordsThatRepeat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(CFd1, CFd2, punctuation);</w:t>
      </w:r>
    </w:p>
    <w:p w14:paraId="1087926F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InOut.SpecificWords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multiWords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CFr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);</w:t>
      </w:r>
    </w:p>
    <w:p w14:paraId="3C0961F9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</w:p>
    <w:p w14:paraId="4F006965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}</w:t>
      </w:r>
    </w:p>
    <w:p w14:paraId="5DD81CA9" w14:textId="77777777" w:rsidR="006F4699" w:rsidRDefault="006F4699" w:rsidP="006F469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}</w:t>
      </w:r>
    </w:p>
    <w:p w14:paraId="19E0B774" w14:textId="46D0587C" w:rsidR="006F4699" w:rsidRDefault="006F4699" w:rsidP="006F4699">
      <w:pPr>
        <w:pStyle w:val="Programostekstas"/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}</w:t>
      </w:r>
    </w:p>
    <w:p w14:paraId="4F1E6955" w14:textId="77777777" w:rsidR="00AC5E85" w:rsidRDefault="00AC5E85" w:rsidP="00AC5E85">
      <w:pPr>
        <w:pStyle w:val="Programostekstas"/>
      </w:pPr>
    </w:p>
    <w:p w14:paraId="5CBBBA98" w14:textId="77777777" w:rsidR="00AC5E85" w:rsidRPr="00844988" w:rsidRDefault="00AC5E85" w:rsidP="00AC5E85">
      <w:pPr>
        <w:pStyle w:val="Programostekstas"/>
      </w:pPr>
    </w:p>
    <w:p w14:paraId="28F23575" w14:textId="77777777" w:rsidR="00AC5E85" w:rsidRPr="00844988" w:rsidRDefault="00AC5E85" w:rsidP="00AC5E85">
      <w:pPr>
        <w:pStyle w:val="Heading2"/>
        <w:numPr>
          <w:ilvl w:val="1"/>
          <w:numId w:val="28"/>
        </w:numPr>
        <w:tabs>
          <w:tab w:val="clear" w:pos="566"/>
          <w:tab w:val="num" w:pos="2268"/>
        </w:tabs>
        <w:ind w:left="567" w:hanging="567"/>
      </w:pPr>
      <w:bookmarkStart w:id="38" w:name="_Toc88511731"/>
      <w:r w:rsidRPr="00844988">
        <w:t>Pradiniai duomenys ir rezultatai</w:t>
      </w:r>
      <w:bookmarkEnd w:id="38"/>
    </w:p>
    <w:p w14:paraId="37935BCF" w14:textId="4FC532C7" w:rsidR="00F41A95" w:rsidRPr="00F41A95" w:rsidRDefault="00F41A95" w:rsidP="00F41A95">
      <w:pPr>
        <w:pStyle w:val="ListParagraph"/>
        <w:numPr>
          <w:ilvl w:val="0"/>
          <w:numId w:val="49"/>
        </w:numPr>
        <w:jc w:val="left"/>
        <w:rPr>
          <w:sz w:val="20"/>
        </w:rPr>
      </w:pPr>
      <w:r w:rsidRPr="00F41A95">
        <w:rPr>
          <w:sz w:val="20"/>
        </w:rPr>
        <w:t xml:space="preserve">Pirmas pavyzdys. </w:t>
      </w:r>
    </w:p>
    <w:p w14:paraId="3151E16D" w14:textId="3F6A4430" w:rsidR="006F4699" w:rsidRDefault="00721B2F" w:rsidP="006F4699">
      <w:pPr>
        <w:ind w:firstLine="567"/>
        <w:jc w:val="left"/>
        <w:rPr>
          <w:sz w:val="20"/>
        </w:rPr>
      </w:pPr>
      <w:r>
        <w:rPr>
          <w:sz w:val="20"/>
        </w:rPr>
        <w:t>Abeji tekstiniai failai identiški, todėl randami tik žodžiai, kurie kartojasi ir pirmame ir antrame tekstiniuose failuose po vieną kartą.</w:t>
      </w:r>
      <w:r w:rsidR="009A5E24">
        <w:rPr>
          <w:sz w:val="20"/>
        </w:rPr>
        <w:t xml:space="preserve"> Randami dešimt žodžių, kurie tenkina antrąją uždavinio sąlygą.</w:t>
      </w:r>
    </w:p>
    <w:p w14:paraId="16106795" w14:textId="49BA1994" w:rsidR="00721B2F" w:rsidRPr="00606B8E" w:rsidRDefault="00721B2F" w:rsidP="006F4699">
      <w:pPr>
        <w:ind w:firstLine="567"/>
        <w:jc w:val="left"/>
        <w:rPr>
          <w:sz w:val="20"/>
        </w:rPr>
      </w:pPr>
      <w:r>
        <w:rPr>
          <w:sz w:val="20"/>
        </w:rPr>
        <w:t>Pirmas tekstinis failas:</w:t>
      </w:r>
    </w:p>
    <w:p w14:paraId="0A6F08F3" w14:textId="77777777" w:rsidR="00606B8E" w:rsidRDefault="00606B8E" w:rsidP="00606B8E">
      <w:pPr>
        <w:pStyle w:val="Programostekstas"/>
      </w:pPr>
      <w:r>
        <w:t xml:space="preserve">Anksčiau neteistas, apie 25 metus taksi vairuotoju dirbęs buvęs </w:t>
      </w:r>
    </w:p>
    <w:p w14:paraId="60B71004" w14:textId="77777777" w:rsidR="00606B8E" w:rsidRDefault="00606B8E" w:rsidP="00606B8E">
      <w:pPr>
        <w:pStyle w:val="Programostekstas"/>
      </w:pPr>
      <w:r>
        <w:t xml:space="preserve">Vilniaus kriminalinės policijos pareigūnas I. Piaseckis tikina, kad ne jis turi sėdėti kaltinamųjų suole esą </w:t>
      </w:r>
    </w:p>
    <w:p w14:paraId="69EE5D11" w14:textId="77777777" w:rsidR="00606B8E" w:rsidRDefault="00606B8E" w:rsidP="00606B8E">
      <w:pPr>
        <w:pStyle w:val="Programostekstas"/>
      </w:pPr>
      <w:r>
        <w:t xml:space="preserve">dvi gyvybes nusinešusią avariją sukėlė kito automobilio vairuotoja. Bet tokiai jo pozicijai nepritaria ne tik valstybinį </w:t>
      </w:r>
    </w:p>
    <w:p w14:paraId="7875396D" w14:textId="77777777" w:rsidR="00606B8E" w:rsidRDefault="00606B8E" w:rsidP="00606B8E">
      <w:pPr>
        <w:pStyle w:val="Programostekstas"/>
      </w:pPr>
      <w:r>
        <w:t xml:space="preserve">kaltinimą palaikantys prokurorai, į baisią avariją patekę kitų transporto priemonių vairuotojai, bet ir savo </w:t>
      </w:r>
    </w:p>
    <w:p w14:paraId="44290C26" w14:textId="77777777" w:rsidR="00606B8E" w:rsidRDefault="00606B8E" w:rsidP="00606B8E">
      <w:pPr>
        <w:pStyle w:val="Programostekstas"/>
      </w:pPr>
      <w:r>
        <w:t xml:space="preserve">artimųjų netekę nukentėjusieji. Maža to, baudžiamojoje byloje yra net vaizdo įrašas, kuriame užfiksuota, kaip I. Piaseckio </w:t>
      </w:r>
    </w:p>
    <w:p w14:paraId="75C3E9E3" w14:textId="77777777" w:rsidR="00606B8E" w:rsidRDefault="00606B8E" w:rsidP="00606B8E">
      <w:pPr>
        <w:pStyle w:val="Programostekstas"/>
      </w:pPr>
      <w:r>
        <w:t>vairuojamas automobilis sukelia avariją, kuri baigėsi net penkių automobilių kolonos susidūrimu.</w:t>
      </w:r>
    </w:p>
    <w:p w14:paraId="77F0B2BB" w14:textId="77777777" w:rsidR="00606B8E" w:rsidRDefault="00606B8E" w:rsidP="00606B8E">
      <w:pPr>
        <w:pStyle w:val="Programostekstas"/>
      </w:pPr>
    </w:p>
    <w:p w14:paraId="0F9958B1" w14:textId="03741830" w:rsidR="006F4699" w:rsidRDefault="00606B8E" w:rsidP="00606B8E">
      <w:pPr>
        <w:pStyle w:val="Programostekstas"/>
      </w:pPr>
      <w:r>
        <w:t>Skaitykite daugiau:</w:t>
      </w:r>
    </w:p>
    <w:p w14:paraId="17D09F9D" w14:textId="39880A06" w:rsidR="00721B2F" w:rsidRDefault="00721B2F" w:rsidP="00606B8E">
      <w:pPr>
        <w:pStyle w:val="Programostekstas"/>
      </w:pPr>
    </w:p>
    <w:p w14:paraId="32F566AA" w14:textId="0579915E" w:rsidR="00721B2F" w:rsidRPr="00721B2F" w:rsidRDefault="00721B2F" w:rsidP="00721B2F">
      <w:pPr>
        <w:pStyle w:val="Programostekstas"/>
        <w:ind w:firstLine="720"/>
        <w:rPr>
          <w:rFonts w:ascii="Times New Roman" w:hAnsi="Times New Roman"/>
        </w:rPr>
      </w:pPr>
      <w:r w:rsidRPr="00721B2F">
        <w:rPr>
          <w:rFonts w:ascii="Times New Roman" w:hAnsi="Times New Roman"/>
        </w:rPr>
        <w:t>Antras tekstinis failas:</w:t>
      </w:r>
    </w:p>
    <w:p w14:paraId="140CFCD0" w14:textId="77777777" w:rsidR="00606B8E" w:rsidRDefault="00606B8E" w:rsidP="00606B8E">
      <w:pPr>
        <w:pStyle w:val="Programostekstas"/>
      </w:pPr>
    </w:p>
    <w:p w14:paraId="57907428" w14:textId="77777777" w:rsidR="00721B2F" w:rsidRDefault="00721B2F" w:rsidP="00721B2F">
      <w:pPr>
        <w:pStyle w:val="Programostekstas"/>
      </w:pPr>
      <w:r>
        <w:t xml:space="preserve">Anksčiau neteistas, apie 25 metus taksi vairuotoju dirbęs buvęs </w:t>
      </w:r>
    </w:p>
    <w:p w14:paraId="5BC51219" w14:textId="77777777" w:rsidR="00721B2F" w:rsidRDefault="00721B2F" w:rsidP="00721B2F">
      <w:pPr>
        <w:pStyle w:val="Programostekstas"/>
      </w:pPr>
      <w:r>
        <w:t xml:space="preserve">Vilniaus kriminalinės policijos pareigūnas I. Piaseckis tikina, kad ne jis turi sėdėti kaltinamųjų suole esą </w:t>
      </w:r>
    </w:p>
    <w:p w14:paraId="325434AE" w14:textId="77777777" w:rsidR="00721B2F" w:rsidRDefault="00721B2F" w:rsidP="00721B2F">
      <w:pPr>
        <w:pStyle w:val="Programostekstas"/>
      </w:pPr>
      <w:r>
        <w:t xml:space="preserve">dvi gyvybes nusinešusią avariją sukėlė kito automobilio vairuotoja. Bet tokiai jo pozicijai nepritaria ne tik valstybinį </w:t>
      </w:r>
    </w:p>
    <w:p w14:paraId="6375CAC1" w14:textId="77777777" w:rsidR="00721B2F" w:rsidRDefault="00721B2F" w:rsidP="00721B2F">
      <w:pPr>
        <w:pStyle w:val="Programostekstas"/>
      </w:pPr>
      <w:r>
        <w:lastRenderedPageBreak/>
        <w:t xml:space="preserve">kaltinimą palaikantys prokurorai, į baisią avariją patekę kitų transporto priemonių vairuotojai, bet ir savo </w:t>
      </w:r>
    </w:p>
    <w:p w14:paraId="38F03C42" w14:textId="77777777" w:rsidR="00721B2F" w:rsidRDefault="00721B2F" w:rsidP="00721B2F">
      <w:pPr>
        <w:pStyle w:val="Programostekstas"/>
      </w:pPr>
      <w:r>
        <w:t xml:space="preserve">artimųjų netekę nukentėjusieji. Maža to, baudžiamojoje byloje yra net vaizdo įrašas, kuriame užfiksuota, kaip I. Piaseckio </w:t>
      </w:r>
    </w:p>
    <w:p w14:paraId="73448A43" w14:textId="77777777" w:rsidR="00721B2F" w:rsidRDefault="00721B2F" w:rsidP="00721B2F">
      <w:pPr>
        <w:pStyle w:val="Programostekstas"/>
      </w:pPr>
      <w:r>
        <w:t>vairuojamas automobilis sukelia avariją, kuri baigėsi net penkių automobilių kolonos susidūrimu.</w:t>
      </w:r>
    </w:p>
    <w:p w14:paraId="277927D3" w14:textId="77777777" w:rsidR="00721B2F" w:rsidRDefault="00721B2F" w:rsidP="00721B2F">
      <w:pPr>
        <w:pStyle w:val="Programostekstas"/>
      </w:pPr>
    </w:p>
    <w:p w14:paraId="6EF993FB" w14:textId="1A616ED1" w:rsidR="00AC5E85" w:rsidRDefault="00721B2F" w:rsidP="00AC5E85">
      <w:pPr>
        <w:pStyle w:val="Programostekstas"/>
      </w:pPr>
      <w:r>
        <w:t>Skaitykite daugiau:</w:t>
      </w:r>
    </w:p>
    <w:p w14:paraId="26E501B3" w14:textId="3A7EE53A" w:rsidR="00300D05" w:rsidRDefault="00300D05" w:rsidP="00AC5E85">
      <w:pPr>
        <w:pStyle w:val="Programostekstas"/>
      </w:pPr>
    </w:p>
    <w:p w14:paraId="312CBA90" w14:textId="1BDCFDA8" w:rsidR="00300D05" w:rsidRDefault="00300D05" w:rsidP="00AC5E85">
      <w:pPr>
        <w:pStyle w:val="Programostekstas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Rezultatai iš </w:t>
      </w:r>
      <w:r w:rsidRPr="00300D05">
        <w:rPr>
          <w:rFonts w:ascii="Times New Roman" w:hAnsi="Times New Roman"/>
        </w:rPr>
        <w:t>Rodikliai.txt</w:t>
      </w:r>
      <w:r>
        <w:rPr>
          <w:rFonts w:ascii="Times New Roman" w:hAnsi="Times New Roman"/>
        </w:rPr>
        <w:t>:</w:t>
      </w:r>
    </w:p>
    <w:p w14:paraId="07FBDCB2" w14:textId="77777777" w:rsidR="00300D05" w:rsidRDefault="00300D05" w:rsidP="00AC5E85">
      <w:pPr>
        <w:pStyle w:val="Programostekstas"/>
        <w:rPr>
          <w:rFonts w:ascii="Times New Roman" w:hAnsi="Times New Roman"/>
        </w:rPr>
      </w:pPr>
    </w:p>
    <w:p w14:paraId="7F970719" w14:textId="77777777" w:rsidR="00300D05" w:rsidRPr="00300D05" w:rsidRDefault="00300D05" w:rsidP="00300D05">
      <w:pPr>
        <w:pStyle w:val="Programostekstas"/>
        <w:rPr>
          <w:rFonts w:cs="Courier New"/>
        </w:rPr>
      </w:pPr>
      <w:r w:rsidRPr="00300D05">
        <w:rPr>
          <w:rFonts w:cs="Courier New"/>
        </w:rPr>
        <w:t>Žodžiai, kurie kartojasi tik po vieną kartą ir jų nėra antrame faile .txt:</w:t>
      </w:r>
    </w:p>
    <w:p w14:paraId="5FF855AC" w14:textId="77777777" w:rsidR="00300D05" w:rsidRPr="00300D05" w:rsidRDefault="00300D05" w:rsidP="00300D05">
      <w:pPr>
        <w:pStyle w:val="Programostekstas"/>
        <w:rPr>
          <w:rFonts w:cs="Courier New"/>
        </w:rPr>
      </w:pPr>
      <w:r w:rsidRPr="00300D05">
        <w:rPr>
          <w:rFonts w:cs="Courier New"/>
        </w:rPr>
        <w:t>Tokių žodžių nėra.</w:t>
      </w:r>
    </w:p>
    <w:p w14:paraId="54FB909C" w14:textId="77777777" w:rsidR="00300D05" w:rsidRPr="00300D05" w:rsidRDefault="00300D05" w:rsidP="00300D05">
      <w:pPr>
        <w:pStyle w:val="Programostekstas"/>
        <w:rPr>
          <w:rFonts w:cs="Courier New"/>
        </w:rPr>
      </w:pPr>
    </w:p>
    <w:p w14:paraId="51E78471" w14:textId="77777777" w:rsidR="00300D05" w:rsidRPr="00300D05" w:rsidRDefault="00300D05" w:rsidP="00300D05">
      <w:pPr>
        <w:pStyle w:val="Programostekstas"/>
        <w:rPr>
          <w:rFonts w:cs="Courier New"/>
        </w:rPr>
      </w:pPr>
      <w:r w:rsidRPr="00300D05">
        <w:rPr>
          <w:rFonts w:cs="Courier New"/>
        </w:rPr>
        <w:t>Žodžiai, kurie yra abejuose failuose surikiuoti pasikartojimo skaičių mažėjimo tvarka, o kai pasikartojimų skaičius sutampa – pagal abėcėlę:</w:t>
      </w:r>
    </w:p>
    <w:p w14:paraId="39D0BFBD" w14:textId="77777777" w:rsidR="00300D05" w:rsidRPr="00300D05" w:rsidRDefault="00300D05" w:rsidP="00300D05">
      <w:pPr>
        <w:pStyle w:val="Programostekstas"/>
        <w:rPr>
          <w:rFonts w:cs="Courier New"/>
        </w:rPr>
      </w:pPr>
      <w:r w:rsidRPr="00300D05">
        <w:rPr>
          <w:rFonts w:cs="Courier New"/>
        </w:rPr>
        <w:t>25</w:t>
      </w:r>
    </w:p>
    <w:p w14:paraId="18588397" w14:textId="77777777" w:rsidR="00300D05" w:rsidRPr="00300D05" w:rsidRDefault="00300D05" w:rsidP="00300D05">
      <w:pPr>
        <w:pStyle w:val="Programostekstas"/>
        <w:rPr>
          <w:rFonts w:cs="Courier New"/>
        </w:rPr>
      </w:pPr>
      <w:r w:rsidRPr="00300D05">
        <w:rPr>
          <w:rFonts w:cs="Courier New"/>
        </w:rPr>
        <w:t>Anksčiau</w:t>
      </w:r>
    </w:p>
    <w:p w14:paraId="16BCE7BD" w14:textId="77777777" w:rsidR="00300D05" w:rsidRPr="00300D05" w:rsidRDefault="00300D05" w:rsidP="00300D05">
      <w:pPr>
        <w:pStyle w:val="Programostekstas"/>
        <w:rPr>
          <w:rFonts w:cs="Courier New"/>
        </w:rPr>
      </w:pPr>
      <w:r w:rsidRPr="00300D05">
        <w:rPr>
          <w:rFonts w:cs="Courier New"/>
        </w:rPr>
        <w:t>apie</w:t>
      </w:r>
    </w:p>
    <w:p w14:paraId="6812F3C2" w14:textId="77777777" w:rsidR="00300D05" w:rsidRPr="00300D05" w:rsidRDefault="00300D05" w:rsidP="00300D05">
      <w:pPr>
        <w:pStyle w:val="Programostekstas"/>
        <w:rPr>
          <w:rFonts w:cs="Courier New"/>
        </w:rPr>
      </w:pPr>
      <w:r w:rsidRPr="00300D05">
        <w:rPr>
          <w:rFonts w:cs="Courier New"/>
        </w:rPr>
        <w:t>buvęs</w:t>
      </w:r>
    </w:p>
    <w:p w14:paraId="3A1E38DC" w14:textId="77777777" w:rsidR="00300D05" w:rsidRPr="00300D05" w:rsidRDefault="00300D05" w:rsidP="00300D05">
      <w:pPr>
        <w:pStyle w:val="Programostekstas"/>
        <w:rPr>
          <w:rFonts w:cs="Courier New"/>
        </w:rPr>
      </w:pPr>
      <w:r w:rsidRPr="00300D05">
        <w:rPr>
          <w:rFonts w:cs="Courier New"/>
        </w:rPr>
        <w:t>dirbęs</w:t>
      </w:r>
    </w:p>
    <w:p w14:paraId="34783287" w14:textId="77777777" w:rsidR="00300D05" w:rsidRPr="00300D05" w:rsidRDefault="00300D05" w:rsidP="00300D05">
      <w:pPr>
        <w:pStyle w:val="Programostekstas"/>
        <w:rPr>
          <w:rFonts w:cs="Courier New"/>
        </w:rPr>
      </w:pPr>
      <w:r w:rsidRPr="00300D05">
        <w:rPr>
          <w:rFonts w:cs="Courier New"/>
        </w:rPr>
        <w:t>metus</w:t>
      </w:r>
    </w:p>
    <w:p w14:paraId="02374062" w14:textId="77777777" w:rsidR="00300D05" w:rsidRPr="00300D05" w:rsidRDefault="00300D05" w:rsidP="00300D05">
      <w:pPr>
        <w:pStyle w:val="Programostekstas"/>
        <w:rPr>
          <w:rFonts w:cs="Courier New"/>
        </w:rPr>
      </w:pPr>
      <w:r w:rsidRPr="00300D05">
        <w:rPr>
          <w:rFonts w:cs="Courier New"/>
        </w:rPr>
        <w:t>neteistas</w:t>
      </w:r>
    </w:p>
    <w:p w14:paraId="1CADB330" w14:textId="77777777" w:rsidR="00300D05" w:rsidRPr="00300D05" w:rsidRDefault="00300D05" w:rsidP="00300D05">
      <w:pPr>
        <w:pStyle w:val="Programostekstas"/>
        <w:rPr>
          <w:rFonts w:cs="Courier New"/>
        </w:rPr>
      </w:pPr>
      <w:r w:rsidRPr="00300D05">
        <w:rPr>
          <w:rFonts w:cs="Courier New"/>
        </w:rPr>
        <w:t>taksi</w:t>
      </w:r>
    </w:p>
    <w:p w14:paraId="4EC00C22" w14:textId="77777777" w:rsidR="00300D05" w:rsidRPr="00300D05" w:rsidRDefault="00300D05" w:rsidP="00300D05">
      <w:pPr>
        <w:pStyle w:val="Programostekstas"/>
        <w:rPr>
          <w:rFonts w:cs="Courier New"/>
        </w:rPr>
      </w:pPr>
      <w:r w:rsidRPr="00300D05">
        <w:rPr>
          <w:rFonts w:cs="Courier New"/>
        </w:rPr>
        <w:t>vairuotoju</w:t>
      </w:r>
    </w:p>
    <w:p w14:paraId="389E6113" w14:textId="77777777" w:rsidR="00300D05" w:rsidRPr="00300D05" w:rsidRDefault="00300D05" w:rsidP="00300D05">
      <w:pPr>
        <w:pStyle w:val="Programostekstas"/>
        <w:rPr>
          <w:rFonts w:cs="Courier New"/>
        </w:rPr>
      </w:pPr>
      <w:r w:rsidRPr="00300D05">
        <w:rPr>
          <w:rFonts w:cs="Courier New"/>
        </w:rPr>
        <w:t>Vi</w:t>
      </w:r>
    </w:p>
    <w:p w14:paraId="2EFEDEE2" w14:textId="77777777" w:rsidR="00300D05" w:rsidRPr="00300D05" w:rsidRDefault="00300D05" w:rsidP="00300D05">
      <w:pPr>
        <w:pStyle w:val="Programostekstas"/>
        <w:rPr>
          <w:rFonts w:cs="Courier New"/>
        </w:rPr>
      </w:pPr>
      <w:r w:rsidRPr="00300D05">
        <w:rPr>
          <w:rFonts w:cs="Courier New"/>
        </w:rPr>
        <w:t>Žodžių skaičius:</w:t>
      </w:r>
    </w:p>
    <w:p w14:paraId="1E25647B" w14:textId="02B95ACC" w:rsidR="00300D05" w:rsidRPr="00300D05" w:rsidRDefault="00300D05" w:rsidP="00300D05">
      <w:pPr>
        <w:pStyle w:val="Programostekstas"/>
        <w:rPr>
          <w:rFonts w:cs="Courier New"/>
        </w:rPr>
      </w:pPr>
      <w:r w:rsidRPr="00300D05">
        <w:rPr>
          <w:rFonts w:cs="Courier New"/>
        </w:rPr>
        <w:t>10</w:t>
      </w:r>
    </w:p>
    <w:p w14:paraId="77AEF326" w14:textId="77777777" w:rsidR="00AC5E85" w:rsidRDefault="00AC5E85" w:rsidP="00AC5E85">
      <w:pPr>
        <w:pStyle w:val="Programostekstas"/>
      </w:pPr>
    </w:p>
    <w:p w14:paraId="0DB2F976" w14:textId="73B7CD83" w:rsidR="00AC5E85" w:rsidRDefault="00F41A95" w:rsidP="00F41A95">
      <w:pPr>
        <w:pStyle w:val="Programostekstas"/>
        <w:numPr>
          <w:ilvl w:val="0"/>
          <w:numId w:val="49"/>
        </w:numPr>
        <w:rPr>
          <w:rFonts w:ascii="Times New Roman" w:hAnsi="Times New Roman"/>
        </w:rPr>
      </w:pPr>
      <w:r w:rsidRPr="00F41A95">
        <w:rPr>
          <w:rFonts w:ascii="Times New Roman" w:hAnsi="Times New Roman"/>
        </w:rPr>
        <w:t>Antras pavyzdys</w:t>
      </w:r>
      <w:r>
        <w:rPr>
          <w:rFonts w:ascii="Times New Roman" w:hAnsi="Times New Roman"/>
        </w:rPr>
        <w:t>.</w:t>
      </w:r>
    </w:p>
    <w:p w14:paraId="0B1A6751" w14:textId="77777777" w:rsidR="00F41A95" w:rsidRDefault="00F41A95" w:rsidP="00AC5E85">
      <w:pPr>
        <w:pStyle w:val="Programostekstas"/>
        <w:rPr>
          <w:rFonts w:ascii="Times New Roman" w:hAnsi="Times New Roman"/>
        </w:rPr>
      </w:pPr>
    </w:p>
    <w:p w14:paraId="11E9D9D7" w14:textId="4D2EDBFC" w:rsidR="009A5E24" w:rsidRDefault="00F41A95" w:rsidP="009A5E24">
      <w:pPr>
        <w:pStyle w:val="Programostekstas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>Abeji tekstiniai failai identiški išskyrus žodį: tikrina, kuris pirmame tekstiniame faile kartojasi vieną kartą ir šio žodžio nėra antrame tekstiniame faile. Randamas vienas žodis, kuris tenkina pirmąją uždavinio sąlygą ir dešimt žodžių, kurie tenkina antrąją uždavinio sąlygą</w:t>
      </w:r>
    </w:p>
    <w:p w14:paraId="4274824F" w14:textId="692603DE" w:rsidR="009A5E24" w:rsidRPr="009A5E24" w:rsidRDefault="009A5E24" w:rsidP="009A5E24">
      <w:pPr>
        <w:ind w:firstLine="567"/>
        <w:jc w:val="left"/>
        <w:rPr>
          <w:sz w:val="20"/>
        </w:rPr>
      </w:pPr>
      <w:r>
        <w:rPr>
          <w:sz w:val="20"/>
        </w:rPr>
        <w:t>Pirmas tekstinis failas:</w:t>
      </w:r>
    </w:p>
    <w:p w14:paraId="21AA20B7" w14:textId="77777777" w:rsidR="009A5E24" w:rsidRPr="009A5E24" w:rsidRDefault="009A5E24" w:rsidP="009A5E24">
      <w:pPr>
        <w:pStyle w:val="Programostekstas"/>
        <w:rPr>
          <w:rFonts w:cs="Courier New"/>
        </w:rPr>
      </w:pPr>
      <w:r w:rsidRPr="009A5E24">
        <w:rPr>
          <w:rFonts w:cs="Courier New"/>
        </w:rPr>
        <w:t xml:space="preserve">Anksčiau neteistas, apie 25 metus taksi vairuotoju dirbęs buvęs </w:t>
      </w:r>
    </w:p>
    <w:p w14:paraId="16B5E293" w14:textId="77777777" w:rsidR="009A5E24" w:rsidRPr="009A5E24" w:rsidRDefault="009A5E24" w:rsidP="009A5E24">
      <w:pPr>
        <w:pStyle w:val="Programostekstas"/>
        <w:rPr>
          <w:rFonts w:cs="Courier New"/>
        </w:rPr>
      </w:pPr>
      <w:r w:rsidRPr="009A5E24">
        <w:rPr>
          <w:rFonts w:cs="Courier New"/>
        </w:rPr>
        <w:t xml:space="preserve">Vilniaus kriminalinės policijos pareigūnas I. Piaseckis tikina;tikina, kad ne jis turi sėdėti kaltinamųjų suole esą </w:t>
      </w:r>
    </w:p>
    <w:p w14:paraId="5AC1EFED" w14:textId="77777777" w:rsidR="009A5E24" w:rsidRPr="009A5E24" w:rsidRDefault="009A5E24" w:rsidP="009A5E24">
      <w:pPr>
        <w:pStyle w:val="Programostekstas"/>
        <w:rPr>
          <w:rFonts w:cs="Courier New"/>
        </w:rPr>
      </w:pPr>
      <w:r w:rsidRPr="009A5E24">
        <w:rPr>
          <w:rFonts w:cs="Courier New"/>
        </w:rPr>
        <w:t xml:space="preserve">dvi gyvybes nusinešusią avariją sukėlė kito automobilio vairuotoja. Bet tokiai jo pozicijai nepritaria ne tik valstybinį </w:t>
      </w:r>
    </w:p>
    <w:p w14:paraId="5D1E3EB9" w14:textId="77777777" w:rsidR="009A5E24" w:rsidRPr="009A5E24" w:rsidRDefault="009A5E24" w:rsidP="009A5E24">
      <w:pPr>
        <w:pStyle w:val="Programostekstas"/>
        <w:rPr>
          <w:rFonts w:cs="Courier New"/>
        </w:rPr>
      </w:pPr>
      <w:r w:rsidRPr="009A5E24">
        <w:rPr>
          <w:rFonts w:cs="Courier New"/>
        </w:rPr>
        <w:t xml:space="preserve">kaltinimą palaikantys prokurorai, į baisią avariją patekę kitų transporto priemonių vairuotojai, bet ir savo </w:t>
      </w:r>
    </w:p>
    <w:p w14:paraId="6C592110" w14:textId="77777777" w:rsidR="009A5E24" w:rsidRPr="009A5E24" w:rsidRDefault="009A5E24" w:rsidP="009A5E24">
      <w:pPr>
        <w:pStyle w:val="Programostekstas"/>
        <w:rPr>
          <w:rFonts w:cs="Courier New"/>
        </w:rPr>
      </w:pPr>
      <w:r w:rsidRPr="009A5E24">
        <w:rPr>
          <w:rFonts w:cs="Courier New"/>
        </w:rPr>
        <w:t xml:space="preserve">artimųjų netekę nukentėjusieji. Maža to, baudžiamojoje byloje yra net vaizdo įrašas, kuriame užfiksuota, kaip I. Piaseckio </w:t>
      </w:r>
    </w:p>
    <w:p w14:paraId="32564532" w14:textId="77777777" w:rsidR="009A5E24" w:rsidRPr="009A5E24" w:rsidRDefault="009A5E24" w:rsidP="009A5E24">
      <w:pPr>
        <w:pStyle w:val="Programostekstas"/>
        <w:rPr>
          <w:rFonts w:cs="Courier New"/>
        </w:rPr>
      </w:pPr>
      <w:r w:rsidRPr="009A5E24">
        <w:rPr>
          <w:rFonts w:cs="Courier New"/>
        </w:rPr>
        <w:t>vairuojamas automobilis sukelia avariją, kuri baigėsi net penkių automobilių kolonos susidūrimu.</w:t>
      </w:r>
    </w:p>
    <w:p w14:paraId="32A955AC" w14:textId="77777777" w:rsidR="009A5E24" w:rsidRPr="009A5E24" w:rsidRDefault="009A5E24" w:rsidP="009A5E24">
      <w:pPr>
        <w:pStyle w:val="Programostekstas"/>
        <w:rPr>
          <w:rFonts w:cs="Courier New"/>
        </w:rPr>
      </w:pPr>
    </w:p>
    <w:p w14:paraId="571CC3D2" w14:textId="00DB6B78" w:rsidR="00F41A95" w:rsidRDefault="009A5E24" w:rsidP="009A5E24">
      <w:pPr>
        <w:pStyle w:val="Programostekstas"/>
        <w:rPr>
          <w:rFonts w:cs="Courier New"/>
        </w:rPr>
      </w:pPr>
      <w:r w:rsidRPr="009A5E24">
        <w:rPr>
          <w:rFonts w:cs="Courier New"/>
        </w:rPr>
        <w:t>Skaitykite daugiau:</w:t>
      </w:r>
    </w:p>
    <w:p w14:paraId="7CB679C3" w14:textId="7F6A1D41" w:rsidR="009A5E24" w:rsidRDefault="009A5E24" w:rsidP="009A5E24">
      <w:pPr>
        <w:pStyle w:val="Programostekstas"/>
        <w:rPr>
          <w:rFonts w:cs="Courier New"/>
        </w:rPr>
      </w:pPr>
    </w:p>
    <w:p w14:paraId="4E28D958" w14:textId="5FC46341" w:rsidR="009A5E24" w:rsidRDefault="009A5E24" w:rsidP="009A5E24">
      <w:pPr>
        <w:pStyle w:val="Programostekstas"/>
        <w:ind w:firstLine="720"/>
        <w:rPr>
          <w:rFonts w:ascii="Times New Roman" w:hAnsi="Times New Roman"/>
        </w:rPr>
      </w:pPr>
      <w:r w:rsidRPr="00721B2F">
        <w:rPr>
          <w:rFonts w:ascii="Times New Roman" w:hAnsi="Times New Roman"/>
        </w:rPr>
        <w:t>Antras tekstinis failas:</w:t>
      </w:r>
    </w:p>
    <w:p w14:paraId="0C208F21" w14:textId="77777777" w:rsidR="009A5E24" w:rsidRDefault="009A5E24" w:rsidP="009A5E24">
      <w:pPr>
        <w:pStyle w:val="Programostekstas"/>
        <w:ind w:firstLine="720"/>
        <w:rPr>
          <w:rFonts w:ascii="Times New Roman" w:hAnsi="Times New Roman"/>
        </w:rPr>
      </w:pPr>
    </w:p>
    <w:p w14:paraId="2695490E" w14:textId="77777777" w:rsidR="009A5E24" w:rsidRPr="009A5E24" w:rsidRDefault="009A5E24" w:rsidP="009A5E24">
      <w:pPr>
        <w:pStyle w:val="Programostekstas"/>
        <w:rPr>
          <w:rFonts w:cs="Courier New"/>
        </w:rPr>
      </w:pPr>
      <w:r w:rsidRPr="009A5E24">
        <w:rPr>
          <w:rFonts w:cs="Courier New"/>
        </w:rPr>
        <w:t xml:space="preserve">Anksčiau neteistas, apie 25 metus taksi vairuotoju dirbęs buvęs </w:t>
      </w:r>
    </w:p>
    <w:p w14:paraId="48205CBA" w14:textId="77777777" w:rsidR="009A5E24" w:rsidRPr="009A5E24" w:rsidRDefault="009A5E24" w:rsidP="009A5E24">
      <w:pPr>
        <w:pStyle w:val="Programostekstas"/>
        <w:rPr>
          <w:rFonts w:cs="Courier New"/>
        </w:rPr>
      </w:pPr>
      <w:r w:rsidRPr="009A5E24">
        <w:rPr>
          <w:rFonts w:cs="Courier New"/>
        </w:rPr>
        <w:t xml:space="preserve">Vilniaus kriminalinės policijos pareigūnas I. Piaseckis, kad ne jis turi sėdėti kaltinamųjų suole esą </w:t>
      </w:r>
    </w:p>
    <w:p w14:paraId="1C9236B8" w14:textId="77777777" w:rsidR="009A5E24" w:rsidRPr="009A5E24" w:rsidRDefault="009A5E24" w:rsidP="009A5E24">
      <w:pPr>
        <w:pStyle w:val="Programostekstas"/>
        <w:rPr>
          <w:rFonts w:cs="Courier New"/>
        </w:rPr>
      </w:pPr>
      <w:r w:rsidRPr="009A5E24">
        <w:rPr>
          <w:rFonts w:cs="Courier New"/>
        </w:rPr>
        <w:lastRenderedPageBreak/>
        <w:t xml:space="preserve">dvi gyvybes nusinešusią avariją sukėlė kito automobilio vairuotoja. Bet tokiai jo pozicijai nepritaria ne tik valstybinį </w:t>
      </w:r>
    </w:p>
    <w:p w14:paraId="304A00F2" w14:textId="77777777" w:rsidR="009A5E24" w:rsidRPr="009A5E24" w:rsidRDefault="009A5E24" w:rsidP="009A5E24">
      <w:pPr>
        <w:pStyle w:val="Programostekstas"/>
        <w:rPr>
          <w:rFonts w:cs="Courier New"/>
        </w:rPr>
      </w:pPr>
      <w:r w:rsidRPr="009A5E24">
        <w:rPr>
          <w:rFonts w:cs="Courier New"/>
        </w:rPr>
        <w:t xml:space="preserve">kaltinimą palaikantys prokurorai, į baisią avariją patekę kitų transporto priemonių vairuotojai, bet ir savo </w:t>
      </w:r>
    </w:p>
    <w:p w14:paraId="2212FE10" w14:textId="77777777" w:rsidR="009A5E24" w:rsidRPr="009A5E24" w:rsidRDefault="009A5E24" w:rsidP="009A5E24">
      <w:pPr>
        <w:pStyle w:val="Programostekstas"/>
        <w:rPr>
          <w:rFonts w:cs="Courier New"/>
        </w:rPr>
      </w:pPr>
      <w:r w:rsidRPr="009A5E24">
        <w:rPr>
          <w:rFonts w:cs="Courier New"/>
        </w:rPr>
        <w:t xml:space="preserve">artimųjų netekę nukentėjusieji. Maža to, baudžiamojoje byloje yra net vaizdo įrašas, kuriame užfiksuota, kaip I. Piaseckio </w:t>
      </w:r>
    </w:p>
    <w:p w14:paraId="4DA95D7D" w14:textId="77777777" w:rsidR="009A5E24" w:rsidRPr="009A5E24" w:rsidRDefault="009A5E24" w:rsidP="009A5E24">
      <w:pPr>
        <w:pStyle w:val="Programostekstas"/>
        <w:rPr>
          <w:rFonts w:cs="Courier New"/>
        </w:rPr>
      </w:pPr>
      <w:r w:rsidRPr="009A5E24">
        <w:rPr>
          <w:rFonts w:cs="Courier New"/>
        </w:rPr>
        <w:t>vairuojamas automobilis sukelia avariją, kuri baigėsi net penkių automobilių kolonos susidūrimu.</w:t>
      </w:r>
    </w:p>
    <w:p w14:paraId="75746EA8" w14:textId="77777777" w:rsidR="009A5E24" w:rsidRPr="009A5E24" w:rsidRDefault="009A5E24" w:rsidP="009A5E24">
      <w:pPr>
        <w:pStyle w:val="Programostekstas"/>
        <w:rPr>
          <w:rFonts w:cs="Courier New"/>
        </w:rPr>
      </w:pPr>
    </w:p>
    <w:p w14:paraId="3CB4AE97" w14:textId="0EC6129A" w:rsidR="009A5E24" w:rsidRPr="009A5E24" w:rsidRDefault="009A5E24" w:rsidP="009A5E24">
      <w:pPr>
        <w:pStyle w:val="Programostekstas"/>
        <w:rPr>
          <w:rFonts w:cs="Courier New"/>
        </w:rPr>
      </w:pPr>
      <w:r w:rsidRPr="009A5E24">
        <w:rPr>
          <w:rFonts w:cs="Courier New"/>
        </w:rPr>
        <w:t>Skaitykite daugiau:</w:t>
      </w:r>
    </w:p>
    <w:p w14:paraId="24F15641" w14:textId="77777777" w:rsidR="009A5E24" w:rsidRPr="009A5E24" w:rsidRDefault="009A5E24" w:rsidP="009A5E24">
      <w:pPr>
        <w:pStyle w:val="Programostekstas"/>
        <w:rPr>
          <w:rFonts w:cs="Courier New"/>
        </w:rPr>
      </w:pPr>
    </w:p>
    <w:p w14:paraId="2CFAA7A1" w14:textId="3FFC325E" w:rsidR="00F41A95" w:rsidRDefault="00300D05" w:rsidP="00AC5E85">
      <w:pPr>
        <w:pStyle w:val="Programostekstas"/>
        <w:rPr>
          <w:rFonts w:ascii="Times New Roman" w:hAnsi="Times New Roman"/>
        </w:rPr>
      </w:pPr>
      <w:r>
        <w:rPr>
          <w:rFonts w:ascii="Times New Roman" w:hAnsi="Times New Roman"/>
        </w:rPr>
        <w:t>Rezultatai iš Rodikliai.txt:</w:t>
      </w:r>
    </w:p>
    <w:p w14:paraId="492519D6" w14:textId="2F5D10D8" w:rsidR="00300D05" w:rsidRDefault="00300D05" w:rsidP="00AC5E85">
      <w:pPr>
        <w:pStyle w:val="Programostekstas"/>
        <w:rPr>
          <w:rFonts w:ascii="Times New Roman" w:hAnsi="Times New Roman"/>
        </w:rPr>
      </w:pPr>
    </w:p>
    <w:p w14:paraId="4F0CA8AF" w14:textId="77777777" w:rsidR="001956C0" w:rsidRPr="001956C0" w:rsidRDefault="001956C0" w:rsidP="001956C0">
      <w:pPr>
        <w:pStyle w:val="Programostekstas"/>
        <w:rPr>
          <w:rFonts w:cs="Courier New"/>
        </w:rPr>
      </w:pPr>
      <w:r w:rsidRPr="001956C0">
        <w:rPr>
          <w:rFonts w:cs="Courier New"/>
        </w:rPr>
        <w:t>Žodžiai, kurie kartojasi tik po vieną kartą ir jų nėra antrame faile .txt:</w:t>
      </w:r>
    </w:p>
    <w:p w14:paraId="33B01DBD" w14:textId="77777777" w:rsidR="001956C0" w:rsidRPr="001956C0" w:rsidRDefault="001956C0" w:rsidP="001956C0">
      <w:pPr>
        <w:pStyle w:val="Programostekstas"/>
        <w:rPr>
          <w:rFonts w:cs="Courier New"/>
        </w:rPr>
      </w:pPr>
      <w:r w:rsidRPr="001956C0">
        <w:rPr>
          <w:rFonts w:cs="Courier New"/>
        </w:rPr>
        <w:t>tikina</w:t>
      </w:r>
    </w:p>
    <w:p w14:paraId="06719F2D" w14:textId="77777777" w:rsidR="001956C0" w:rsidRPr="001956C0" w:rsidRDefault="001956C0" w:rsidP="001956C0">
      <w:pPr>
        <w:pStyle w:val="Programostekstas"/>
        <w:rPr>
          <w:rFonts w:cs="Courier New"/>
        </w:rPr>
      </w:pPr>
      <w:r w:rsidRPr="001956C0">
        <w:rPr>
          <w:rFonts w:cs="Courier New"/>
        </w:rPr>
        <w:t>Žodžių skaičius:</w:t>
      </w:r>
    </w:p>
    <w:p w14:paraId="4FF427B6" w14:textId="77777777" w:rsidR="001956C0" w:rsidRPr="001956C0" w:rsidRDefault="001956C0" w:rsidP="001956C0">
      <w:pPr>
        <w:pStyle w:val="Programostekstas"/>
        <w:rPr>
          <w:rFonts w:cs="Courier New"/>
        </w:rPr>
      </w:pPr>
      <w:r w:rsidRPr="001956C0">
        <w:rPr>
          <w:rFonts w:cs="Courier New"/>
        </w:rPr>
        <w:t>1</w:t>
      </w:r>
    </w:p>
    <w:p w14:paraId="64A44AF4" w14:textId="77777777" w:rsidR="001956C0" w:rsidRPr="001956C0" w:rsidRDefault="001956C0" w:rsidP="001956C0">
      <w:pPr>
        <w:pStyle w:val="Programostekstas"/>
        <w:rPr>
          <w:rFonts w:cs="Courier New"/>
        </w:rPr>
      </w:pPr>
    </w:p>
    <w:p w14:paraId="0DDC6AAE" w14:textId="77777777" w:rsidR="001956C0" w:rsidRPr="001956C0" w:rsidRDefault="001956C0" w:rsidP="001956C0">
      <w:pPr>
        <w:pStyle w:val="Programostekstas"/>
        <w:rPr>
          <w:rFonts w:cs="Courier New"/>
        </w:rPr>
      </w:pPr>
      <w:r w:rsidRPr="001956C0">
        <w:rPr>
          <w:rFonts w:cs="Courier New"/>
        </w:rPr>
        <w:t>Žodžiai, kurie yra abejuose failuose surikiuoti pasikartojimo skaičių mažėjimo tvarka, o kai pasikartojimų skaičius sutampa – pagal abėcėlę:</w:t>
      </w:r>
    </w:p>
    <w:p w14:paraId="5BF5483C" w14:textId="77777777" w:rsidR="001956C0" w:rsidRPr="001956C0" w:rsidRDefault="001956C0" w:rsidP="001956C0">
      <w:pPr>
        <w:pStyle w:val="Programostekstas"/>
        <w:rPr>
          <w:rFonts w:cs="Courier New"/>
        </w:rPr>
      </w:pPr>
      <w:r w:rsidRPr="001956C0">
        <w:rPr>
          <w:rFonts w:cs="Courier New"/>
        </w:rPr>
        <w:t>25</w:t>
      </w:r>
    </w:p>
    <w:p w14:paraId="6BE11A62" w14:textId="77777777" w:rsidR="001956C0" w:rsidRPr="001956C0" w:rsidRDefault="001956C0" w:rsidP="001956C0">
      <w:pPr>
        <w:pStyle w:val="Programostekstas"/>
        <w:rPr>
          <w:rFonts w:cs="Courier New"/>
        </w:rPr>
      </w:pPr>
      <w:r w:rsidRPr="001956C0">
        <w:rPr>
          <w:rFonts w:cs="Courier New"/>
        </w:rPr>
        <w:t>Anksčiau</w:t>
      </w:r>
    </w:p>
    <w:p w14:paraId="35BE13B8" w14:textId="77777777" w:rsidR="001956C0" w:rsidRPr="001956C0" w:rsidRDefault="001956C0" w:rsidP="001956C0">
      <w:pPr>
        <w:pStyle w:val="Programostekstas"/>
        <w:rPr>
          <w:rFonts w:cs="Courier New"/>
        </w:rPr>
      </w:pPr>
      <w:r w:rsidRPr="001956C0">
        <w:rPr>
          <w:rFonts w:cs="Courier New"/>
        </w:rPr>
        <w:t>apie</w:t>
      </w:r>
    </w:p>
    <w:p w14:paraId="580745E5" w14:textId="77777777" w:rsidR="001956C0" w:rsidRPr="001956C0" w:rsidRDefault="001956C0" w:rsidP="001956C0">
      <w:pPr>
        <w:pStyle w:val="Programostekstas"/>
        <w:rPr>
          <w:rFonts w:cs="Courier New"/>
        </w:rPr>
      </w:pPr>
      <w:r w:rsidRPr="001956C0">
        <w:rPr>
          <w:rFonts w:cs="Courier New"/>
        </w:rPr>
        <w:t>buvęs</w:t>
      </w:r>
    </w:p>
    <w:p w14:paraId="2A114A0B" w14:textId="77777777" w:rsidR="001956C0" w:rsidRPr="001956C0" w:rsidRDefault="001956C0" w:rsidP="001956C0">
      <w:pPr>
        <w:pStyle w:val="Programostekstas"/>
        <w:rPr>
          <w:rFonts w:cs="Courier New"/>
        </w:rPr>
      </w:pPr>
      <w:r w:rsidRPr="001956C0">
        <w:rPr>
          <w:rFonts w:cs="Courier New"/>
        </w:rPr>
        <w:t>dirbęs</w:t>
      </w:r>
    </w:p>
    <w:p w14:paraId="74525864" w14:textId="77777777" w:rsidR="001956C0" w:rsidRPr="001956C0" w:rsidRDefault="001956C0" w:rsidP="001956C0">
      <w:pPr>
        <w:pStyle w:val="Programostekstas"/>
        <w:rPr>
          <w:rFonts w:cs="Courier New"/>
        </w:rPr>
      </w:pPr>
      <w:r w:rsidRPr="001956C0">
        <w:rPr>
          <w:rFonts w:cs="Courier New"/>
        </w:rPr>
        <w:t>metus</w:t>
      </w:r>
    </w:p>
    <w:p w14:paraId="1615F0B6" w14:textId="77777777" w:rsidR="001956C0" w:rsidRPr="001956C0" w:rsidRDefault="001956C0" w:rsidP="001956C0">
      <w:pPr>
        <w:pStyle w:val="Programostekstas"/>
        <w:rPr>
          <w:rFonts w:cs="Courier New"/>
        </w:rPr>
      </w:pPr>
      <w:r w:rsidRPr="001956C0">
        <w:rPr>
          <w:rFonts w:cs="Courier New"/>
        </w:rPr>
        <w:t>neteistas</w:t>
      </w:r>
    </w:p>
    <w:p w14:paraId="62C03DAC" w14:textId="77777777" w:rsidR="001956C0" w:rsidRPr="001956C0" w:rsidRDefault="001956C0" w:rsidP="001956C0">
      <w:pPr>
        <w:pStyle w:val="Programostekstas"/>
        <w:rPr>
          <w:rFonts w:cs="Courier New"/>
        </w:rPr>
      </w:pPr>
      <w:r w:rsidRPr="001956C0">
        <w:rPr>
          <w:rFonts w:cs="Courier New"/>
        </w:rPr>
        <w:t>taksi</w:t>
      </w:r>
    </w:p>
    <w:p w14:paraId="040ADB3C" w14:textId="77777777" w:rsidR="001956C0" w:rsidRPr="001956C0" w:rsidRDefault="001956C0" w:rsidP="001956C0">
      <w:pPr>
        <w:pStyle w:val="Programostekstas"/>
        <w:rPr>
          <w:rFonts w:cs="Courier New"/>
        </w:rPr>
      </w:pPr>
      <w:r w:rsidRPr="001956C0">
        <w:rPr>
          <w:rFonts w:cs="Courier New"/>
        </w:rPr>
        <w:t>vairuotoju</w:t>
      </w:r>
    </w:p>
    <w:p w14:paraId="2F8947EB" w14:textId="77777777" w:rsidR="001956C0" w:rsidRPr="001956C0" w:rsidRDefault="001956C0" w:rsidP="001956C0">
      <w:pPr>
        <w:pStyle w:val="Programostekstas"/>
        <w:rPr>
          <w:rFonts w:cs="Courier New"/>
        </w:rPr>
      </w:pPr>
      <w:r w:rsidRPr="001956C0">
        <w:rPr>
          <w:rFonts w:cs="Courier New"/>
        </w:rPr>
        <w:t>Vi</w:t>
      </w:r>
    </w:p>
    <w:p w14:paraId="4098C1E9" w14:textId="77777777" w:rsidR="001956C0" w:rsidRPr="001956C0" w:rsidRDefault="001956C0" w:rsidP="001956C0">
      <w:pPr>
        <w:pStyle w:val="Programostekstas"/>
        <w:rPr>
          <w:rFonts w:cs="Courier New"/>
        </w:rPr>
      </w:pPr>
      <w:r w:rsidRPr="001956C0">
        <w:rPr>
          <w:rFonts w:cs="Courier New"/>
        </w:rPr>
        <w:t>Žodžių skaičius:</w:t>
      </w:r>
    </w:p>
    <w:p w14:paraId="205BE9BD" w14:textId="3F53E2AF" w:rsidR="00300D05" w:rsidRPr="001956C0" w:rsidRDefault="001956C0" w:rsidP="001956C0">
      <w:pPr>
        <w:pStyle w:val="Programostekstas"/>
        <w:rPr>
          <w:rFonts w:cs="Courier New"/>
        </w:rPr>
      </w:pPr>
      <w:r w:rsidRPr="001956C0">
        <w:rPr>
          <w:rFonts w:cs="Courier New"/>
        </w:rPr>
        <w:t>10</w:t>
      </w:r>
    </w:p>
    <w:p w14:paraId="4B447849" w14:textId="34ABFA0A" w:rsidR="00F41A95" w:rsidRDefault="00F41A95" w:rsidP="00AC5E85">
      <w:pPr>
        <w:pStyle w:val="Programostekstas"/>
      </w:pPr>
      <w:r>
        <w:tab/>
      </w:r>
    </w:p>
    <w:p w14:paraId="2618D2B3" w14:textId="77777777" w:rsidR="00AC5E85" w:rsidRDefault="00AC5E85" w:rsidP="00AC5E85">
      <w:pPr>
        <w:pStyle w:val="Heading2"/>
        <w:numPr>
          <w:ilvl w:val="1"/>
          <w:numId w:val="28"/>
        </w:numPr>
        <w:tabs>
          <w:tab w:val="clear" w:pos="566"/>
          <w:tab w:val="num" w:pos="2268"/>
        </w:tabs>
        <w:ind w:left="567" w:hanging="567"/>
      </w:pPr>
      <w:bookmarkStart w:id="39" w:name="_Toc88511732"/>
      <w:r>
        <w:t>Dėstytojo pastabos</w:t>
      </w:r>
      <w:bookmarkEnd w:id="39"/>
    </w:p>
    <w:p w14:paraId="2157E4A9" w14:textId="77777777" w:rsidR="00AC5E85" w:rsidRDefault="00AC5E85" w:rsidP="00AC5E85"/>
    <w:p w14:paraId="0FF3A7D9" w14:textId="77777777" w:rsidR="00DC3E03" w:rsidRPr="00DC3E03" w:rsidRDefault="00DC3E03" w:rsidP="00DC3E03">
      <w:pPr>
        <w:ind w:left="720" w:firstLine="0"/>
        <w:rPr>
          <w:szCs w:val="24"/>
        </w:rPr>
      </w:pPr>
    </w:p>
    <w:sectPr w:rsidR="00DC3E03" w:rsidRPr="00DC3E03" w:rsidSect="00572435">
      <w:type w:val="continuous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2CB24" w14:textId="77777777" w:rsidR="00CF458D" w:rsidRDefault="00CF458D">
      <w:r>
        <w:separator/>
      </w:r>
    </w:p>
  </w:endnote>
  <w:endnote w:type="continuationSeparator" w:id="0">
    <w:p w14:paraId="50CE2F24" w14:textId="77777777" w:rsidR="00CF458D" w:rsidRDefault="00CF4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F8F2" w14:textId="77777777" w:rsidR="00DC430E" w:rsidRDefault="00DC430E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05504B43" w14:textId="77777777" w:rsidR="00DC430E" w:rsidRDefault="00DC430E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3B4C5" w14:textId="77777777" w:rsidR="00DC430E" w:rsidRDefault="00DC430E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2AAA4" w14:textId="77777777" w:rsidR="00DC430E" w:rsidRDefault="00DC430E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A5F59" w14:textId="77777777" w:rsidR="00CF458D" w:rsidRDefault="00CF458D">
      <w:r>
        <w:separator/>
      </w:r>
    </w:p>
  </w:footnote>
  <w:footnote w:type="continuationSeparator" w:id="0">
    <w:p w14:paraId="27316FD0" w14:textId="77777777" w:rsidR="00CF458D" w:rsidRDefault="00CF4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0AB50" w14:textId="77777777" w:rsidR="00DC430E" w:rsidRPr="00EB5168" w:rsidRDefault="00DC430E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0CD6B46"/>
    <w:multiLevelType w:val="hybridMultilevel"/>
    <w:tmpl w:val="99828658"/>
    <w:lvl w:ilvl="0" w:tplc="73842D84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212529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3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0360B22"/>
    <w:multiLevelType w:val="hybridMultilevel"/>
    <w:tmpl w:val="F66879CE"/>
    <w:lvl w:ilvl="0" w:tplc="4A1A2FBE">
      <w:start w:val="1"/>
      <w:numFmt w:val="decimal"/>
      <w:lvlText w:val="%1."/>
      <w:lvlJc w:val="left"/>
      <w:pPr>
        <w:ind w:left="1080" w:hanging="360"/>
      </w:pPr>
      <w:rPr>
        <w:rFonts w:hint="default"/>
        <w:color w:val="21252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6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8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0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1" w15:restartNumberingAfterBreak="0">
    <w:nsid w:val="5B395858"/>
    <w:multiLevelType w:val="hybridMultilevel"/>
    <w:tmpl w:val="D6CE59C6"/>
    <w:lvl w:ilvl="0" w:tplc="F1F269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E1F0F8C"/>
    <w:multiLevelType w:val="hybridMultilevel"/>
    <w:tmpl w:val="28B03A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4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7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8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9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42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43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5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6"/>
        </w:tabs>
        <w:ind w:left="566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40"/>
  </w:num>
  <w:num w:numId="2">
    <w:abstractNumId w:val="27"/>
  </w:num>
  <w:num w:numId="3">
    <w:abstractNumId w:val="39"/>
  </w:num>
  <w:num w:numId="4">
    <w:abstractNumId w:val="26"/>
  </w:num>
  <w:num w:numId="5">
    <w:abstractNumId w:val="37"/>
  </w:num>
  <w:num w:numId="6">
    <w:abstractNumId w:val="43"/>
  </w:num>
  <w:num w:numId="7">
    <w:abstractNumId w:val="12"/>
  </w:num>
  <w:num w:numId="8">
    <w:abstractNumId w:val="10"/>
  </w:num>
  <w:num w:numId="9">
    <w:abstractNumId w:val="13"/>
  </w:num>
  <w:num w:numId="10">
    <w:abstractNumId w:val="34"/>
  </w:num>
  <w:num w:numId="11">
    <w:abstractNumId w:val="20"/>
  </w:num>
  <w:num w:numId="12">
    <w:abstractNumId w:val="29"/>
  </w:num>
  <w:num w:numId="13">
    <w:abstractNumId w:val="11"/>
  </w:num>
  <w:num w:numId="14">
    <w:abstractNumId w:val="33"/>
  </w:num>
  <w:num w:numId="15">
    <w:abstractNumId w:val="15"/>
  </w:num>
  <w:num w:numId="16">
    <w:abstractNumId w:val="42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2"/>
  </w:num>
  <w:num w:numId="22">
    <w:abstractNumId w:val="44"/>
  </w:num>
  <w:num w:numId="23">
    <w:abstractNumId w:val="14"/>
  </w:num>
  <w:num w:numId="24">
    <w:abstractNumId w:val="35"/>
  </w:num>
  <w:num w:numId="25">
    <w:abstractNumId w:val="38"/>
  </w:num>
  <w:num w:numId="26">
    <w:abstractNumId w:val="18"/>
  </w:num>
  <w:num w:numId="27">
    <w:abstractNumId w:val="36"/>
  </w:num>
  <w:num w:numId="28">
    <w:abstractNumId w:val="45"/>
  </w:num>
  <w:num w:numId="29">
    <w:abstractNumId w:val="30"/>
  </w:num>
  <w:num w:numId="30">
    <w:abstractNumId w:val="28"/>
  </w:num>
  <w:num w:numId="31">
    <w:abstractNumId w:val="23"/>
  </w:num>
  <w:num w:numId="32">
    <w:abstractNumId w:val="25"/>
  </w:num>
  <w:num w:numId="33">
    <w:abstractNumId w:val="45"/>
  </w:num>
  <w:num w:numId="34">
    <w:abstractNumId w:val="41"/>
  </w:num>
  <w:num w:numId="3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21"/>
  </w:num>
  <w:num w:numId="47">
    <w:abstractNumId w:val="24"/>
  </w:num>
  <w:num w:numId="48">
    <w:abstractNumId w:val="32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LockTheme/>
  <w:styleLockQFSet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99"/>
    <w:rsid w:val="00000825"/>
    <w:rsid w:val="0005232C"/>
    <w:rsid w:val="0009306E"/>
    <w:rsid w:val="000C4293"/>
    <w:rsid w:val="000D62BF"/>
    <w:rsid w:val="000D7D75"/>
    <w:rsid w:val="000F2BB2"/>
    <w:rsid w:val="000F7F7F"/>
    <w:rsid w:val="00100F55"/>
    <w:rsid w:val="00103131"/>
    <w:rsid w:val="00136AE6"/>
    <w:rsid w:val="001411CF"/>
    <w:rsid w:val="001423FA"/>
    <w:rsid w:val="0015714D"/>
    <w:rsid w:val="001956C0"/>
    <w:rsid w:val="001A1330"/>
    <w:rsid w:val="001B1565"/>
    <w:rsid w:val="001C6388"/>
    <w:rsid w:val="001E733B"/>
    <w:rsid w:val="001F0046"/>
    <w:rsid w:val="00216DBA"/>
    <w:rsid w:val="00254243"/>
    <w:rsid w:val="00260F87"/>
    <w:rsid w:val="0028307C"/>
    <w:rsid w:val="0029155A"/>
    <w:rsid w:val="00291C8F"/>
    <w:rsid w:val="002949A3"/>
    <w:rsid w:val="002A29F5"/>
    <w:rsid w:val="002A3E86"/>
    <w:rsid w:val="002C56BD"/>
    <w:rsid w:val="002E3EF8"/>
    <w:rsid w:val="002F60F6"/>
    <w:rsid w:val="00300D05"/>
    <w:rsid w:val="00371865"/>
    <w:rsid w:val="003A3BB0"/>
    <w:rsid w:val="003F1D21"/>
    <w:rsid w:val="0041248A"/>
    <w:rsid w:val="00415D80"/>
    <w:rsid w:val="00421252"/>
    <w:rsid w:val="004361CD"/>
    <w:rsid w:val="0045736B"/>
    <w:rsid w:val="004771C9"/>
    <w:rsid w:val="004965DE"/>
    <w:rsid w:val="004A6A01"/>
    <w:rsid w:val="004C3D88"/>
    <w:rsid w:val="004E181F"/>
    <w:rsid w:val="004E385B"/>
    <w:rsid w:val="004E774A"/>
    <w:rsid w:val="0052026C"/>
    <w:rsid w:val="00531F74"/>
    <w:rsid w:val="0053511B"/>
    <w:rsid w:val="00572435"/>
    <w:rsid w:val="005B13B5"/>
    <w:rsid w:val="005B7B98"/>
    <w:rsid w:val="005C73ED"/>
    <w:rsid w:val="005F283E"/>
    <w:rsid w:val="00606B8E"/>
    <w:rsid w:val="00610595"/>
    <w:rsid w:val="00613C89"/>
    <w:rsid w:val="00643BA1"/>
    <w:rsid w:val="00657FAC"/>
    <w:rsid w:val="006C31FE"/>
    <w:rsid w:val="006E6F09"/>
    <w:rsid w:val="006E731F"/>
    <w:rsid w:val="006F4699"/>
    <w:rsid w:val="007016E8"/>
    <w:rsid w:val="00721B2F"/>
    <w:rsid w:val="00727538"/>
    <w:rsid w:val="00727B09"/>
    <w:rsid w:val="00743E41"/>
    <w:rsid w:val="00747A01"/>
    <w:rsid w:val="00752B4F"/>
    <w:rsid w:val="00770695"/>
    <w:rsid w:val="007B4B65"/>
    <w:rsid w:val="007E6559"/>
    <w:rsid w:val="007F39F5"/>
    <w:rsid w:val="008301E0"/>
    <w:rsid w:val="00844988"/>
    <w:rsid w:val="00874220"/>
    <w:rsid w:val="008D3EB6"/>
    <w:rsid w:val="00906F8C"/>
    <w:rsid w:val="0091768C"/>
    <w:rsid w:val="00932992"/>
    <w:rsid w:val="00953893"/>
    <w:rsid w:val="00963981"/>
    <w:rsid w:val="00965287"/>
    <w:rsid w:val="00970322"/>
    <w:rsid w:val="009A5E24"/>
    <w:rsid w:val="009B5CDC"/>
    <w:rsid w:val="009E0401"/>
    <w:rsid w:val="009E3D9B"/>
    <w:rsid w:val="00A049DD"/>
    <w:rsid w:val="00A0560D"/>
    <w:rsid w:val="00A469F4"/>
    <w:rsid w:val="00A60F35"/>
    <w:rsid w:val="00A61D9A"/>
    <w:rsid w:val="00A6795E"/>
    <w:rsid w:val="00A93396"/>
    <w:rsid w:val="00A943A7"/>
    <w:rsid w:val="00AB7416"/>
    <w:rsid w:val="00AC27C4"/>
    <w:rsid w:val="00AC486B"/>
    <w:rsid w:val="00AC5E85"/>
    <w:rsid w:val="00AD0E87"/>
    <w:rsid w:val="00AD1B2E"/>
    <w:rsid w:val="00AE0E37"/>
    <w:rsid w:val="00AE5C30"/>
    <w:rsid w:val="00AE7C8B"/>
    <w:rsid w:val="00AF078F"/>
    <w:rsid w:val="00B011A7"/>
    <w:rsid w:val="00B15E4D"/>
    <w:rsid w:val="00B357AD"/>
    <w:rsid w:val="00B62B7E"/>
    <w:rsid w:val="00B852E8"/>
    <w:rsid w:val="00B9327F"/>
    <w:rsid w:val="00B9724D"/>
    <w:rsid w:val="00BA4DB8"/>
    <w:rsid w:val="00BA76A5"/>
    <w:rsid w:val="00BD0FC5"/>
    <w:rsid w:val="00BE7267"/>
    <w:rsid w:val="00C11BE4"/>
    <w:rsid w:val="00C34637"/>
    <w:rsid w:val="00C423D0"/>
    <w:rsid w:val="00C76854"/>
    <w:rsid w:val="00C804C0"/>
    <w:rsid w:val="00C87140"/>
    <w:rsid w:val="00CD58DB"/>
    <w:rsid w:val="00CE5F99"/>
    <w:rsid w:val="00CF458D"/>
    <w:rsid w:val="00D10218"/>
    <w:rsid w:val="00D1074F"/>
    <w:rsid w:val="00D253F8"/>
    <w:rsid w:val="00D5274E"/>
    <w:rsid w:val="00D560C9"/>
    <w:rsid w:val="00D665F7"/>
    <w:rsid w:val="00D968A6"/>
    <w:rsid w:val="00DC3E03"/>
    <w:rsid w:val="00DC430E"/>
    <w:rsid w:val="00E03A86"/>
    <w:rsid w:val="00E06B31"/>
    <w:rsid w:val="00E55394"/>
    <w:rsid w:val="00E768B1"/>
    <w:rsid w:val="00E85BE0"/>
    <w:rsid w:val="00E9220B"/>
    <w:rsid w:val="00EB5168"/>
    <w:rsid w:val="00F16C66"/>
    <w:rsid w:val="00F32903"/>
    <w:rsid w:val="00F41A95"/>
    <w:rsid w:val="00F434BC"/>
    <w:rsid w:val="00F45991"/>
    <w:rsid w:val="00F826EF"/>
    <w:rsid w:val="00F93867"/>
    <w:rsid w:val="00FC644B"/>
    <w:rsid w:val="00FD05BD"/>
    <w:rsid w:val="00F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95055F"/>
  <w15:docId w15:val="{DFA2496C-19D4-4525-A944-FEAF3966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0" w:qFormat="1"/>
    <w:lsdException w:name="heading 2" w:locked="0" w:uiPriority="9" w:qFormat="1"/>
    <w:lsdException w:name="heading 3" w:locked="0" w:uiPriority="0" w:qFormat="1"/>
    <w:lsdException w:name="heading 4" w:locked="0" w:uiPriority="9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locked="0" w:semiHidden="1" w:unhideWhenUsed="1"/>
    <w:lsdException w:name="Table Grid" w:uiPriority="59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FD05BD"/>
    <w:pPr>
      <w:spacing w:after="200" w:line="276" w:lineRule="auto"/>
      <w:ind w:firstLine="72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FD05BD"/>
    <w:pPr>
      <w:keepNext/>
      <w:pageBreakBefore/>
      <w:numPr>
        <w:numId w:val="33"/>
      </w:numPr>
      <w:ind w:left="425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05BD"/>
    <w:pPr>
      <w:keepNext/>
      <w:numPr>
        <w:ilvl w:val="1"/>
        <w:numId w:val="33"/>
      </w:numPr>
      <w:tabs>
        <w:tab w:val="clear" w:pos="566"/>
        <w:tab w:val="num" w:pos="2268"/>
      </w:tabs>
      <w:spacing w:before="200"/>
      <w:ind w:left="567" w:hanging="567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16C66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A943A7"/>
    <w:pPr>
      <w:tabs>
        <w:tab w:val="left" w:pos="1134"/>
        <w:tab w:val="right" w:leader="dot" w:pos="9639"/>
      </w:tabs>
      <w:spacing w:before="120"/>
      <w:ind w:left="567" w:firstLine="0"/>
      <w:jc w:val="left"/>
    </w:p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customStyle="1" w:styleId="Heading2Char">
    <w:name w:val="Heading 2 Char"/>
    <w:link w:val="Heading2"/>
    <w:uiPriority w:val="9"/>
    <w:rsid w:val="00FD05BD"/>
    <w:rPr>
      <w:rFonts w:ascii="Arial" w:hAnsi="Arial"/>
      <w:b/>
      <w:bCs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locked/>
    <w:rsid w:val="00C423D0"/>
    <w:pPr>
      <w:tabs>
        <w:tab w:val="left" w:pos="6096"/>
      </w:tabs>
      <w:spacing w:before="240"/>
      <w:ind w:left="4820" w:firstLine="0"/>
    </w:pPr>
  </w:style>
  <w:style w:type="paragraph" w:customStyle="1" w:styleId="Vireliouraai">
    <w:name w:val="Viršelio užrašai"/>
    <w:basedOn w:val="Normal"/>
    <w:locked/>
    <w:rsid w:val="00A61D9A"/>
    <w:pPr>
      <w:spacing w:after="0"/>
      <w:ind w:firstLine="0"/>
      <w:jc w:val="center"/>
    </w:pPr>
  </w:style>
  <w:style w:type="paragraph" w:customStyle="1" w:styleId="Ataskaita">
    <w:name w:val="Ataskaita"/>
    <w:basedOn w:val="Normal"/>
    <w:next w:val="Vireliouraai"/>
    <w:locked/>
    <w:rsid w:val="00906F8C"/>
    <w:pPr>
      <w:spacing w:after="120"/>
      <w:jc w:val="center"/>
    </w:pPr>
    <w:rPr>
      <w:sz w:val="28"/>
    </w:rPr>
  </w:style>
  <w:style w:type="paragraph" w:customStyle="1" w:styleId="Ataskaitospavadinimas">
    <w:name w:val="Ataskaitos pavadinimas"/>
    <w:basedOn w:val="Vireliouraai"/>
    <w:next w:val="Vireliouraai"/>
    <w:locked/>
    <w:rsid w:val="00906F8C"/>
    <w:rPr>
      <w:b/>
      <w:sz w:val="36"/>
    </w:rPr>
  </w:style>
  <w:style w:type="paragraph" w:customStyle="1" w:styleId="Programostekstas">
    <w:name w:val="Programos tekstas"/>
    <w:basedOn w:val="Normal"/>
    <w:rsid w:val="00FD05BD"/>
    <w:pPr>
      <w:ind w:firstLine="0"/>
      <w:contextualSpacing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rsid w:val="00A6795E"/>
    <w:rPr>
      <w:sz w:val="16"/>
      <w:szCs w:val="16"/>
    </w:rPr>
  </w:style>
  <w:style w:type="paragraph" w:styleId="CommentText">
    <w:name w:val="annotation text"/>
    <w:basedOn w:val="Normal"/>
    <w:semiHidden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rsid w:val="00A6795E"/>
    <w:rPr>
      <w:b/>
      <w:bCs/>
    </w:rPr>
  </w:style>
  <w:style w:type="paragraph" w:styleId="BalloonText">
    <w:name w:val="Balloon Text"/>
    <w:basedOn w:val="Normal"/>
    <w:semiHidden/>
    <w:rsid w:val="00A6795E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9724D"/>
    <w:rPr>
      <w:color w:val="808080"/>
    </w:rPr>
  </w:style>
  <w:style w:type="paragraph" w:customStyle="1" w:styleId="Vireliouraaiparykintas">
    <w:name w:val="Viršelio užrašai (paryškintas)"/>
    <w:basedOn w:val="Vireliouraai"/>
    <w:next w:val="Vireliouraai"/>
    <w:qFormat/>
    <w:rsid w:val="00906F8C"/>
    <w:rPr>
      <w:b/>
    </w:rPr>
  </w:style>
  <w:style w:type="paragraph" w:customStyle="1" w:styleId="Autoriusparykintas">
    <w:name w:val="Autorius (paryškintas)"/>
    <w:basedOn w:val="Autorius"/>
    <w:next w:val="Autorius"/>
    <w:qFormat/>
    <w:rsid w:val="0045736B"/>
    <w:pPr>
      <w:spacing w:before="60"/>
    </w:pPr>
    <w:rPr>
      <w:b/>
    </w:rPr>
  </w:style>
  <w:style w:type="paragraph" w:customStyle="1" w:styleId="Autorirmasvirutinis">
    <w:name w:val="Autorių rėmas (viršutinis)"/>
    <w:basedOn w:val="Autorius"/>
    <w:next w:val="Autorius"/>
    <w:qFormat/>
    <w:rsid w:val="00C423D0"/>
    <w:pPr>
      <w:pBdr>
        <w:top w:val="single" w:sz="4" w:space="1" w:color="D4AF37"/>
      </w:pBdr>
      <w:spacing w:before="0"/>
    </w:pPr>
  </w:style>
  <w:style w:type="paragraph" w:customStyle="1" w:styleId="Autorirmasapatinis">
    <w:name w:val="Autorių rėmas (apatinis)"/>
    <w:basedOn w:val="Autorius"/>
    <w:next w:val="Vireliouraai"/>
    <w:qFormat/>
    <w:rsid w:val="00C423D0"/>
    <w:pPr>
      <w:pBdr>
        <w:bottom w:val="single" w:sz="4" w:space="1" w:color="D4AF37"/>
      </w:pBdr>
      <w:spacing w:before="0"/>
    </w:pPr>
  </w:style>
  <w:style w:type="character" w:styleId="Strong">
    <w:name w:val="Strong"/>
    <w:basedOn w:val="DefaultParagraphFont"/>
    <w:uiPriority w:val="22"/>
    <w:qFormat/>
    <w:rsid w:val="00AC27C4"/>
    <w:rPr>
      <w:b/>
      <w:bCs/>
    </w:rPr>
  </w:style>
  <w:style w:type="paragraph" w:styleId="ListParagraph">
    <w:name w:val="List Paragraph"/>
    <w:basedOn w:val="Normal"/>
    <w:uiPriority w:val="34"/>
    <w:qFormat/>
    <w:rsid w:val="00AC27C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63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36AE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as\Downloads\118_Ataskaitos_sablonas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B5FEAE27-7A6D-49E6-A8AF-4160CD3BC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118_Ataskaitos_sablonas (4).dotx</Template>
  <TotalTime>52</TotalTime>
  <Pages>54</Pages>
  <Words>15435</Words>
  <Characters>87984</Characters>
  <Application>Microsoft Office Word</Application>
  <DocSecurity>0</DocSecurity>
  <Lines>733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103213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Labas</dc:creator>
  <cp:lastModifiedBy>Kriščiūnas Vytenis</cp:lastModifiedBy>
  <cp:revision>9</cp:revision>
  <cp:lastPrinted>2021-11-22T20:15:00Z</cp:lastPrinted>
  <dcterms:created xsi:type="dcterms:W3CDTF">2021-11-08T07:52:00Z</dcterms:created>
  <dcterms:modified xsi:type="dcterms:W3CDTF">2021-11-22T20:19:00Z</dcterms:modified>
</cp:coreProperties>
</file>
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14B2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58EBD598" w14:textId="0BC2D42F" w:rsidR="00D560C9" w:rsidRPr="00844988" w:rsidRDefault="00725933" w:rsidP="004771C9">
      <w:pPr>
        <w:pStyle w:val="Vireliouraai"/>
      </w:pPr>
      <w:r>
        <w:t xml:space="preserve">INFORMATIKOS </w:t>
      </w:r>
      <w:r w:rsidR="00404E84">
        <w:t>FAKULTETAS</w:t>
      </w:r>
    </w:p>
    <w:p w14:paraId="6A6E0C65" w14:textId="77777777" w:rsidR="00D560C9" w:rsidRPr="00844988" w:rsidRDefault="00D560C9" w:rsidP="004771C9">
      <w:pPr>
        <w:pStyle w:val="Vireliouraai"/>
      </w:pPr>
    </w:p>
    <w:p w14:paraId="1ADE7947" w14:textId="77777777" w:rsidR="00D560C9" w:rsidRPr="00844988" w:rsidRDefault="00D560C9" w:rsidP="004771C9">
      <w:pPr>
        <w:pStyle w:val="Vireliouraai"/>
      </w:pPr>
    </w:p>
    <w:p w14:paraId="63DF5290" w14:textId="77777777" w:rsidR="00D560C9" w:rsidRPr="00844988" w:rsidRDefault="00D560C9" w:rsidP="004771C9">
      <w:pPr>
        <w:pStyle w:val="Vireliouraai"/>
      </w:pPr>
    </w:p>
    <w:p w14:paraId="096F39E1" w14:textId="77777777" w:rsidR="00D560C9" w:rsidRPr="00844988" w:rsidRDefault="00D560C9" w:rsidP="004771C9">
      <w:pPr>
        <w:pStyle w:val="Vireliouraai"/>
      </w:pPr>
    </w:p>
    <w:p w14:paraId="0B0C1EDE" w14:textId="77777777" w:rsidR="00D560C9" w:rsidRPr="00844988" w:rsidRDefault="00D560C9" w:rsidP="004771C9">
      <w:pPr>
        <w:pStyle w:val="Vireliouraai"/>
      </w:pPr>
    </w:p>
    <w:p w14:paraId="6B08F1FA" w14:textId="77777777" w:rsidR="00D560C9" w:rsidRPr="00844988" w:rsidRDefault="00D560C9" w:rsidP="004771C9">
      <w:pPr>
        <w:pStyle w:val="Vireliouraai"/>
      </w:pPr>
    </w:p>
    <w:p w14:paraId="51380106" w14:textId="77777777" w:rsidR="004C3D88" w:rsidRPr="00844988" w:rsidRDefault="004C3D88" w:rsidP="004771C9">
      <w:pPr>
        <w:pStyle w:val="Vireliouraai"/>
      </w:pPr>
    </w:p>
    <w:p w14:paraId="6C8C3119" w14:textId="77777777" w:rsidR="004C3D88" w:rsidRPr="00844988" w:rsidRDefault="004C3D88" w:rsidP="004771C9">
      <w:pPr>
        <w:pStyle w:val="Vireliouraai"/>
      </w:pPr>
    </w:p>
    <w:p w14:paraId="594477D4" w14:textId="77777777" w:rsidR="00D560C9" w:rsidRPr="00844988" w:rsidRDefault="00D560C9" w:rsidP="004771C9">
      <w:pPr>
        <w:pStyle w:val="Vireliouraai"/>
      </w:pPr>
    </w:p>
    <w:p w14:paraId="32B5E1A6" w14:textId="77777777" w:rsidR="00D560C9" w:rsidRPr="00844988" w:rsidRDefault="00D560C9" w:rsidP="004771C9">
      <w:pPr>
        <w:pStyle w:val="Vireliouraai"/>
      </w:pPr>
    </w:p>
    <w:p w14:paraId="069E6AC9" w14:textId="77777777" w:rsidR="00D560C9" w:rsidRPr="00844988" w:rsidRDefault="00D560C9" w:rsidP="004771C9">
      <w:pPr>
        <w:pStyle w:val="Vireliouraai"/>
      </w:pPr>
    </w:p>
    <w:p w14:paraId="06734D75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106F29F8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13A9C5DF" w14:textId="77777777" w:rsidR="00D560C9" w:rsidRPr="00844988" w:rsidRDefault="00D560C9" w:rsidP="004771C9">
      <w:pPr>
        <w:pStyle w:val="Vireliouraai"/>
      </w:pPr>
    </w:p>
    <w:p w14:paraId="7318A705" w14:textId="77777777" w:rsidR="00D560C9" w:rsidRPr="00844988" w:rsidRDefault="00D560C9" w:rsidP="004771C9">
      <w:pPr>
        <w:pStyle w:val="Vireliouraai"/>
      </w:pPr>
    </w:p>
    <w:p w14:paraId="13CC4EB3" w14:textId="77777777" w:rsidR="00D560C9" w:rsidRPr="00844988" w:rsidRDefault="00D560C9" w:rsidP="004771C9">
      <w:pPr>
        <w:pStyle w:val="Vireliouraai"/>
      </w:pPr>
    </w:p>
    <w:p w14:paraId="1FF3E173" w14:textId="77777777" w:rsidR="00D560C9" w:rsidRPr="00844988" w:rsidRDefault="00D560C9" w:rsidP="004771C9">
      <w:pPr>
        <w:pStyle w:val="Vireliouraai"/>
      </w:pPr>
    </w:p>
    <w:p w14:paraId="6A1CC9FF" w14:textId="77777777" w:rsidR="00D560C9" w:rsidRPr="00844988" w:rsidRDefault="00D560C9" w:rsidP="004771C9">
      <w:pPr>
        <w:pStyle w:val="Vireliouraai"/>
      </w:pPr>
    </w:p>
    <w:p w14:paraId="6D7E37F1" w14:textId="77777777" w:rsidR="00D560C9" w:rsidRPr="00844988" w:rsidRDefault="00D560C9" w:rsidP="004771C9">
      <w:pPr>
        <w:pStyle w:val="Vireliouraai"/>
      </w:pPr>
    </w:p>
    <w:p w14:paraId="1E34FF81" w14:textId="77777777" w:rsidR="004771C9" w:rsidRDefault="004771C9" w:rsidP="00EB5168">
      <w:pPr>
        <w:pStyle w:val="Autorius"/>
      </w:pPr>
      <w:r>
        <w:t xml:space="preserve">Atliko: </w:t>
      </w:r>
    </w:p>
    <w:p w14:paraId="723AC184" w14:textId="1B6432F8" w:rsidR="004771C9" w:rsidRDefault="004771C9" w:rsidP="00EB5168">
      <w:pPr>
        <w:pStyle w:val="Autorius"/>
      </w:pPr>
      <w:r>
        <w:tab/>
      </w:r>
      <w:r w:rsidR="00725933">
        <w:t xml:space="preserve">IFF-1/1 </w:t>
      </w:r>
      <w:proofErr w:type="spellStart"/>
      <w:r>
        <w:t>gr</w:t>
      </w:r>
      <w:proofErr w:type="spellEnd"/>
      <w:r>
        <w:t xml:space="preserve">. </w:t>
      </w:r>
      <w:r w:rsidR="00AE7C8B">
        <w:t>studentas</w:t>
      </w:r>
    </w:p>
    <w:p w14:paraId="531ED3FF" w14:textId="6C98329E" w:rsidR="00D560C9" w:rsidRPr="00844988" w:rsidRDefault="004771C9" w:rsidP="00EB5168">
      <w:pPr>
        <w:pStyle w:val="Autorius"/>
      </w:pPr>
      <w:r>
        <w:tab/>
      </w:r>
      <w:r w:rsidR="00725933">
        <w:t>Vytenis Kriščiūnas</w:t>
      </w:r>
    </w:p>
    <w:p w14:paraId="60B7BEF8" w14:textId="3B6D2F68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CE6EE2">
        <w:rPr>
          <w:noProof/>
        </w:rPr>
        <w:t>2023 m. vasario 22 d.</w:t>
      </w:r>
      <w:r w:rsidR="00844988" w:rsidRPr="00844988">
        <w:fldChar w:fldCharType="end"/>
      </w:r>
    </w:p>
    <w:p w14:paraId="04260810" w14:textId="77777777" w:rsidR="004771C9" w:rsidRDefault="00D560C9" w:rsidP="00EB5168">
      <w:pPr>
        <w:pStyle w:val="Autorius"/>
      </w:pPr>
      <w:r w:rsidRPr="0052026C">
        <w:t>Priėmė:</w:t>
      </w:r>
    </w:p>
    <w:p w14:paraId="42100ABB" w14:textId="10D399CE" w:rsidR="00D560C9" w:rsidRPr="0052026C" w:rsidRDefault="004771C9" w:rsidP="00EB5168">
      <w:pPr>
        <w:pStyle w:val="Autorius"/>
      </w:pPr>
      <w:r>
        <w:tab/>
      </w:r>
      <w:r w:rsidR="00725933">
        <w:t xml:space="preserve">Doc. Dr. Svajūnas </w:t>
      </w:r>
      <w:proofErr w:type="spellStart"/>
      <w:r w:rsidR="00725933">
        <w:t>Sajavičius</w:t>
      </w:r>
      <w:proofErr w:type="spellEnd"/>
    </w:p>
    <w:p w14:paraId="7C787542" w14:textId="77777777" w:rsidR="00CD58DB" w:rsidRPr="00844988" w:rsidRDefault="00CD58DB" w:rsidP="004771C9">
      <w:pPr>
        <w:pStyle w:val="Vireliouraai"/>
      </w:pPr>
    </w:p>
    <w:p w14:paraId="34375033" w14:textId="77777777" w:rsidR="00D560C9" w:rsidRPr="00844988" w:rsidRDefault="00D560C9" w:rsidP="004771C9">
      <w:pPr>
        <w:pStyle w:val="Vireliouraai"/>
      </w:pPr>
    </w:p>
    <w:p w14:paraId="490C8BAB" w14:textId="77777777" w:rsidR="00D560C9" w:rsidRPr="00844988" w:rsidRDefault="00D560C9" w:rsidP="004771C9">
      <w:pPr>
        <w:pStyle w:val="Vireliouraai"/>
      </w:pPr>
    </w:p>
    <w:p w14:paraId="0157027B" w14:textId="77777777" w:rsidR="00CD58DB" w:rsidRDefault="00CD58DB" w:rsidP="004771C9">
      <w:pPr>
        <w:pStyle w:val="Vireliouraai"/>
      </w:pPr>
    </w:p>
    <w:p w14:paraId="0206D69E" w14:textId="77777777" w:rsidR="00CD58DB" w:rsidRDefault="00CD58DB" w:rsidP="004771C9">
      <w:pPr>
        <w:pStyle w:val="Vireliouraai"/>
      </w:pPr>
    </w:p>
    <w:p w14:paraId="5B642C23" w14:textId="77777777" w:rsidR="00CD58DB" w:rsidRDefault="00CD58DB" w:rsidP="004771C9">
      <w:pPr>
        <w:pStyle w:val="Vireliouraai"/>
      </w:pPr>
    </w:p>
    <w:p w14:paraId="2CFE1DA8" w14:textId="77777777" w:rsidR="0052026C" w:rsidRPr="00844988" w:rsidRDefault="0052026C" w:rsidP="004771C9">
      <w:pPr>
        <w:pStyle w:val="Vireliouraai"/>
      </w:pPr>
    </w:p>
    <w:p w14:paraId="2BC48695" w14:textId="2BDE6B73" w:rsidR="0052026C" w:rsidRDefault="00D560C9" w:rsidP="00CD083D">
      <w:pPr>
        <w:pStyle w:val="Vireliouraai"/>
        <w:ind w:firstLine="0"/>
      </w:pPr>
      <w:r w:rsidRPr="00844988">
        <w:t>KAUNAS 20</w:t>
      </w:r>
      <w:r w:rsidR="00C10E7D">
        <w:t>23</w:t>
      </w:r>
    </w:p>
    <w:p w14:paraId="2D6BBFB9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19A6DB86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314069D0" w14:textId="77777777" w:rsidR="00D560C9" w:rsidRDefault="00D560C9" w:rsidP="0052026C"/>
    <w:p w14:paraId="420A7BE1" w14:textId="69E0EAE4" w:rsidR="006F513C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6F513C">
        <w:rPr>
          <w:noProof/>
        </w:rPr>
        <w:t>1.</w:t>
      </w:r>
      <w:r w:rsidR="006F513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6F513C">
        <w:rPr>
          <w:noProof/>
        </w:rPr>
        <w:t>C++20 arba Ruby (L1)</w:t>
      </w:r>
      <w:r w:rsidR="006F513C">
        <w:rPr>
          <w:noProof/>
        </w:rPr>
        <w:tab/>
      </w:r>
      <w:r w:rsidR="006F513C">
        <w:rPr>
          <w:noProof/>
        </w:rPr>
        <w:fldChar w:fldCharType="begin"/>
      </w:r>
      <w:r w:rsidR="006F513C">
        <w:rPr>
          <w:noProof/>
        </w:rPr>
        <w:instrText xml:space="preserve"> PAGEREF _Toc127990244 \h </w:instrText>
      </w:r>
      <w:r w:rsidR="006F513C">
        <w:rPr>
          <w:noProof/>
        </w:rPr>
      </w:r>
      <w:r w:rsidR="006F513C">
        <w:rPr>
          <w:noProof/>
        </w:rPr>
        <w:fldChar w:fldCharType="separate"/>
      </w:r>
      <w:r w:rsidR="00CE6EE2">
        <w:rPr>
          <w:noProof/>
        </w:rPr>
        <w:t>3</w:t>
      </w:r>
      <w:r w:rsidR="006F513C">
        <w:rPr>
          <w:noProof/>
        </w:rPr>
        <w:fldChar w:fldCharType="end"/>
      </w:r>
    </w:p>
    <w:p w14:paraId="273F2D19" w14:textId="3BD60CA7" w:rsidR="006F513C" w:rsidRDefault="006F5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_Toc127990245 \h </w:instrText>
      </w:r>
      <w:r>
        <w:rPr>
          <w:noProof/>
        </w:rPr>
      </w:r>
      <w:r>
        <w:rPr>
          <w:noProof/>
        </w:rPr>
        <w:fldChar w:fldCharType="separate"/>
      </w:r>
      <w:r w:rsidR="00CE6EE2">
        <w:rPr>
          <w:noProof/>
        </w:rPr>
        <w:t>3</w:t>
      </w:r>
      <w:r>
        <w:rPr>
          <w:noProof/>
        </w:rPr>
        <w:fldChar w:fldCharType="end"/>
      </w:r>
    </w:p>
    <w:p w14:paraId="3DB1E110" w14:textId="0D9812B2" w:rsidR="006F513C" w:rsidRDefault="006F5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_Toc127990246 \h </w:instrText>
      </w:r>
      <w:r>
        <w:rPr>
          <w:noProof/>
        </w:rPr>
      </w:r>
      <w:r>
        <w:rPr>
          <w:noProof/>
        </w:rPr>
        <w:fldChar w:fldCharType="separate"/>
      </w:r>
      <w:r w:rsidR="00CE6EE2">
        <w:rPr>
          <w:noProof/>
        </w:rPr>
        <w:t>3</w:t>
      </w:r>
      <w:r>
        <w:rPr>
          <w:noProof/>
        </w:rPr>
        <w:fldChar w:fldCharType="end"/>
      </w:r>
    </w:p>
    <w:p w14:paraId="6C13F981" w14:textId="2F5903E0" w:rsidR="006F513C" w:rsidRDefault="006F5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_Toc127990247 \h </w:instrText>
      </w:r>
      <w:r>
        <w:rPr>
          <w:noProof/>
        </w:rPr>
      </w:r>
      <w:r>
        <w:rPr>
          <w:noProof/>
        </w:rPr>
        <w:fldChar w:fldCharType="separate"/>
      </w:r>
      <w:r w:rsidR="00CE6EE2">
        <w:rPr>
          <w:noProof/>
        </w:rPr>
        <w:t>5</w:t>
      </w:r>
      <w:r>
        <w:rPr>
          <w:noProof/>
        </w:rPr>
        <w:fldChar w:fldCharType="end"/>
      </w:r>
    </w:p>
    <w:p w14:paraId="5557A9C5" w14:textId="7B7BFCDD" w:rsidR="006F513C" w:rsidRDefault="006F51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Scala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_Toc127990248 \h </w:instrText>
      </w:r>
      <w:r>
        <w:rPr>
          <w:noProof/>
        </w:rPr>
      </w:r>
      <w:r>
        <w:rPr>
          <w:noProof/>
        </w:rPr>
        <w:fldChar w:fldCharType="separate"/>
      </w:r>
      <w:r w:rsidR="00CE6EE2">
        <w:rPr>
          <w:noProof/>
        </w:rPr>
        <w:t>7</w:t>
      </w:r>
      <w:r>
        <w:rPr>
          <w:noProof/>
        </w:rPr>
        <w:fldChar w:fldCharType="end"/>
      </w:r>
    </w:p>
    <w:p w14:paraId="1F18D797" w14:textId="5201AE74" w:rsidR="006F513C" w:rsidRDefault="006F51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Haskell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_Toc127990249 \h </w:instrText>
      </w:r>
      <w:r>
        <w:rPr>
          <w:noProof/>
        </w:rPr>
      </w:r>
      <w:r>
        <w:rPr>
          <w:noProof/>
        </w:rPr>
        <w:fldChar w:fldCharType="separate"/>
      </w:r>
      <w:r w:rsidR="00CE6EE2">
        <w:rPr>
          <w:noProof/>
        </w:rPr>
        <w:t>7</w:t>
      </w:r>
      <w:r>
        <w:rPr>
          <w:noProof/>
        </w:rPr>
        <w:fldChar w:fldCharType="end"/>
      </w:r>
    </w:p>
    <w:p w14:paraId="17137A59" w14:textId="65ABD0DC" w:rsidR="006F513C" w:rsidRDefault="006F51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Prolog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_Toc127990250 \h </w:instrText>
      </w:r>
      <w:r>
        <w:rPr>
          <w:noProof/>
        </w:rPr>
      </w:r>
      <w:r>
        <w:rPr>
          <w:noProof/>
        </w:rPr>
        <w:fldChar w:fldCharType="separate"/>
      </w:r>
      <w:r w:rsidR="00CE6EE2">
        <w:rPr>
          <w:noProof/>
        </w:rPr>
        <w:t>7</w:t>
      </w:r>
      <w:r>
        <w:rPr>
          <w:noProof/>
        </w:rPr>
        <w:fldChar w:fldCharType="end"/>
      </w:r>
    </w:p>
    <w:p w14:paraId="084ED83E" w14:textId="61496E8A" w:rsidR="00D560C9" w:rsidRPr="0015714D" w:rsidRDefault="00D560C9" w:rsidP="00EA7E22">
      <w:pPr>
        <w:ind w:firstLine="0"/>
      </w:pPr>
      <w:r w:rsidRPr="00EB5168">
        <w:fldChar w:fldCharType="end"/>
      </w:r>
    </w:p>
    <w:p w14:paraId="53CA8595" w14:textId="458EC66A" w:rsidR="00C10E7D" w:rsidRDefault="00C10E7D" w:rsidP="00B93D28">
      <w:pPr>
        <w:pStyle w:val="Heading1"/>
        <w:numPr>
          <w:ilvl w:val="0"/>
          <w:numId w:val="0"/>
        </w:numPr>
      </w:pPr>
    </w:p>
    <w:p w14:paraId="115EA75A" w14:textId="77777777" w:rsidR="00C10E7D" w:rsidRDefault="00C10E7D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br w:type="page"/>
      </w:r>
    </w:p>
    <w:p w14:paraId="68134018" w14:textId="0BF4FEB0" w:rsidR="00990D35" w:rsidRDefault="00C10E7D" w:rsidP="00C10E7D">
      <w:pPr>
        <w:pStyle w:val="Heading1"/>
      </w:pPr>
      <w:bookmarkStart w:id="0" w:name="_Toc127990244"/>
      <w:r>
        <w:lastRenderedPageBreak/>
        <w:t xml:space="preserve">C++20 arba </w:t>
      </w:r>
      <w:proofErr w:type="spellStart"/>
      <w:r>
        <w:t>Ruby</w:t>
      </w:r>
      <w:proofErr w:type="spellEnd"/>
      <w:r>
        <w:t xml:space="preserve"> (L1)</w:t>
      </w:r>
      <w:bookmarkEnd w:id="0"/>
    </w:p>
    <w:p w14:paraId="50DB68C6" w14:textId="442F75D3" w:rsidR="00C10E7D" w:rsidRDefault="00C10E7D" w:rsidP="00C10E7D">
      <w:pPr>
        <w:pStyle w:val="Heading2"/>
      </w:pPr>
      <w:bookmarkStart w:id="1" w:name="_Toc127990245"/>
      <w:r>
        <w:t>Darbo užduotis</w:t>
      </w:r>
      <w:bookmarkEnd w:id="1"/>
    </w:p>
    <w:p w14:paraId="6BC7EA34" w14:textId="77777777" w:rsidR="00C10E7D" w:rsidRPr="00C10E7D" w:rsidRDefault="00C10E7D" w:rsidP="00C10E7D"/>
    <w:p w14:paraId="6CED081D" w14:textId="089B70E7" w:rsidR="00C10E7D" w:rsidRDefault="00C10E7D" w:rsidP="00C10E7D">
      <w:r w:rsidRPr="00C10E7D">
        <w:rPr>
          <w:color w:val="C00000"/>
        </w:rPr>
        <w:t>278</w:t>
      </w:r>
      <w:r>
        <w:t xml:space="preserve"> </w:t>
      </w:r>
      <w:proofErr w:type="spellStart"/>
      <w:r w:rsidRPr="00C10E7D">
        <w:rPr>
          <w:color w:val="0070C0"/>
        </w:rPr>
        <w:t>Chess</w:t>
      </w:r>
      <w:proofErr w:type="spellEnd"/>
    </w:p>
    <w:p w14:paraId="4E470404" w14:textId="77777777" w:rsidR="00C10E7D" w:rsidRPr="00C10E7D" w:rsidRDefault="00C10E7D" w:rsidP="00C10E7D"/>
    <w:p w14:paraId="4DE121BF" w14:textId="1571ECD7" w:rsidR="00C10E7D" w:rsidRDefault="00C10E7D" w:rsidP="00C10E7D">
      <w:proofErr w:type="spellStart"/>
      <w:r>
        <w:t>Almost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queens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8×8 </w:t>
      </w:r>
      <w:proofErr w:type="spellStart"/>
      <w:r>
        <w:t>chessboard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take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. </w:t>
      </w:r>
      <w:proofErr w:type="spellStart"/>
      <w:r>
        <w:t>Jan</w:t>
      </w:r>
      <w:proofErr w:type="spellEnd"/>
      <w:r>
        <w:t xml:space="preserve"> </w:t>
      </w:r>
      <w:proofErr w:type="spellStart"/>
      <w:r>
        <w:t>Timman</w:t>
      </w:r>
      <w:proofErr w:type="spellEnd"/>
      <w:r>
        <w:t xml:space="preserve"> (a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chessplayer</w:t>
      </w:r>
      <w:proofErr w:type="spellEnd"/>
      <w:r>
        <w:t xml:space="preserve">)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chesspieces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put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m × 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take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4E97B059" w14:textId="1BE0F86D" w:rsidR="00C10E7D" w:rsidRDefault="00C10E7D" w:rsidP="00C10E7D">
      <w:proofErr w:type="spellStart"/>
      <w:r>
        <w:t>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. </w:t>
      </w:r>
      <w:proofErr w:type="spellStart"/>
      <w:r>
        <w:t>Pawns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uninteresting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Bishops</w:t>
      </w:r>
      <w:proofErr w:type="spellEnd"/>
      <w:r>
        <w:t xml:space="preserve"> </w:t>
      </w:r>
      <w:proofErr w:type="spellStart"/>
      <w:r>
        <w:t>anyway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Rooks</w:t>
      </w:r>
      <w:proofErr w:type="spellEnd"/>
      <w:r>
        <w:t xml:space="preserve">, </w:t>
      </w:r>
      <w:proofErr w:type="spellStart"/>
      <w:r>
        <w:t>Knights</w:t>
      </w:r>
      <w:proofErr w:type="spellEnd"/>
      <w:r>
        <w:t xml:space="preserve">, </w:t>
      </w:r>
      <w:proofErr w:type="spellStart"/>
      <w:r>
        <w:t>Queens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Kings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take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0A72C17" w14:textId="77777777" w:rsidR="00C10E7D" w:rsidRDefault="00C10E7D" w:rsidP="00C10E7D"/>
    <w:p w14:paraId="5E1C5D1E" w14:textId="012D3AFE" w:rsidR="00C10E7D" w:rsidRPr="00C10E7D" w:rsidRDefault="00C10E7D" w:rsidP="00C10E7D">
      <w:pPr>
        <w:rPr>
          <w:color w:val="C00000"/>
        </w:rPr>
      </w:pPr>
      <w:proofErr w:type="spellStart"/>
      <w:r w:rsidRPr="00C10E7D">
        <w:rPr>
          <w:color w:val="C00000"/>
        </w:rPr>
        <w:t>Input</w:t>
      </w:r>
      <w:proofErr w:type="spellEnd"/>
      <w:r w:rsidRPr="00C10E7D">
        <w:rPr>
          <w:color w:val="C00000"/>
        </w:rPr>
        <w:t xml:space="preserve"> </w:t>
      </w:r>
    </w:p>
    <w:p w14:paraId="3F3CD5C0" w14:textId="77777777" w:rsidR="00C10E7D" w:rsidRDefault="00C10E7D" w:rsidP="00C10E7D"/>
    <w:p w14:paraId="0F8C0AE4" w14:textId="48533490" w:rsidR="00C10E7D" w:rsidRDefault="00C10E7D" w:rsidP="00C10E7D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line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‘r’, ‘k’, ‘Q’, ‘K’,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chesspieces</w:t>
      </w:r>
      <w:proofErr w:type="spellEnd"/>
      <w:r>
        <w:t xml:space="preserve"> </w:t>
      </w:r>
      <w:proofErr w:type="spellStart"/>
      <w:r>
        <w:t>Rook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>
        <w:t>Queen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King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m (4 ≤ m ≤ 10) </w:t>
      </w:r>
      <w:proofErr w:type="spellStart"/>
      <w:r>
        <w:t>and</w:t>
      </w:r>
      <w:proofErr w:type="spellEnd"/>
      <w:r>
        <w:t xml:space="preserve"> n (4 ≤ n ≤ 10),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>.</w:t>
      </w:r>
    </w:p>
    <w:p w14:paraId="3B1459B8" w14:textId="16C2C6C8" w:rsidR="00C10E7D" w:rsidRDefault="00C10E7D" w:rsidP="00C10E7D"/>
    <w:p w14:paraId="49509F74" w14:textId="6EEA7BBD" w:rsidR="00C10E7D" w:rsidRPr="00C10E7D" w:rsidRDefault="00C10E7D" w:rsidP="00C10E7D">
      <w:pPr>
        <w:rPr>
          <w:color w:val="C00000"/>
        </w:rPr>
      </w:pPr>
      <w:proofErr w:type="spellStart"/>
      <w:r w:rsidRPr="00C10E7D">
        <w:rPr>
          <w:color w:val="C00000"/>
        </w:rPr>
        <w:t>Output</w:t>
      </w:r>
      <w:proofErr w:type="spellEnd"/>
    </w:p>
    <w:p w14:paraId="3499E7DD" w14:textId="0F60D9D6" w:rsidR="00C10E7D" w:rsidRDefault="00C10E7D" w:rsidP="00C10E7D"/>
    <w:p w14:paraId="1191A456" w14:textId="347EF28C" w:rsidR="00C10E7D" w:rsidRDefault="00C10E7D" w:rsidP="00C10E7D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chesspieces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put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to take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piece</w:t>
      </w:r>
      <w:proofErr w:type="spellEnd"/>
      <w:r>
        <w:t>.</w:t>
      </w:r>
    </w:p>
    <w:p w14:paraId="052BBBB5" w14:textId="59C4F867" w:rsidR="00C10E7D" w:rsidRDefault="00C10E7D" w:rsidP="00C10E7D">
      <w:proofErr w:type="spellStart"/>
      <w:r>
        <w:t>Note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1, 1.</w:t>
      </w:r>
    </w:p>
    <w:p w14:paraId="747A7DF4" w14:textId="1A3EE11F" w:rsidR="00C10E7D" w:rsidRDefault="00C10E7D" w:rsidP="00C10E7D"/>
    <w:p w14:paraId="794F0FE4" w14:textId="32E6536D" w:rsidR="00C10E7D" w:rsidRPr="00C10E7D" w:rsidRDefault="00C10E7D" w:rsidP="00C10E7D">
      <w:pPr>
        <w:rPr>
          <w:color w:val="C00000"/>
        </w:rPr>
      </w:pPr>
      <w:proofErr w:type="spellStart"/>
      <w:r w:rsidRPr="00C10E7D">
        <w:rPr>
          <w:color w:val="C00000"/>
        </w:rPr>
        <w:t>Sample</w:t>
      </w:r>
      <w:proofErr w:type="spellEnd"/>
      <w:r w:rsidRPr="00C10E7D">
        <w:rPr>
          <w:color w:val="C00000"/>
        </w:rPr>
        <w:t xml:space="preserve"> </w:t>
      </w:r>
      <w:proofErr w:type="spellStart"/>
      <w:r w:rsidRPr="00C10E7D">
        <w:rPr>
          <w:color w:val="C00000"/>
        </w:rPr>
        <w:t>Input</w:t>
      </w:r>
      <w:proofErr w:type="spellEnd"/>
    </w:p>
    <w:p w14:paraId="491B3CA9" w14:textId="34F304D9" w:rsidR="00C10E7D" w:rsidRDefault="00C10E7D" w:rsidP="00C10E7D"/>
    <w:p w14:paraId="295EE4B2" w14:textId="77777777" w:rsidR="00C10E7D" w:rsidRDefault="00C10E7D" w:rsidP="00C10E7D">
      <w:r>
        <w:t xml:space="preserve">2 </w:t>
      </w:r>
    </w:p>
    <w:p w14:paraId="7988B750" w14:textId="77777777" w:rsidR="00C10E7D" w:rsidRDefault="00C10E7D" w:rsidP="00C10E7D">
      <w:r>
        <w:t xml:space="preserve">r 6 7 </w:t>
      </w:r>
    </w:p>
    <w:p w14:paraId="6A0DD06C" w14:textId="0CED672F" w:rsidR="00C10E7D" w:rsidRDefault="00C10E7D" w:rsidP="00C10E7D">
      <w:r>
        <w:t>k 8 8</w:t>
      </w:r>
    </w:p>
    <w:p w14:paraId="0A9C37F1" w14:textId="261ABF11" w:rsidR="00C10E7D" w:rsidRDefault="00C10E7D" w:rsidP="00C10E7D"/>
    <w:p w14:paraId="6B20B096" w14:textId="23ADB2DC" w:rsidR="00C10E7D" w:rsidRPr="00C10E7D" w:rsidRDefault="00C10E7D" w:rsidP="00C10E7D">
      <w:pPr>
        <w:rPr>
          <w:color w:val="C00000"/>
        </w:rPr>
      </w:pPr>
      <w:proofErr w:type="spellStart"/>
      <w:r w:rsidRPr="00C10E7D">
        <w:rPr>
          <w:color w:val="C00000"/>
        </w:rPr>
        <w:t>Sample</w:t>
      </w:r>
      <w:proofErr w:type="spellEnd"/>
      <w:r w:rsidRPr="00C10E7D">
        <w:rPr>
          <w:color w:val="C00000"/>
        </w:rPr>
        <w:t xml:space="preserve"> </w:t>
      </w:r>
      <w:proofErr w:type="spellStart"/>
      <w:r w:rsidRPr="00C10E7D">
        <w:rPr>
          <w:color w:val="C00000"/>
        </w:rPr>
        <w:t>Output</w:t>
      </w:r>
      <w:proofErr w:type="spellEnd"/>
    </w:p>
    <w:p w14:paraId="59B36B5A" w14:textId="532A35D5" w:rsidR="00C10E7D" w:rsidRDefault="00C10E7D" w:rsidP="00C10E7D"/>
    <w:p w14:paraId="638F65DD" w14:textId="77777777" w:rsidR="00C10E7D" w:rsidRDefault="00C10E7D" w:rsidP="00C10E7D">
      <w:r>
        <w:t xml:space="preserve">6 </w:t>
      </w:r>
    </w:p>
    <w:p w14:paraId="156019ED" w14:textId="014B6B08" w:rsidR="00C10E7D" w:rsidRDefault="00C10E7D" w:rsidP="00C10E7D">
      <w:r>
        <w:t>32</w:t>
      </w:r>
    </w:p>
    <w:p w14:paraId="4555D079" w14:textId="082B7F23" w:rsidR="00C10E7D" w:rsidRDefault="00C10E7D" w:rsidP="00C10E7D"/>
    <w:p w14:paraId="07B9241B" w14:textId="5A580B39" w:rsidR="00C10E7D" w:rsidRDefault="00C10E7D" w:rsidP="00C10E7D">
      <w:pPr>
        <w:pStyle w:val="Heading2"/>
      </w:pPr>
      <w:bookmarkStart w:id="2" w:name="_Toc127990246"/>
      <w:r>
        <w:t>Programos tekstas</w:t>
      </w:r>
      <w:bookmarkEnd w:id="2"/>
    </w:p>
    <w:p w14:paraId="7EB36B7C" w14:textId="77777777" w:rsidR="00C10E7D" w:rsidRPr="00C10E7D" w:rsidRDefault="00C10E7D" w:rsidP="00C10E7D"/>
    <w:p w14:paraId="426C35E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&lt;</w:t>
      </w:r>
      <w:proofErr w:type="spellStart"/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fstream</w:t>
      </w:r>
      <w:proofErr w:type="spellEnd"/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&gt;</w:t>
      </w:r>
    </w:p>
    <w:p w14:paraId="4C5C5A7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&lt;iostream&gt;</w:t>
      </w:r>
    </w:p>
    <w:p w14:paraId="0E089ED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&lt;format&gt;</w:t>
      </w:r>
    </w:p>
    <w:p w14:paraId="7BC27CBD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&lt;chrono&gt;</w:t>
      </w:r>
    </w:p>
    <w:p w14:paraId="6F38484E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&lt;list&gt;</w:t>
      </w:r>
    </w:p>
    <w:p w14:paraId="5D3ADD0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namespace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std;</w:t>
      </w:r>
    </w:p>
    <w:p w14:paraId="363E701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460248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</w:p>
    <w:p w14:paraId="47667C5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41BD67B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1A404A8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char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Name;</w:t>
      </w:r>
    </w:p>
    <w:p w14:paraId="2F7799E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M, N;</w:t>
      </w:r>
    </w:p>
    <w:p w14:paraId="1A57CE4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590EC0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Piece(</w:t>
      </w:r>
      <w:proofErr w:type="gramEnd"/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char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name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m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 : Name(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name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), M(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m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), N(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 {}</w:t>
      </w:r>
    </w:p>
    <w:p w14:paraId="13BAD26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};</w:t>
      </w:r>
    </w:p>
    <w:p w14:paraId="0125C24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09B255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</w:p>
    <w:p w14:paraId="7AF444A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07F9F1E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private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1AC0F9B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&gt; pieces;</w:t>
      </w:r>
    </w:p>
    <w:p w14:paraId="7838A510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Number;</w:t>
      </w:r>
    </w:p>
    <w:p w14:paraId="302150D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092850C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Pieces(</w:t>
      </w:r>
      <w:proofErr w:type="gramEnd"/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number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0) : Number(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number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){}</w:t>
      </w:r>
    </w:p>
    <w:p w14:paraId="6AB0C7D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AEFC7F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Add(</w:t>
      </w:r>
      <w:proofErr w:type="gramEnd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7BD648E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66B7DCB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pieces.push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_back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369C7DF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2C98C91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C66595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Get(</w:t>
      </w:r>
      <w:proofErr w:type="gramEnd"/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index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7D7DE8A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6252E8F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&gt;::</w:t>
      </w:r>
      <w:proofErr w:type="gramEnd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iterator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it =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pieces.begin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();</w:t>
      </w:r>
    </w:p>
    <w:p w14:paraId="21C042A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advance(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it,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index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67C9718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*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it;</w:t>
      </w:r>
    </w:p>
    <w:p w14:paraId="3615541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6B47961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457241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GetNumber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0E0F5CF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7E6D6F4D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Number;</w:t>
      </w:r>
    </w:p>
    <w:p w14:paraId="4753D070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75702F1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};</w:t>
      </w:r>
    </w:p>
    <w:p w14:paraId="6BCAFCA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54BDCE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InOutUtils</w:t>
      </w:r>
      <w:proofErr w:type="spellEnd"/>
    </w:p>
    <w:p w14:paraId="2A6646F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30BE0CD0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05FE442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Read(</w:t>
      </w:r>
      <w:proofErr w:type="gramEnd"/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const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string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068A708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080BC06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number, m, n;</w:t>
      </w:r>
    </w:p>
    <w:p w14:paraId="45E06B8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char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name;</w:t>
      </w:r>
    </w:p>
    <w:p w14:paraId="4D8A2AE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489BD7D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ifstream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file(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1DB47F1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(!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file.is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_open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())</w:t>
      </w:r>
    </w:p>
    <w:p w14:paraId="307B83D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0D7DD90D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cerr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"Unable to open a file 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2FFC8A8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0;</w:t>
      </w:r>
    </w:p>
    <w:p w14:paraId="065C6AB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2275BA8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980B52B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 xml:space="preserve">file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&gt;&gt;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number;</w:t>
      </w:r>
    </w:p>
    <w:p w14:paraId="79B2DEF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(number);</w:t>
      </w:r>
    </w:p>
    <w:p w14:paraId="5E210B0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&lt; number;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34B15FF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13BB5EB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 xml:space="preserve">file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&gt;&gt;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name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&gt;&gt;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m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&gt;&gt;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n;</w:t>
      </w:r>
    </w:p>
    <w:p w14:paraId="162CB5F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name, m, n);</w:t>
      </w:r>
    </w:p>
    <w:p w14:paraId="4C4CD23D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pieces.Add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(piece);</w:t>
      </w:r>
    </w:p>
    <w:p w14:paraId="3A2A596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05B3DBA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file.close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();</w:t>
      </w:r>
    </w:p>
    <w:p w14:paraId="5FFF0B8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pieces;</w:t>
      </w:r>
    </w:p>
    <w:p w14:paraId="566952A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2194444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00D3F4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Write(</w:t>
      </w:r>
      <w:proofErr w:type="gramEnd"/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const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string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2742341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31D4CB9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ofstream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file(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4B924D8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(!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file.is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_open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())</w:t>
      </w:r>
    </w:p>
    <w:p w14:paraId="46B4CAF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20DB7C4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cerr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"Unable to open a file 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fileName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1F3AECF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32A14BF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70EB4DB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0E1063C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count 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25D0B97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5367BA7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 xml:space="preserve">file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count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4D69FFF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768E57B0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4DC6DF6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file.close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();</w:t>
      </w:r>
    </w:p>
    <w:p w14:paraId="6175D5A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0093247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};</w:t>
      </w:r>
    </w:p>
    <w:p w14:paraId="27EAC22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427DCC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TaskUtils</w:t>
      </w:r>
      <w:proofErr w:type="spellEnd"/>
    </w:p>
    <w:p w14:paraId="384D14D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002494C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166C83FE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Calculate(</w:t>
      </w:r>
      <w:proofErr w:type="gramEnd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5C1057C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7A035CF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E12313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4AF701E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proofErr w:type="gram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.GetNumber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01106BDD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6E069D3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proofErr w:type="gramStart"/>
      <w:r w:rsidRPr="006F513C">
        <w:rPr>
          <w:rFonts w:ascii="Courier New" w:hAnsi="Courier New" w:cs="Courier New"/>
          <w:color w:val="808080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.Get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0EC9BC4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piece.Name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==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'r'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||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piece.Name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==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'Q'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6C48632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300FCE7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totalCounts.push_back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696F9CC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79DEE61E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else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piece.Name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==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'K'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772F0CF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6310B07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m =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 +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% 2;</w:t>
      </w:r>
    </w:p>
    <w:p w14:paraId="124E147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 = 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 +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% 2;</w:t>
      </w:r>
    </w:p>
    <w:p w14:paraId="5873767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totalCounts.push_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back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m * n);</w:t>
      </w:r>
    </w:p>
    <w:p w14:paraId="6094824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3C56CFD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else</w:t>
      </w:r>
    </w:p>
    <w:p w14:paraId="697009C0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{</w:t>
      </w:r>
    </w:p>
    <w:p w14:paraId="0A32EFC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m1 =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 +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% 2;</w:t>
      </w:r>
    </w:p>
    <w:p w14:paraId="5F24934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m2 =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piece.M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2;</w:t>
      </w:r>
    </w:p>
    <w:p w14:paraId="19322425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n1 = 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 +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% 2;</w:t>
      </w:r>
    </w:p>
    <w:p w14:paraId="33A158C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n2 = </w:t>
      </w:r>
      <w:proofErr w:type="spellStart"/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piece.N</w:t>
      </w:r>
      <w:proofErr w:type="spellEnd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/ 2;</w:t>
      </w:r>
    </w:p>
    <w:p w14:paraId="4FD708F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rezult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m1 * n1 + m2 * n2;</w:t>
      </w:r>
    </w:p>
    <w:p w14:paraId="077F69DC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totalCounts.push_back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rezult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3E0CE20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0F472C5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387CAF4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225C9D3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56092FA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  <w:t>}</w:t>
      </w:r>
    </w:p>
    <w:p w14:paraId="3977367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};</w:t>
      </w:r>
    </w:p>
    <w:p w14:paraId="2D70A68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5B07CB4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main(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6EACD70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77C35A33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typedef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chrono::</w:t>
      </w:r>
      <w:proofErr w:type="spellStart"/>
      <w:proofErr w:type="gramEnd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high_resolution_clock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Time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1C684B3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typedef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chrono::</w:t>
      </w:r>
      <w:proofErr w:type="gramEnd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duration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float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duration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819699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1F4E168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auto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start = </w:t>
      </w:r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Time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now();</w:t>
      </w:r>
    </w:p>
    <w:p w14:paraId="1A782FEB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FD31BB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Pieces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pieces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InOutUtils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Read(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"inputFile.txt"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30DC2BE7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98D1BA2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list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TaskUtils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Calculate(pieces);</w:t>
      </w:r>
    </w:p>
    <w:p w14:paraId="0569B9BF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4407881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InOutUtils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Write(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"Rezults.txt"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totalCounts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6FFC9A9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48C2A011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auto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stop = </w:t>
      </w:r>
      <w:proofErr w:type="gramStart"/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Time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now();</w:t>
      </w:r>
    </w:p>
    <w:p w14:paraId="6D837B86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</w:p>
    <w:p w14:paraId="6826AB3A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duration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totalTime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gram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chrono::</w:t>
      </w:r>
      <w:proofErr w:type="spellStart"/>
      <w:proofErr w:type="gram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duration_cast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&lt;chrono::</w:t>
      </w:r>
      <w:r w:rsidRPr="006F513C">
        <w:rPr>
          <w:rFonts w:ascii="Courier New" w:hAnsi="Courier New" w:cs="Courier New"/>
          <w:color w:val="2B91AF"/>
          <w:sz w:val="20"/>
          <w:lang w:val="en-US" w:eastAsia="lt-LT"/>
        </w:rPr>
        <w:t>microseconds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&gt;(stop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-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start);</w:t>
      </w:r>
    </w:p>
    <w:p w14:paraId="2E83D17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cout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"Duration: 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totalTime.count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()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 xml:space="preserve">" </w:t>
      </w:r>
      <w:proofErr w:type="spellStart"/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ms.</w:t>
      </w:r>
      <w:proofErr w:type="spellEnd"/>
      <w:r w:rsidRPr="006F513C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6F513C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proofErr w:type="spellStart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1207DD09" w14:textId="77777777" w:rsidR="00C10E7D" w:rsidRPr="006F513C" w:rsidRDefault="00C10E7D" w:rsidP="00C10E7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ab/>
      </w:r>
      <w:r w:rsidRPr="006F513C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 xml:space="preserve"> 0;</w:t>
      </w:r>
    </w:p>
    <w:p w14:paraId="5F39F5E3" w14:textId="6F70C2D3" w:rsidR="00C10E7D" w:rsidRPr="006F513C" w:rsidRDefault="00C10E7D" w:rsidP="00C10E7D">
      <w:pPr>
        <w:rPr>
          <w:rFonts w:ascii="Courier New" w:hAnsi="Courier New" w:cs="Courier New"/>
          <w:color w:val="000000"/>
          <w:sz w:val="20"/>
          <w:lang w:val="en-US" w:eastAsia="lt-LT"/>
        </w:rPr>
      </w:pPr>
      <w:r w:rsidRPr="006F513C">
        <w:rPr>
          <w:rFonts w:ascii="Courier New" w:hAnsi="Courier New" w:cs="Courier New"/>
          <w:color w:val="000000"/>
          <w:sz w:val="20"/>
          <w:lang w:val="en-US" w:eastAsia="lt-LT"/>
        </w:rPr>
        <w:t>}</w:t>
      </w:r>
    </w:p>
    <w:p w14:paraId="53EF1542" w14:textId="41AB53B2" w:rsidR="00C10E7D" w:rsidRDefault="00C10E7D" w:rsidP="00C10E7D">
      <w:pPr>
        <w:pStyle w:val="Heading2"/>
      </w:pPr>
      <w:bookmarkStart w:id="3" w:name="_Toc127990247"/>
      <w:r>
        <w:t>Pradiniai duomenys ir rezultatai</w:t>
      </w:r>
      <w:bookmarkEnd w:id="3"/>
    </w:p>
    <w:p w14:paraId="64B6B704" w14:textId="24ABE8E7" w:rsidR="00C10E7D" w:rsidRDefault="00C10E7D" w:rsidP="00C10E7D">
      <w:r>
        <w:t>inputFile.txt tekstas:</w:t>
      </w:r>
    </w:p>
    <w:p w14:paraId="63F32557" w14:textId="77777777" w:rsidR="00C10E7D" w:rsidRPr="00C10E7D" w:rsidRDefault="00C10E7D" w:rsidP="00C10E7D"/>
    <w:p w14:paraId="6398C84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24</w:t>
      </w:r>
    </w:p>
    <w:p w14:paraId="77490A89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8 10</w:t>
      </w:r>
    </w:p>
    <w:p w14:paraId="48261E6F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7 9</w:t>
      </w:r>
    </w:p>
    <w:p w14:paraId="796A5B1E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7 7</w:t>
      </w:r>
    </w:p>
    <w:p w14:paraId="0036831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8 8</w:t>
      </w:r>
    </w:p>
    <w:p w14:paraId="464FC02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lastRenderedPageBreak/>
        <w:t>K 6 10</w:t>
      </w:r>
    </w:p>
    <w:p w14:paraId="7C8A835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5 10</w:t>
      </w:r>
    </w:p>
    <w:p w14:paraId="68DE52AF" w14:textId="77777777" w:rsidR="00C10E7D" w:rsidRPr="006F513C" w:rsidRDefault="00C10E7D" w:rsidP="00C10E7D">
      <w:pPr>
        <w:rPr>
          <w:rFonts w:ascii="Courier New" w:hAnsi="Courier New" w:cs="Courier New"/>
        </w:rPr>
      </w:pPr>
    </w:p>
    <w:p w14:paraId="341703ED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8 10</w:t>
      </w:r>
    </w:p>
    <w:p w14:paraId="71FE7AB4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7 9</w:t>
      </w:r>
    </w:p>
    <w:p w14:paraId="4AB642E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7 7</w:t>
      </w:r>
    </w:p>
    <w:p w14:paraId="4D3166F8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8 8</w:t>
      </w:r>
    </w:p>
    <w:p w14:paraId="7B4803C5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6 10</w:t>
      </w:r>
    </w:p>
    <w:p w14:paraId="14C587F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Q 5 10</w:t>
      </w:r>
    </w:p>
    <w:p w14:paraId="78FCE743" w14:textId="77777777" w:rsidR="00C10E7D" w:rsidRPr="006F513C" w:rsidRDefault="00C10E7D" w:rsidP="00C10E7D">
      <w:pPr>
        <w:rPr>
          <w:rFonts w:ascii="Courier New" w:hAnsi="Courier New" w:cs="Courier New"/>
        </w:rPr>
      </w:pPr>
    </w:p>
    <w:p w14:paraId="1940F6D2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8 10</w:t>
      </w:r>
    </w:p>
    <w:p w14:paraId="6C4984F8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7 9</w:t>
      </w:r>
    </w:p>
    <w:p w14:paraId="5B7EFE2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7 7</w:t>
      </w:r>
    </w:p>
    <w:p w14:paraId="31E8F2EA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8 8</w:t>
      </w:r>
    </w:p>
    <w:p w14:paraId="50BBBF3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6 10</w:t>
      </w:r>
    </w:p>
    <w:p w14:paraId="4DA29FE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k 5 10</w:t>
      </w:r>
    </w:p>
    <w:p w14:paraId="72DC55D9" w14:textId="77777777" w:rsidR="00C10E7D" w:rsidRPr="006F513C" w:rsidRDefault="00C10E7D" w:rsidP="00C10E7D">
      <w:pPr>
        <w:rPr>
          <w:rFonts w:ascii="Courier New" w:hAnsi="Courier New" w:cs="Courier New"/>
        </w:rPr>
      </w:pPr>
    </w:p>
    <w:p w14:paraId="09D6613E" w14:textId="77777777" w:rsidR="00C10E7D" w:rsidRPr="006F513C" w:rsidRDefault="00C10E7D" w:rsidP="00C10E7D">
      <w:pPr>
        <w:rPr>
          <w:rFonts w:ascii="Courier New" w:hAnsi="Courier New" w:cs="Courier New"/>
        </w:rPr>
      </w:pPr>
    </w:p>
    <w:p w14:paraId="005D414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8 10</w:t>
      </w:r>
    </w:p>
    <w:p w14:paraId="149EB5D0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7 9</w:t>
      </w:r>
    </w:p>
    <w:p w14:paraId="27B19EB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7 7</w:t>
      </w:r>
    </w:p>
    <w:p w14:paraId="6421C200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8 8</w:t>
      </w:r>
    </w:p>
    <w:p w14:paraId="7E1C53E9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6 10</w:t>
      </w:r>
    </w:p>
    <w:p w14:paraId="73F403D3" w14:textId="72A785A5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r 5 10</w:t>
      </w:r>
    </w:p>
    <w:p w14:paraId="1FBF06E0" w14:textId="7E7783A2" w:rsidR="00C10E7D" w:rsidRDefault="00C10E7D" w:rsidP="00C10E7D"/>
    <w:p w14:paraId="4A01C9E6" w14:textId="32360FD8" w:rsidR="00C10E7D" w:rsidRDefault="00C10E7D" w:rsidP="00C10E7D">
      <w:r>
        <w:t>Rezults.txt tekstas:</w:t>
      </w:r>
    </w:p>
    <w:p w14:paraId="5F0A9248" w14:textId="339AB291" w:rsidR="00C10E7D" w:rsidRDefault="00C10E7D" w:rsidP="00C10E7D"/>
    <w:p w14:paraId="01E4C895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20</w:t>
      </w:r>
    </w:p>
    <w:p w14:paraId="40EFA1BF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20</w:t>
      </w:r>
    </w:p>
    <w:p w14:paraId="441CE268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16</w:t>
      </w:r>
    </w:p>
    <w:p w14:paraId="23267BF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16</w:t>
      </w:r>
    </w:p>
    <w:p w14:paraId="166F41F9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15</w:t>
      </w:r>
    </w:p>
    <w:p w14:paraId="4542B59D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15</w:t>
      </w:r>
    </w:p>
    <w:p w14:paraId="2B3E1ECE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8</w:t>
      </w:r>
    </w:p>
    <w:p w14:paraId="0930855A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7</w:t>
      </w:r>
    </w:p>
    <w:p w14:paraId="2578903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7</w:t>
      </w:r>
    </w:p>
    <w:p w14:paraId="1D420CAA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8</w:t>
      </w:r>
    </w:p>
    <w:p w14:paraId="09EC9873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6</w:t>
      </w:r>
    </w:p>
    <w:p w14:paraId="54A11A3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5</w:t>
      </w:r>
    </w:p>
    <w:p w14:paraId="437790CA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40</w:t>
      </w:r>
    </w:p>
    <w:p w14:paraId="5CFA62EF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32</w:t>
      </w:r>
    </w:p>
    <w:p w14:paraId="0CB2449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25</w:t>
      </w:r>
    </w:p>
    <w:p w14:paraId="2DFE1F8F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32</w:t>
      </w:r>
    </w:p>
    <w:p w14:paraId="090D8E7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30</w:t>
      </w:r>
    </w:p>
    <w:p w14:paraId="681F12B7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25</w:t>
      </w:r>
    </w:p>
    <w:p w14:paraId="0B1DEC1F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8</w:t>
      </w:r>
    </w:p>
    <w:p w14:paraId="15F81B7C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7</w:t>
      </w:r>
    </w:p>
    <w:p w14:paraId="6A431CB1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7</w:t>
      </w:r>
    </w:p>
    <w:p w14:paraId="2BB0986E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8</w:t>
      </w:r>
    </w:p>
    <w:p w14:paraId="30D47D8B" w14:textId="77777777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6</w:t>
      </w:r>
    </w:p>
    <w:p w14:paraId="50C1396B" w14:textId="3395F3F3" w:rsidR="00C10E7D" w:rsidRPr="006F513C" w:rsidRDefault="00C10E7D" w:rsidP="00C10E7D">
      <w:pPr>
        <w:rPr>
          <w:rFonts w:ascii="Courier New" w:hAnsi="Courier New" w:cs="Courier New"/>
        </w:rPr>
      </w:pPr>
      <w:r w:rsidRPr="006F513C">
        <w:rPr>
          <w:rFonts w:ascii="Courier New" w:hAnsi="Courier New" w:cs="Courier New"/>
        </w:rPr>
        <w:t>5</w:t>
      </w:r>
    </w:p>
    <w:p w14:paraId="1ABC7384" w14:textId="4AA8584F" w:rsidR="00F9119C" w:rsidRDefault="00F9119C" w:rsidP="00C10E7D"/>
    <w:p w14:paraId="3750A1DF" w14:textId="03B13A64" w:rsidR="00F9119C" w:rsidRDefault="00F9119C" w:rsidP="00C10E7D">
      <w:r>
        <w:t>Konsolės rezultatai:</w:t>
      </w:r>
    </w:p>
    <w:p w14:paraId="4119C853" w14:textId="77777777" w:rsidR="00F9119C" w:rsidRDefault="00F9119C" w:rsidP="00C10E7D"/>
    <w:p w14:paraId="1C1680CE" w14:textId="3ED03644" w:rsidR="00F9119C" w:rsidRPr="006F513C" w:rsidRDefault="00F9119C" w:rsidP="00C10E7D">
      <w:pPr>
        <w:rPr>
          <w:rFonts w:ascii="Courier New" w:hAnsi="Courier New" w:cs="Courier New"/>
        </w:rPr>
      </w:pPr>
      <w:proofErr w:type="spellStart"/>
      <w:r w:rsidRPr="006F513C">
        <w:rPr>
          <w:rFonts w:ascii="Courier New" w:hAnsi="Courier New" w:cs="Courier New"/>
        </w:rPr>
        <w:t>Duration</w:t>
      </w:r>
      <w:proofErr w:type="spellEnd"/>
      <w:r w:rsidRPr="006F513C">
        <w:rPr>
          <w:rFonts w:ascii="Courier New" w:hAnsi="Courier New" w:cs="Courier New"/>
        </w:rPr>
        <w:t xml:space="preserve">: 0.002962 </w:t>
      </w:r>
      <w:proofErr w:type="spellStart"/>
      <w:r w:rsidRPr="006F513C">
        <w:rPr>
          <w:rFonts w:ascii="Courier New" w:hAnsi="Courier New" w:cs="Courier New"/>
        </w:rPr>
        <w:t>ms</w:t>
      </w:r>
      <w:proofErr w:type="spellEnd"/>
      <w:r w:rsidRPr="006F513C">
        <w:rPr>
          <w:rFonts w:ascii="Courier New" w:hAnsi="Courier New" w:cs="Courier New"/>
        </w:rPr>
        <w:t>.</w:t>
      </w:r>
    </w:p>
    <w:p w14:paraId="54BE9AFB" w14:textId="2D98516E" w:rsidR="00F9119C" w:rsidRDefault="00F9119C" w:rsidP="00F9119C">
      <w:pPr>
        <w:pStyle w:val="Heading1"/>
        <w:rPr>
          <w:noProof/>
        </w:rPr>
      </w:pPr>
      <w:bookmarkStart w:id="4" w:name="_Toc127990248"/>
      <w:r>
        <w:rPr>
          <w:noProof/>
        </w:rPr>
        <w:lastRenderedPageBreak/>
        <w:t>Scala (L2)</w:t>
      </w:r>
      <w:bookmarkEnd w:id="4"/>
    </w:p>
    <w:p w14:paraId="4778C785" w14:textId="33FC4C97" w:rsidR="00F9119C" w:rsidRDefault="00F9119C" w:rsidP="00F9119C">
      <w:pPr>
        <w:pStyle w:val="Heading1"/>
        <w:rPr>
          <w:noProof/>
        </w:rPr>
      </w:pPr>
      <w:bookmarkStart w:id="5" w:name="_Toc127990249"/>
      <w:r>
        <w:rPr>
          <w:noProof/>
        </w:rPr>
        <w:t>Haskell (L3)</w:t>
      </w:r>
      <w:bookmarkEnd w:id="5"/>
    </w:p>
    <w:p w14:paraId="71130ED3" w14:textId="29F0CA73" w:rsidR="00F9119C" w:rsidRPr="00F9119C" w:rsidRDefault="00F9119C" w:rsidP="00F9119C">
      <w:pPr>
        <w:pStyle w:val="Heading1"/>
      </w:pPr>
      <w:bookmarkStart w:id="6" w:name="_Toc127990250"/>
      <w:r>
        <w:rPr>
          <w:noProof/>
        </w:rPr>
        <w:t>Prolog (L4)</w:t>
      </w:r>
      <w:bookmarkEnd w:id="6"/>
    </w:p>
    <w:sectPr w:rsidR="00F9119C" w:rsidRPr="00F9119C" w:rsidSect="00322B4F">
      <w:footerReference w:type="first" r:id="rId11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3970" w14:textId="77777777" w:rsidR="00822E66" w:rsidRDefault="00822E66">
      <w:r>
        <w:separator/>
      </w:r>
    </w:p>
  </w:endnote>
  <w:endnote w:type="continuationSeparator" w:id="0">
    <w:p w14:paraId="28B6B240" w14:textId="77777777" w:rsidR="00822E66" w:rsidRDefault="0082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8021D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7B25F357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F487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2733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1CA9" w14:textId="77777777" w:rsidR="00822E66" w:rsidRDefault="00822E66">
      <w:r>
        <w:separator/>
      </w:r>
    </w:p>
  </w:footnote>
  <w:footnote w:type="continuationSeparator" w:id="0">
    <w:p w14:paraId="2D1CBBDD" w14:textId="77777777" w:rsidR="00822E66" w:rsidRDefault="00822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084A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119957240">
    <w:abstractNumId w:val="36"/>
  </w:num>
  <w:num w:numId="2" w16cid:durableId="1694920113">
    <w:abstractNumId w:val="25"/>
  </w:num>
  <w:num w:numId="3" w16cid:durableId="969094499">
    <w:abstractNumId w:val="35"/>
  </w:num>
  <w:num w:numId="4" w16cid:durableId="852836710">
    <w:abstractNumId w:val="24"/>
  </w:num>
  <w:num w:numId="5" w16cid:durableId="951592674">
    <w:abstractNumId w:val="33"/>
  </w:num>
  <w:num w:numId="6" w16cid:durableId="675617047">
    <w:abstractNumId w:val="39"/>
  </w:num>
  <w:num w:numId="7" w16cid:durableId="476995785">
    <w:abstractNumId w:val="12"/>
  </w:num>
  <w:num w:numId="8" w16cid:durableId="1221285369">
    <w:abstractNumId w:val="10"/>
  </w:num>
  <w:num w:numId="9" w16cid:durableId="2087336134">
    <w:abstractNumId w:val="13"/>
  </w:num>
  <w:num w:numId="10" w16cid:durableId="183130231">
    <w:abstractNumId w:val="30"/>
  </w:num>
  <w:num w:numId="11" w16cid:durableId="768550626">
    <w:abstractNumId w:val="20"/>
  </w:num>
  <w:num w:numId="12" w16cid:durableId="322783315">
    <w:abstractNumId w:val="27"/>
  </w:num>
  <w:num w:numId="13" w16cid:durableId="2117477997">
    <w:abstractNumId w:val="11"/>
  </w:num>
  <w:num w:numId="14" w16cid:durableId="291325123">
    <w:abstractNumId w:val="29"/>
  </w:num>
  <w:num w:numId="15" w16cid:durableId="24797618">
    <w:abstractNumId w:val="15"/>
  </w:num>
  <w:num w:numId="16" w16cid:durableId="520893637">
    <w:abstractNumId w:val="38"/>
  </w:num>
  <w:num w:numId="17" w16cid:durableId="1504785132">
    <w:abstractNumId w:val="16"/>
  </w:num>
  <w:num w:numId="18" w16cid:durableId="1304038324">
    <w:abstractNumId w:val="13"/>
  </w:num>
  <w:num w:numId="19" w16cid:durableId="1518929045">
    <w:abstractNumId w:val="19"/>
  </w:num>
  <w:num w:numId="20" w16cid:durableId="366374093">
    <w:abstractNumId w:val="17"/>
  </w:num>
  <w:num w:numId="21" w16cid:durableId="1373657044">
    <w:abstractNumId w:val="21"/>
  </w:num>
  <w:num w:numId="22" w16cid:durableId="2079277131">
    <w:abstractNumId w:val="40"/>
  </w:num>
  <w:num w:numId="23" w16cid:durableId="1368332099">
    <w:abstractNumId w:val="14"/>
  </w:num>
  <w:num w:numId="24" w16cid:durableId="1241645128">
    <w:abstractNumId w:val="31"/>
  </w:num>
  <w:num w:numId="25" w16cid:durableId="1301691539">
    <w:abstractNumId w:val="34"/>
  </w:num>
  <w:num w:numId="26" w16cid:durableId="1571161653">
    <w:abstractNumId w:val="18"/>
  </w:num>
  <w:num w:numId="27" w16cid:durableId="1473330351">
    <w:abstractNumId w:val="32"/>
  </w:num>
  <w:num w:numId="28" w16cid:durableId="1956666755">
    <w:abstractNumId w:val="41"/>
  </w:num>
  <w:num w:numId="29" w16cid:durableId="1614677179">
    <w:abstractNumId w:val="28"/>
  </w:num>
  <w:num w:numId="30" w16cid:durableId="1708292244">
    <w:abstractNumId w:val="26"/>
  </w:num>
  <w:num w:numId="31" w16cid:durableId="390419811">
    <w:abstractNumId w:val="22"/>
  </w:num>
  <w:num w:numId="32" w16cid:durableId="1517965151">
    <w:abstractNumId w:val="23"/>
  </w:num>
  <w:num w:numId="33" w16cid:durableId="429395935">
    <w:abstractNumId w:val="41"/>
  </w:num>
  <w:num w:numId="34" w16cid:durableId="620647263">
    <w:abstractNumId w:val="37"/>
  </w:num>
  <w:num w:numId="35" w16cid:durableId="83037266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32415771">
    <w:abstractNumId w:val="9"/>
  </w:num>
  <w:num w:numId="37" w16cid:durableId="354693114">
    <w:abstractNumId w:val="7"/>
  </w:num>
  <w:num w:numId="38" w16cid:durableId="2115130055">
    <w:abstractNumId w:val="6"/>
  </w:num>
  <w:num w:numId="39" w16cid:durableId="1697193876">
    <w:abstractNumId w:val="5"/>
  </w:num>
  <w:num w:numId="40" w16cid:durableId="240145538">
    <w:abstractNumId w:val="4"/>
  </w:num>
  <w:num w:numId="41" w16cid:durableId="1531644497">
    <w:abstractNumId w:val="8"/>
  </w:num>
  <w:num w:numId="42" w16cid:durableId="88359444">
    <w:abstractNumId w:val="3"/>
  </w:num>
  <w:num w:numId="43" w16cid:durableId="784690101">
    <w:abstractNumId w:val="2"/>
  </w:num>
  <w:num w:numId="44" w16cid:durableId="1713921790">
    <w:abstractNumId w:val="1"/>
  </w:num>
  <w:num w:numId="45" w16cid:durableId="15153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339E"/>
    <w:rsid w:val="00052178"/>
    <w:rsid w:val="000D7125"/>
    <w:rsid w:val="000F7F7F"/>
    <w:rsid w:val="00100F55"/>
    <w:rsid w:val="0015714D"/>
    <w:rsid w:val="0016215D"/>
    <w:rsid w:val="001E733B"/>
    <w:rsid w:val="001F0046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B13B5"/>
    <w:rsid w:val="005C73ED"/>
    <w:rsid w:val="005F283E"/>
    <w:rsid w:val="006F141F"/>
    <w:rsid w:val="006F513C"/>
    <w:rsid w:val="007016E8"/>
    <w:rsid w:val="00725933"/>
    <w:rsid w:val="007E6559"/>
    <w:rsid w:val="007F39F5"/>
    <w:rsid w:val="007F3AFD"/>
    <w:rsid w:val="00803DB6"/>
    <w:rsid w:val="00816B92"/>
    <w:rsid w:val="00822E66"/>
    <w:rsid w:val="00844988"/>
    <w:rsid w:val="009103C4"/>
    <w:rsid w:val="00932992"/>
    <w:rsid w:val="00953893"/>
    <w:rsid w:val="00965287"/>
    <w:rsid w:val="00990D35"/>
    <w:rsid w:val="009C0211"/>
    <w:rsid w:val="00A049DD"/>
    <w:rsid w:val="00A6795E"/>
    <w:rsid w:val="00AB26BB"/>
    <w:rsid w:val="00AB7416"/>
    <w:rsid w:val="00AE0E37"/>
    <w:rsid w:val="00AE7C8B"/>
    <w:rsid w:val="00B4162B"/>
    <w:rsid w:val="00B93D28"/>
    <w:rsid w:val="00BA4DB8"/>
    <w:rsid w:val="00BE7267"/>
    <w:rsid w:val="00C10E7D"/>
    <w:rsid w:val="00C25271"/>
    <w:rsid w:val="00C87140"/>
    <w:rsid w:val="00CA347D"/>
    <w:rsid w:val="00CD083D"/>
    <w:rsid w:val="00CD58DB"/>
    <w:rsid w:val="00CE6EE2"/>
    <w:rsid w:val="00D10218"/>
    <w:rsid w:val="00D253F8"/>
    <w:rsid w:val="00D52156"/>
    <w:rsid w:val="00D560C9"/>
    <w:rsid w:val="00DB6F2C"/>
    <w:rsid w:val="00E03A86"/>
    <w:rsid w:val="00E55394"/>
    <w:rsid w:val="00E768B1"/>
    <w:rsid w:val="00EA7E22"/>
    <w:rsid w:val="00EB5168"/>
    <w:rsid w:val="00F16C66"/>
    <w:rsid w:val="00F32903"/>
    <w:rsid w:val="00F45991"/>
    <w:rsid w:val="00F7101F"/>
    <w:rsid w:val="00F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976241"/>
  <w15:docId w15:val="{8E8F4DA5-590A-443B-B154-CB355CFD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6F513C"/>
    <w:pPr>
      <w:keepNext/>
      <w:numPr>
        <w:numId w:val="33"/>
      </w:numPr>
      <w:spacing w:before="240" w:after="60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513C"/>
    <w:pPr>
      <w:keepNext/>
      <w:numPr>
        <w:ilvl w:val="1"/>
        <w:numId w:val="33"/>
      </w:numPr>
      <w:spacing w:before="240" w:after="60"/>
      <w:jc w:val="left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6F513C"/>
    <w:rPr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27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Kriščiūnas Vytenis</cp:lastModifiedBy>
  <cp:revision>6</cp:revision>
  <cp:lastPrinted>2023-02-22T18:30:00Z</cp:lastPrinted>
  <dcterms:created xsi:type="dcterms:W3CDTF">2023-02-22T18:07:00Z</dcterms:created>
  <dcterms:modified xsi:type="dcterms:W3CDTF">2023-02-22T18:31:00Z</dcterms:modified>
  <cp:contentStatus/>
</cp:coreProperties>
</file>